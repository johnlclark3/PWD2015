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767" w:rsidRDefault="00036767">
      <w:r>
        <w:t>Wednesday, November 4, 2009</w:t>
      </w:r>
    </w:p>
    <w:p w:rsidR="00036767" w:rsidRDefault="00036767" w:rsidP="00057744">
      <w:pPr>
        <w:pStyle w:val="ListParagraph"/>
        <w:numPr>
          <w:ilvl w:val="0"/>
          <w:numId w:val="1"/>
        </w:numPr>
      </w:pPr>
      <w:r>
        <w:t>Recently downloaded trial verison of PhpED</w:t>
      </w:r>
    </w:p>
    <w:p w:rsidR="00036767" w:rsidRDefault="00036767" w:rsidP="00057744">
      <w:pPr>
        <w:pStyle w:val="ListParagraph"/>
        <w:numPr>
          <w:ilvl w:val="0"/>
          <w:numId w:val="1"/>
        </w:numPr>
      </w:pPr>
      <w:r>
        <w:t>Copied in source form Chapter 27 of book PHP and MySQL Web Development (purple book)</w:t>
      </w:r>
    </w:p>
    <w:p w:rsidR="00036767" w:rsidRDefault="00036767" w:rsidP="00057744">
      <w:pPr>
        <w:pStyle w:val="ListParagraph"/>
        <w:numPr>
          <w:ilvl w:val="0"/>
          <w:numId w:val="1"/>
        </w:numPr>
      </w:pPr>
      <w:r>
        <w:t>Cloned and updated script PWDCreate18.sql for these adjustments:</w:t>
      </w:r>
    </w:p>
    <w:p w:rsidR="00036767" w:rsidRDefault="00036767" w:rsidP="00057744">
      <w:pPr>
        <w:pStyle w:val="ListParagraph"/>
        <w:numPr>
          <w:ilvl w:val="1"/>
          <w:numId w:val="1"/>
        </w:numPr>
      </w:pPr>
      <w:r>
        <w:t>New database = PWD2009</w:t>
      </w:r>
    </w:p>
    <w:p w:rsidR="00036767" w:rsidRDefault="00036767" w:rsidP="00057744">
      <w:pPr>
        <w:pStyle w:val="ListParagraph"/>
        <w:numPr>
          <w:ilvl w:val="1"/>
          <w:numId w:val="1"/>
        </w:numPr>
      </w:pPr>
      <w:r>
        <w:t>Added database file = users</w:t>
      </w:r>
    </w:p>
    <w:p w:rsidR="00036767" w:rsidRDefault="00036767" w:rsidP="00057744">
      <w:pPr>
        <w:pStyle w:val="ListParagraph"/>
        <w:numPr>
          <w:ilvl w:val="1"/>
          <w:numId w:val="1"/>
        </w:numPr>
      </w:pPr>
      <w:r>
        <w:t>Added logic to create user profile to access data</w:t>
      </w:r>
    </w:p>
    <w:p w:rsidR="00036767" w:rsidRDefault="00036767" w:rsidP="00057744">
      <w:pPr>
        <w:pStyle w:val="ListParagraph"/>
        <w:numPr>
          <w:ilvl w:val="0"/>
          <w:numId w:val="1"/>
        </w:numPr>
      </w:pPr>
      <w:r>
        <w:t>Started populating PHP project with objects:</w:t>
      </w:r>
    </w:p>
    <w:p w:rsidR="00036767" w:rsidRDefault="00036767" w:rsidP="00057744">
      <w:pPr>
        <w:pStyle w:val="ListParagraph"/>
        <w:numPr>
          <w:ilvl w:val="1"/>
          <w:numId w:val="1"/>
        </w:numPr>
      </w:pPr>
      <w:r>
        <w:t>CSS sheet</w:t>
      </w:r>
    </w:p>
    <w:p w:rsidR="00036767" w:rsidRDefault="00036767" w:rsidP="00057744">
      <w:pPr>
        <w:pStyle w:val="ListParagraph"/>
        <w:numPr>
          <w:ilvl w:val="1"/>
          <w:numId w:val="1"/>
        </w:numPr>
      </w:pPr>
      <w:r>
        <w:t>Sample HTML page</w:t>
      </w:r>
    </w:p>
    <w:p w:rsidR="00036767" w:rsidRDefault="00036767" w:rsidP="00057744">
      <w:pPr>
        <w:pStyle w:val="ListParagraph"/>
        <w:numPr>
          <w:ilvl w:val="1"/>
          <w:numId w:val="1"/>
        </w:numPr>
      </w:pPr>
      <w:r>
        <w:t>Database_functions.php</w:t>
      </w:r>
    </w:p>
    <w:p w:rsidR="00036767" w:rsidRDefault="00036767" w:rsidP="00790E85">
      <w:r>
        <w:t>Thursday, November 5, 2009</w:t>
      </w:r>
    </w:p>
    <w:p w:rsidR="00036767" w:rsidRDefault="00036767" w:rsidP="00790E85">
      <w:pPr>
        <w:pStyle w:val="ListParagraph"/>
        <w:numPr>
          <w:ilvl w:val="0"/>
          <w:numId w:val="1"/>
        </w:numPr>
      </w:pPr>
      <w:r>
        <w:t>Messed around some more with the utility that creates tables in HTML; very cool</w:t>
      </w:r>
    </w:p>
    <w:p w:rsidR="00036767" w:rsidRDefault="00036767" w:rsidP="00790E85">
      <w:pPr>
        <w:pStyle w:val="ListParagraph"/>
        <w:numPr>
          <w:ilvl w:val="0"/>
          <w:numId w:val="1"/>
        </w:numPr>
      </w:pPr>
      <w:r>
        <w:t>Decided to see what it looks like up on the site… FTPed the project up to atonllc.com – realized we need the SQL setup!</w:t>
      </w:r>
    </w:p>
    <w:p w:rsidR="00036767" w:rsidRDefault="00036767" w:rsidP="00790E85">
      <w:pPr>
        <w:pStyle w:val="ListParagraph"/>
        <w:numPr>
          <w:ilvl w:val="0"/>
          <w:numId w:val="1"/>
        </w:numPr>
      </w:pPr>
      <w:r>
        <w:t>Spent some time getting ghte database setup on the atonllc site</w:t>
      </w:r>
    </w:p>
    <w:p w:rsidR="00036767" w:rsidRDefault="00036767" w:rsidP="00790E85">
      <w:pPr>
        <w:pStyle w:val="ListParagraph"/>
        <w:numPr>
          <w:ilvl w:val="0"/>
          <w:numId w:val="1"/>
        </w:numPr>
      </w:pPr>
      <w:r>
        <w:t xml:space="preserve">Aligned database names and user ids so that they would be the same in both places – and I could use one file of config info to supply IDs and passwords, and database names, etc… </w:t>
      </w:r>
    </w:p>
    <w:p w:rsidR="00036767" w:rsidRDefault="00036767" w:rsidP="00790E85">
      <w:pPr>
        <w:pStyle w:val="ListParagraph"/>
        <w:numPr>
          <w:ilvl w:val="0"/>
          <w:numId w:val="1"/>
        </w:numPr>
      </w:pPr>
      <w:r>
        <w:t>But the locic is working and easily uploaded to the aton website…</w:t>
      </w:r>
    </w:p>
    <w:p w:rsidR="00036767" w:rsidRDefault="00036767" w:rsidP="009235F5">
      <w:r>
        <w:t>Tuesday, Nov 10</w:t>
      </w:r>
    </w:p>
    <w:p w:rsidR="00036767" w:rsidRDefault="00036767" w:rsidP="009235F5">
      <w:pPr>
        <w:pStyle w:val="ListParagraph"/>
        <w:numPr>
          <w:ilvl w:val="0"/>
          <w:numId w:val="1"/>
        </w:numPr>
      </w:pPr>
      <w:r>
        <w:t>Built on research and testing from yesterday…</w:t>
      </w:r>
    </w:p>
    <w:p w:rsidR="00036767" w:rsidRDefault="00036767" w:rsidP="009235F5">
      <w:pPr>
        <w:pStyle w:val="ListParagraph"/>
        <w:numPr>
          <w:ilvl w:val="0"/>
          <w:numId w:val="1"/>
        </w:numPr>
      </w:pPr>
      <w:r>
        <w:t>Modified the template for creating DB-Forms (standard.phpt in the “plugins” folder) to accommodate behavior I want to see in the PWD application.  Main objectives:</w:t>
      </w:r>
    </w:p>
    <w:p w:rsidR="00036767" w:rsidRDefault="00036767" w:rsidP="009235F5">
      <w:pPr>
        <w:pStyle w:val="ListParagraph"/>
        <w:numPr>
          <w:ilvl w:val="1"/>
          <w:numId w:val="1"/>
        </w:numPr>
      </w:pPr>
      <w:r>
        <w:t>Regenerate anytime – reduce reliance on updating after code generation</w:t>
      </w:r>
    </w:p>
    <w:p w:rsidR="00036767" w:rsidRDefault="00036767" w:rsidP="009235F5">
      <w:pPr>
        <w:pStyle w:val="ListParagraph"/>
        <w:numPr>
          <w:ilvl w:val="1"/>
          <w:numId w:val="1"/>
        </w:numPr>
      </w:pPr>
      <w:r>
        <w:t>Add in PWD header and footer logic</w:t>
      </w:r>
    </w:p>
    <w:p w:rsidR="00036767" w:rsidRDefault="00036767" w:rsidP="009235F5">
      <w:pPr>
        <w:pStyle w:val="ListParagraph"/>
        <w:numPr>
          <w:ilvl w:val="1"/>
          <w:numId w:val="1"/>
        </w:numPr>
      </w:pPr>
      <w:r>
        <w:t>Eliminate the page shown to “confirm” adds/inserts/deletes</w:t>
      </w:r>
    </w:p>
    <w:p w:rsidR="00036767" w:rsidRDefault="00036767" w:rsidP="009235F5">
      <w:pPr>
        <w:pStyle w:val="ListParagraph"/>
        <w:numPr>
          <w:ilvl w:val="0"/>
          <w:numId w:val="1"/>
        </w:numPr>
      </w:pPr>
      <w:r>
        <w:t>Works great!!</w:t>
      </w:r>
    </w:p>
    <w:p w:rsidR="00036767" w:rsidRDefault="00036767" w:rsidP="009235F5">
      <w:r>
        <w:t>Wednesday, Nov 11</w:t>
      </w:r>
    </w:p>
    <w:p w:rsidR="00036767" w:rsidRDefault="00036767" w:rsidP="000C61A0">
      <w:pPr>
        <w:pStyle w:val="ListParagraph"/>
        <w:numPr>
          <w:ilvl w:val="0"/>
          <w:numId w:val="1"/>
        </w:numPr>
      </w:pPr>
      <w:r>
        <w:t>Finished off logic to add buttons for existing from the insert and update functions – as well as to leave and go back to the main menu</w:t>
      </w:r>
    </w:p>
    <w:p w:rsidR="00036767" w:rsidRDefault="00036767" w:rsidP="000C61A0">
      <w:pPr>
        <w:pStyle w:val="ListParagraph"/>
        <w:numPr>
          <w:ilvl w:val="0"/>
          <w:numId w:val="1"/>
        </w:numPr>
      </w:pPr>
      <w:r>
        <w:t>Loaded everything up on the atonllc website and messed around with it a bit</w:t>
      </w:r>
    </w:p>
    <w:p w:rsidR="00036767" w:rsidRDefault="00036767" w:rsidP="000C61A0">
      <w:pPr>
        <w:pStyle w:val="ListParagraph"/>
        <w:numPr>
          <w:ilvl w:val="0"/>
          <w:numId w:val="1"/>
        </w:numPr>
      </w:pPr>
      <w:r>
        <w:t xml:space="preserve">Recognized that the PC based mysql application always creates tables with lower case table names… but the unix favor does not – it permits mixed case… </w:t>
      </w:r>
    </w:p>
    <w:p w:rsidR="00036767" w:rsidRDefault="00036767" w:rsidP="009235F5">
      <w:r>
        <w:t>Thursday, Nov 12</w:t>
      </w:r>
    </w:p>
    <w:p w:rsidR="00036767" w:rsidRDefault="00036767" w:rsidP="00156204">
      <w:pPr>
        <w:pStyle w:val="ListParagraph"/>
        <w:numPr>
          <w:ilvl w:val="0"/>
          <w:numId w:val="1"/>
        </w:numPr>
      </w:pPr>
      <w:r>
        <w:t>Worked on table creation:</w:t>
      </w:r>
    </w:p>
    <w:p w:rsidR="00036767" w:rsidRDefault="00036767" w:rsidP="00156204">
      <w:pPr>
        <w:pStyle w:val="ListParagraph"/>
        <w:numPr>
          <w:ilvl w:val="1"/>
          <w:numId w:val="1"/>
        </w:numPr>
      </w:pPr>
      <w:r>
        <w:t>Found how to sort the tables</w:t>
      </w:r>
    </w:p>
    <w:p w:rsidR="00036767" w:rsidRDefault="00036767" w:rsidP="00156204">
      <w:pPr>
        <w:pStyle w:val="ListParagraph"/>
        <w:numPr>
          <w:ilvl w:val="1"/>
          <w:numId w:val="1"/>
        </w:numPr>
      </w:pPr>
      <w:r>
        <w:t>Found how to capitalize the table name</w:t>
      </w:r>
    </w:p>
    <w:p w:rsidR="00036767" w:rsidRDefault="00036767" w:rsidP="00156204">
      <w:pPr>
        <w:pStyle w:val="ListParagraph"/>
        <w:numPr>
          <w:ilvl w:val="0"/>
          <w:numId w:val="1"/>
        </w:numPr>
      </w:pPr>
      <w:r>
        <w:t xml:space="preserve">Created routine to delete and re-create the MySQL database… </w:t>
      </w:r>
    </w:p>
    <w:p w:rsidR="00036767" w:rsidRDefault="00036767" w:rsidP="0080289F">
      <w:r>
        <w:t>Friday, November 13, 2009</w:t>
      </w:r>
    </w:p>
    <w:p w:rsidR="00036767" w:rsidRDefault="00036767" w:rsidP="00156204">
      <w:pPr>
        <w:pStyle w:val="ListParagraph"/>
        <w:numPr>
          <w:ilvl w:val="0"/>
          <w:numId w:val="1"/>
        </w:numPr>
      </w:pPr>
      <w:r>
        <w:t xml:space="preserve">Needed to separate the tasks of dropping and creating the database from the drop and create of the tables; I cannot create a script on the “hosted” server that will drop/create the schema (database) because that is an admin function that must be done in the GIU.  As a result, I needed to code in logic to drop all of the tables individually (since they must be dropped in order – foreign keys, etc.. </w:t>
      </w:r>
    </w:p>
    <w:p w:rsidR="00036767" w:rsidRDefault="00036767" w:rsidP="00156204">
      <w:pPr>
        <w:pStyle w:val="ListParagraph"/>
        <w:numPr>
          <w:ilvl w:val="0"/>
          <w:numId w:val="1"/>
        </w:numPr>
      </w:pPr>
      <w:r>
        <w:t xml:space="preserve">Reworked header and footer and added log-out and “home” options on footer; moved the user id they are logged in as down to the footer… </w:t>
      </w:r>
    </w:p>
    <w:p w:rsidR="00036767" w:rsidRDefault="00036767" w:rsidP="00156204">
      <w:pPr>
        <w:pStyle w:val="ListParagraph"/>
        <w:numPr>
          <w:ilvl w:val="0"/>
          <w:numId w:val="1"/>
        </w:numPr>
      </w:pPr>
      <w:r>
        <w:t>Started messing with logic to send forgotten password</w:t>
      </w:r>
    </w:p>
    <w:p w:rsidR="00036767" w:rsidRDefault="00036767" w:rsidP="00156204">
      <w:pPr>
        <w:pStyle w:val="ListParagraph"/>
        <w:numPr>
          <w:ilvl w:val="0"/>
          <w:numId w:val="1"/>
        </w:numPr>
      </w:pPr>
      <w:r>
        <w:t>Did logic to more gracefully deal with trying to add a record that is already in the database – and is setup as unique; give button to send to main table</w:t>
      </w:r>
    </w:p>
    <w:p w:rsidR="00036767" w:rsidRDefault="00036767" w:rsidP="00156204">
      <w:pPr>
        <w:pStyle w:val="ListParagraph"/>
        <w:numPr>
          <w:ilvl w:val="0"/>
          <w:numId w:val="1"/>
        </w:numPr>
      </w:pPr>
      <w:r>
        <w:t>Realized that the program was searching for a dictionary… searched for a list of words via google, downloaded a text file (this is common on Unix – and is stored in /usr/dict/words)</w:t>
      </w:r>
    </w:p>
    <w:p w:rsidR="00036767" w:rsidRDefault="00036767" w:rsidP="0032066A">
      <w:r>
        <w:t>Monday, November 16, 2009</w:t>
      </w:r>
    </w:p>
    <w:p w:rsidR="00036767" w:rsidRDefault="00036767" w:rsidP="0032066A">
      <w:pPr>
        <w:pStyle w:val="ListParagraph"/>
        <w:numPr>
          <w:ilvl w:val="0"/>
          <w:numId w:val="1"/>
        </w:numPr>
      </w:pPr>
      <w:r>
        <w:t>Started to spit out config files to be unique by computer name</w:t>
      </w:r>
    </w:p>
    <w:p w:rsidR="00036767" w:rsidRDefault="00036767" w:rsidP="0032066A">
      <w:pPr>
        <w:pStyle w:val="ListParagraph"/>
        <w:numPr>
          <w:ilvl w:val="0"/>
          <w:numId w:val="1"/>
        </w:numPr>
      </w:pPr>
      <w:r>
        <w:t>Started to deal with the task of assigning a variable name for the location of the dictionary…</w:t>
      </w:r>
    </w:p>
    <w:p w:rsidR="00036767" w:rsidRDefault="00036767" w:rsidP="009235F5">
      <w:r>
        <w:t>Wednesday. November 18, 2009</w:t>
      </w:r>
    </w:p>
    <w:p w:rsidR="00036767" w:rsidRDefault="00036767" w:rsidP="00D713BD">
      <w:pPr>
        <w:pStyle w:val="ListParagraph"/>
        <w:numPr>
          <w:ilvl w:val="0"/>
          <w:numId w:val="1"/>
        </w:numPr>
      </w:pPr>
      <w:r>
        <w:t>Worked through extracting my code from the DBFORMS standard template – so I do not wind up overlaying it again….</w:t>
      </w:r>
    </w:p>
    <w:p w:rsidR="00036767" w:rsidRDefault="00036767" w:rsidP="00D713BD">
      <w:pPr>
        <w:pStyle w:val="ListParagraph"/>
        <w:numPr>
          <w:ilvl w:val="0"/>
          <w:numId w:val="1"/>
        </w:numPr>
      </w:pPr>
      <w:r>
        <w:t>Added new table = valid_emails – the list of emails for people who CAN create an account.</w:t>
      </w:r>
    </w:p>
    <w:p w:rsidR="00036767" w:rsidRDefault="00036767" w:rsidP="00D713BD">
      <w:pPr>
        <w:pStyle w:val="ListParagraph"/>
        <w:numPr>
          <w:ilvl w:val="0"/>
          <w:numId w:val="1"/>
        </w:numPr>
      </w:pPr>
      <w:r>
        <w:t>Updated database routine to drop/add new table; also new function to add an administrator email so that they can login and start assembling the site when this is initialized.</w:t>
      </w:r>
    </w:p>
    <w:p w:rsidR="00036767" w:rsidRDefault="00036767" w:rsidP="00D713BD">
      <w:pPr>
        <w:pStyle w:val="ListParagraph"/>
        <w:numPr>
          <w:ilvl w:val="0"/>
          <w:numId w:val="1"/>
        </w:numPr>
      </w:pPr>
      <w:r>
        <w:t xml:space="preserve">Added logic to access the email table when registering… if no email address present – no registration.  </w:t>
      </w:r>
    </w:p>
    <w:p w:rsidR="00036767" w:rsidRDefault="00036767" w:rsidP="00D713BD">
      <w:pPr>
        <w:pStyle w:val="ListParagraph"/>
        <w:numPr>
          <w:ilvl w:val="0"/>
          <w:numId w:val="1"/>
        </w:numPr>
      </w:pPr>
      <w:r>
        <w:t>Made first pass at adding maintenance routines for “valid emails” and “users” – mainly maintenanance functions</w:t>
      </w:r>
    </w:p>
    <w:p w:rsidR="00036767" w:rsidRDefault="00036767" w:rsidP="003463F2">
      <w:r>
        <w:t>Thursday, November 19, 2009</w:t>
      </w:r>
    </w:p>
    <w:p w:rsidR="00036767" w:rsidRDefault="00036767" w:rsidP="003463F2">
      <w:pPr>
        <w:pStyle w:val="ListParagraph"/>
        <w:numPr>
          <w:ilvl w:val="0"/>
          <w:numId w:val="1"/>
        </w:numPr>
      </w:pPr>
      <w:r>
        <w:t xml:space="preserve">Changed “User” file to be keyed by an integer – not the user ID itself… </w:t>
      </w:r>
    </w:p>
    <w:p w:rsidR="00036767" w:rsidRDefault="00036767" w:rsidP="003463F2">
      <w:pPr>
        <w:pStyle w:val="ListParagraph"/>
        <w:numPr>
          <w:ilvl w:val="0"/>
          <w:numId w:val="1"/>
        </w:numPr>
      </w:pPr>
      <w:r>
        <w:t>Added a field for “Admin?” function</w:t>
      </w:r>
    </w:p>
    <w:p w:rsidR="00036767" w:rsidRDefault="00036767" w:rsidP="003463F2">
      <w:pPr>
        <w:pStyle w:val="ListParagraph"/>
        <w:numPr>
          <w:ilvl w:val="0"/>
          <w:numId w:val="1"/>
        </w:numPr>
      </w:pPr>
      <w:r>
        <w:t>Updated database initialization to add record to user file to permit administration</w:t>
      </w:r>
    </w:p>
    <w:p w:rsidR="00036767" w:rsidRDefault="00036767" w:rsidP="003463F2">
      <w:pPr>
        <w:pStyle w:val="ListParagraph"/>
        <w:numPr>
          <w:ilvl w:val="0"/>
          <w:numId w:val="1"/>
        </w:numPr>
      </w:pPr>
      <w:r>
        <w:t>Trimmed back the foreign values in the “Racer” table; dropped “car number”, “race”, and “heat” – seeking simplicity; dropped most of the indexes over racer… it seemed to be overly heave with unique keys where they did not belong…</w:t>
      </w:r>
    </w:p>
    <w:p w:rsidR="00036767" w:rsidRDefault="00036767" w:rsidP="003463F2">
      <w:pPr>
        <w:pStyle w:val="ListParagraph"/>
        <w:numPr>
          <w:ilvl w:val="0"/>
          <w:numId w:val="1"/>
        </w:numPr>
      </w:pPr>
      <w:r>
        <w:t>Figured out how to add a drop down box on the Racer Update panel so that we can pick the den that the racer belongs to… very cool!!</w:t>
      </w:r>
    </w:p>
    <w:p w:rsidR="00036767" w:rsidRDefault="00036767" w:rsidP="003463F2">
      <w:pPr>
        <w:pStyle w:val="ListParagraph"/>
        <w:numPr>
          <w:ilvl w:val="0"/>
          <w:numId w:val="1"/>
        </w:numPr>
      </w:pPr>
    </w:p>
    <w:p w:rsidR="00036767" w:rsidRDefault="00036767" w:rsidP="00061F0B">
      <w:r>
        <w:t>Friday, November 20, 2009</w:t>
      </w:r>
    </w:p>
    <w:p w:rsidR="00036767" w:rsidRDefault="00036767" w:rsidP="00061F0B">
      <w:pPr>
        <w:pStyle w:val="ListParagraph"/>
        <w:numPr>
          <w:ilvl w:val="0"/>
          <w:numId w:val="1"/>
        </w:numPr>
      </w:pPr>
      <w:r>
        <w:t>Added more dropdowns – to eht usre panel and the den panel so that we can control input</w:t>
      </w:r>
    </w:p>
    <w:p w:rsidR="00036767" w:rsidRDefault="00036767" w:rsidP="00061F0B">
      <w:pPr>
        <w:pStyle w:val="ListParagraph"/>
        <w:numPr>
          <w:ilvl w:val="0"/>
          <w:numId w:val="1"/>
        </w:numPr>
      </w:pPr>
      <w:r>
        <w:t>On user panel, hid the entry of the password</w:t>
      </w:r>
    </w:p>
    <w:p w:rsidR="00036767" w:rsidRDefault="00036767" w:rsidP="00061F0B">
      <w:pPr>
        <w:pStyle w:val="ListParagraph"/>
        <w:numPr>
          <w:ilvl w:val="0"/>
          <w:numId w:val="1"/>
        </w:numPr>
      </w:pPr>
      <w:r>
        <w:t>In user table, if a new record created, assign a password behind the scenes as the same as the email address</w:t>
      </w:r>
    </w:p>
    <w:p w:rsidR="00036767" w:rsidRDefault="00036767" w:rsidP="00124F03">
      <w:pPr>
        <w:pStyle w:val="ListParagraph"/>
        <w:numPr>
          <w:ilvl w:val="0"/>
          <w:numId w:val="1"/>
        </w:numPr>
      </w:pPr>
    </w:p>
    <w:p w:rsidR="00036767" w:rsidRDefault="00036767" w:rsidP="00124F03">
      <w:r>
        <w:t>Saturday, November 21, 2009</w:t>
      </w:r>
    </w:p>
    <w:p w:rsidR="00036767" w:rsidRDefault="00036767" w:rsidP="00124F03">
      <w:pPr>
        <w:pStyle w:val="ListParagraph"/>
        <w:numPr>
          <w:ilvl w:val="0"/>
          <w:numId w:val="1"/>
        </w:numPr>
      </w:pPr>
      <w:r>
        <w:t>Planned out architecture and screens for rest of project</w:t>
      </w:r>
    </w:p>
    <w:p w:rsidR="00036767" w:rsidRDefault="00036767" w:rsidP="00124F03">
      <w:pPr>
        <w:pStyle w:val="ListParagraph"/>
        <w:numPr>
          <w:ilvl w:val="0"/>
          <w:numId w:val="1"/>
        </w:numPr>
      </w:pPr>
      <w:r>
        <w:t>Reworked the Race table</w:t>
      </w:r>
    </w:p>
    <w:p w:rsidR="00036767" w:rsidRDefault="00036767" w:rsidP="00454485">
      <w:r>
        <w:t>Sunday, November 22, 2009</w:t>
      </w:r>
    </w:p>
    <w:p w:rsidR="00036767" w:rsidRDefault="00036767" w:rsidP="00454485">
      <w:pPr>
        <w:pStyle w:val="ListParagraph"/>
        <w:numPr>
          <w:ilvl w:val="0"/>
          <w:numId w:val="1"/>
        </w:numPr>
      </w:pPr>
      <w:r>
        <w:t>Coded Race table</w:t>
      </w:r>
    </w:p>
    <w:p w:rsidR="00036767" w:rsidRDefault="00036767" w:rsidP="00454485">
      <w:pPr>
        <w:pStyle w:val="ListParagraph"/>
        <w:numPr>
          <w:ilvl w:val="0"/>
          <w:numId w:val="1"/>
        </w:numPr>
      </w:pPr>
      <w:r>
        <w:t>Coded Race_registration table</w:t>
      </w:r>
    </w:p>
    <w:p w:rsidR="00036767" w:rsidRDefault="00036767" w:rsidP="00454485">
      <w:pPr>
        <w:pStyle w:val="ListParagraph"/>
        <w:numPr>
          <w:ilvl w:val="0"/>
          <w:numId w:val="1"/>
        </w:numPr>
      </w:pPr>
      <w:r>
        <w:t>Cut “heat” table down to 4 lanes (simplify!)</w:t>
      </w:r>
    </w:p>
    <w:p w:rsidR="00036767" w:rsidRDefault="00036767" w:rsidP="00454485">
      <w:pPr>
        <w:pStyle w:val="ListParagraph"/>
        <w:numPr>
          <w:ilvl w:val="0"/>
          <w:numId w:val="1"/>
        </w:numPr>
      </w:pPr>
      <w:r>
        <w:t>Cut “Race_heat down to 4 lanes, 4 places</w:t>
      </w:r>
    </w:p>
    <w:p w:rsidR="00036767" w:rsidRDefault="00036767" w:rsidP="00F01F6C">
      <w:r>
        <w:t>Monday, November 23, 2009</w:t>
      </w:r>
    </w:p>
    <w:p w:rsidR="00036767" w:rsidRDefault="00036767" w:rsidP="00F01F6C">
      <w:pPr>
        <w:pStyle w:val="ListParagraph"/>
        <w:numPr>
          <w:ilvl w:val="0"/>
          <w:numId w:val="1"/>
        </w:numPr>
      </w:pPr>
      <w:r>
        <w:t>Did a lot of work to get the “race” maintenance program going</w:t>
      </w:r>
    </w:p>
    <w:p w:rsidR="00036767" w:rsidRDefault="00036767" w:rsidP="00F01F6C">
      <w:pPr>
        <w:pStyle w:val="ListParagraph"/>
        <w:numPr>
          <w:ilvl w:val="0"/>
          <w:numId w:val="1"/>
        </w:numPr>
      </w:pPr>
      <w:r>
        <w:t>Started experimentation with how to plug in race-registration; I think I need to:</w:t>
      </w:r>
    </w:p>
    <w:p w:rsidR="00036767" w:rsidRDefault="00036767" w:rsidP="00F01F6C">
      <w:pPr>
        <w:pStyle w:val="ListParagraph"/>
        <w:numPr>
          <w:ilvl w:val="1"/>
          <w:numId w:val="1"/>
        </w:numPr>
      </w:pPr>
      <w:r>
        <w:t>Create a new function in db_utils that I can pass a “where” clause into… then I could limit the screen for race-registration to the race that I stuffed into the session variable…</w:t>
      </w:r>
    </w:p>
    <w:p w:rsidR="00036767" w:rsidRDefault="00036767" w:rsidP="00082C3C">
      <w:r>
        <w:t>Tuesday, November 24, 2009</w:t>
      </w:r>
    </w:p>
    <w:p w:rsidR="00036767" w:rsidRDefault="00036767" w:rsidP="00FD0022">
      <w:pPr>
        <w:pStyle w:val="ListParagraph"/>
        <w:numPr>
          <w:ilvl w:val="0"/>
          <w:numId w:val="1"/>
        </w:numPr>
      </w:pPr>
      <w:r>
        <w:t xml:space="preserve">Modified the db_utils.inc functions to add a “where” clause to give more flexibility – and help me select only records I need in some of these functions… </w:t>
      </w:r>
    </w:p>
    <w:p w:rsidR="00036767" w:rsidRDefault="00036767" w:rsidP="00FD0022">
      <w:pPr>
        <w:pStyle w:val="ListParagraph"/>
        <w:numPr>
          <w:ilvl w:val="0"/>
          <w:numId w:val="1"/>
        </w:numPr>
      </w:pPr>
      <w:r>
        <w:t>Tested and fixed new “select” functionality.. seems to work OK</w:t>
      </w:r>
    </w:p>
    <w:p w:rsidR="00036767" w:rsidRDefault="00036767" w:rsidP="00784EC5">
      <w:r>
        <w:t>Wednesday/Thu November 25-26</w:t>
      </w:r>
    </w:p>
    <w:p w:rsidR="00036767" w:rsidRDefault="00036767" w:rsidP="00784EC5">
      <w:pPr>
        <w:pStyle w:val="ListParagraph"/>
        <w:numPr>
          <w:ilvl w:val="0"/>
          <w:numId w:val="1"/>
        </w:numPr>
      </w:pPr>
      <w:r>
        <w:t>Finished up the race and race-registration pair of programs</w:t>
      </w:r>
    </w:p>
    <w:p w:rsidR="00036767" w:rsidRDefault="00036767" w:rsidP="00784EC5">
      <w:r>
        <w:t>Friday, November 27</w:t>
      </w:r>
    </w:p>
    <w:p w:rsidR="00036767" w:rsidRDefault="00036767" w:rsidP="00784EC5">
      <w:pPr>
        <w:pStyle w:val="ListParagraph"/>
        <w:numPr>
          <w:ilvl w:val="0"/>
          <w:numId w:val="1"/>
        </w:numPr>
      </w:pPr>
      <w:r>
        <w:t>Finished up first draft of the heat and the heat header updates</w:t>
      </w:r>
    </w:p>
    <w:p w:rsidR="00036767" w:rsidRDefault="00036767" w:rsidP="00784EC5">
      <w:pPr>
        <w:pStyle w:val="ListParagraph"/>
        <w:numPr>
          <w:ilvl w:val="0"/>
          <w:numId w:val="1"/>
        </w:numPr>
      </w:pPr>
      <w:r>
        <w:t>Pulled in data from the Java programs and converted to PHP program to populate the database</w:t>
      </w:r>
    </w:p>
    <w:p w:rsidR="00036767" w:rsidRDefault="00036767" w:rsidP="00784EC5">
      <w:r>
        <w:t>Saturday, November 28, 2009</w:t>
      </w:r>
    </w:p>
    <w:p w:rsidR="00036767" w:rsidRDefault="00036767" w:rsidP="00912DD0">
      <w:pPr>
        <w:pStyle w:val="ListParagraph"/>
        <w:numPr>
          <w:ilvl w:val="0"/>
          <w:numId w:val="1"/>
        </w:numPr>
      </w:pPr>
      <w:r>
        <w:t>Hammered through the creation of the race_heat (score entry) routine – but have not yet tested it beyond just hitting the button to go into it</w:t>
      </w:r>
    </w:p>
    <w:p w:rsidR="00036767" w:rsidRDefault="00036767" w:rsidP="00912DD0">
      <w:pPr>
        <w:pStyle w:val="ListParagraph"/>
        <w:numPr>
          <w:ilvl w:val="0"/>
          <w:numId w:val="1"/>
        </w:numPr>
      </w:pPr>
      <w:r>
        <w:t>Updated the “init” routine to create all of the dens – as well as den 1 kids.</w:t>
      </w:r>
    </w:p>
    <w:p w:rsidR="00036767" w:rsidRDefault="00036767" w:rsidP="00912DD0">
      <w:pPr>
        <w:pStyle w:val="ListParagraph"/>
        <w:numPr>
          <w:ilvl w:val="0"/>
          <w:numId w:val="1"/>
        </w:numPr>
      </w:pPr>
      <w:r>
        <w:t xml:space="preserve">Next up: test out creating a race and entierng the racers and the score… </w:t>
      </w:r>
    </w:p>
    <w:p w:rsidR="00036767" w:rsidRDefault="00036767" w:rsidP="000B5A96">
      <w:r>
        <w:t>Monday, November 30, 2009</w:t>
      </w:r>
    </w:p>
    <w:p w:rsidR="00036767" w:rsidRDefault="00036767" w:rsidP="000B5A96">
      <w:pPr>
        <w:pStyle w:val="ListParagraph"/>
        <w:numPr>
          <w:ilvl w:val="0"/>
          <w:numId w:val="1"/>
        </w:numPr>
      </w:pPr>
      <w:r>
        <w:t>Work on Race table (race maintenance) routine</w:t>
      </w:r>
    </w:p>
    <w:p w:rsidR="00036767" w:rsidRDefault="00036767" w:rsidP="000B5A96">
      <w:pPr>
        <w:pStyle w:val="ListParagraph"/>
        <w:numPr>
          <w:ilvl w:val="0"/>
          <w:numId w:val="1"/>
        </w:numPr>
      </w:pPr>
      <w:r>
        <w:t>Add drop down to restrict selections on “den level”</w:t>
      </w:r>
    </w:p>
    <w:p w:rsidR="00036767" w:rsidRDefault="00036767" w:rsidP="000B5A96">
      <w:pPr>
        <w:pStyle w:val="ListParagraph"/>
        <w:numPr>
          <w:ilvl w:val="0"/>
          <w:numId w:val="1"/>
        </w:numPr>
      </w:pPr>
      <w:r>
        <w:t>Move assignment of “den level” array into constants include – to make the same for any places we need to show den levels.</w:t>
      </w:r>
    </w:p>
    <w:p w:rsidR="00036767" w:rsidRDefault="00036767" w:rsidP="000B5A96">
      <w:pPr>
        <w:pStyle w:val="ListParagraph"/>
        <w:numPr>
          <w:ilvl w:val="0"/>
          <w:numId w:val="1"/>
        </w:numPr>
      </w:pPr>
      <w:r>
        <w:t>To do: keep working on the logic to recognize that the race is now “started” and punch out the race_heat records….</w:t>
      </w:r>
    </w:p>
    <w:p w:rsidR="00036767" w:rsidRDefault="00036767" w:rsidP="00082C3C">
      <w:r>
        <w:t>Tuesday, December 1, 2009</w:t>
      </w:r>
    </w:p>
    <w:p w:rsidR="00036767" w:rsidRDefault="00036767" w:rsidP="0056466E">
      <w:pPr>
        <w:pStyle w:val="ListParagraph"/>
        <w:numPr>
          <w:ilvl w:val="0"/>
          <w:numId w:val="1"/>
        </w:numPr>
      </w:pPr>
      <w:r>
        <w:t>Started to look over the logic in the race_heat table – focusing on the record edit page (we should never be creating records in this routine when this is done).</w:t>
      </w:r>
    </w:p>
    <w:p w:rsidR="00036767" w:rsidRDefault="00036767" w:rsidP="0056466E">
      <w:pPr>
        <w:pStyle w:val="ListParagraph"/>
        <w:numPr>
          <w:ilvl w:val="0"/>
          <w:numId w:val="1"/>
        </w:numPr>
      </w:pPr>
      <w:r>
        <w:t>Realized that the values going into the race_heat file are car numbers – and they SHOULD be racer #’s… I fixed this and now the file is being updated properly…</w:t>
      </w:r>
    </w:p>
    <w:p w:rsidR="00036767" w:rsidRDefault="00036767" w:rsidP="009B0722">
      <w:r>
        <w:t>Thursday, December 4, 2008</w:t>
      </w:r>
    </w:p>
    <w:p w:rsidR="00036767" w:rsidRDefault="00036767" w:rsidP="009B0722">
      <w:pPr>
        <w:pStyle w:val="ListParagraph"/>
        <w:numPr>
          <w:ilvl w:val="0"/>
          <w:numId w:val="1"/>
        </w:numPr>
      </w:pPr>
      <w:r>
        <w:t>Cleaned up the race_heat maintenance program; made it work and show racer names, etc.</w:t>
      </w:r>
    </w:p>
    <w:p w:rsidR="00036767" w:rsidRDefault="00036767" w:rsidP="009B0722">
      <w:pPr>
        <w:pStyle w:val="ListParagraph"/>
        <w:numPr>
          <w:ilvl w:val="0"/>
          <w:numId w:val="1"/>
        </w:numPr>
      </w:pPr>
      <w:r>
        <w:t>Left to be done at this point:</w:t>
      </w:r>
    </w:p>
    <w:p w:rsidR="00036767" w:rsidRDefault="00036767" w:rsidP="009B0722">
      <w:pPr>
        <w:pStyle w:val="ListParagraph"/>
        <w:numPr>
          <w:ilvl w:val="1"/>
          <w:numId w:val="1"/>
        </w:numPr>
      </w:pPr>
      <w:r>
        <w:t>Edit the panel input; need to ensure that the same racer not specified twice; need to make sure every racer specified once.</w:t>
      </w:r>
    </w:p>
    <w:p w:rsidR="00036767" w:rsidRDefault="00036767" w:rsidP="009B0722">
      <w:pPr>
        <w:pStyle w:val="ListParagraph"/>
        <w:numPr>
          <w:ilvl w:val="1"/>
          <w:numId w:val="1"/>
        </w:numPr>
      </w:pPr>
    </w:p>
    <w:p w:rsidR="00036767" w:rsidRDefault="00036767" w:rsidP="001D4C44">
      <w:r>
        <w:t>Sunday, December 06, 2009</w:t>
      </w:r>
    </w:p>
    <w:p w:rsidR="00036767" w:rsidRDefault="00036767" w:rsidP="001D4C44">
      <w:pPr>
        <w:pStyle w:val="ListParagraph"/>
        <w:numPr>
          <w:ilvl w:val="0"/>
          <w:numId w:val="1"/>
        </w:numPr>
      </w:pPr>
      <w:r>
        <w:t>Hammered out auto-refreshing race heat results page; also created flash to second page with racer scores</w:t>
      </w:r>
    </w:p>
    <w:p w:rsidR="00036767" w:rsidRDefault="00036767" w:rsidP="00D83EA3">
      <w:r>
        <w:t>Monday, December 07, 2009</w:t>
      </w:r>
    </w:p>
    <w:p w:rsidR="00036767" w:rsidRDefault="00036767" w:rsidP="00D83EA3">
      <w:pPr>
        <w:pStyle w:val="ListParagraph"/>
        <w:numPr>
          <w:ilvl w:val="0"/>
          <w:numId w:val="1"/>
        </w:numPr>
      </w:pPr>
      <w:r>
        <w:t>Cleaned up log in page and started identifying repair needed and doing bug bashing</w:t>
      </w:r>
    </w:p>
    <w:p w:rsidR="00036767" w:rsidRDefault="00036767" w:rsidP="00255C80">
      <w:r>
        <w:t>Tuesday, December 8, 2009</w:t>
      </w:r>
    </w:p>
    <w:p w:rsidR="00036767" w:rsidRDefault="00036767" w:rsidP="00255C80">
      <w:pPr>
        <w:pStyle w:val="ListParagraph"/>
        <w:numPr>
          <w:ilvl w:val="0"/>
          <w:numId w:val="1"/>
        </w:numPr>
      </w:pPr>
      <w:r>
        <w:t>Issues list</w:t>
      </w:r>
    </w:p>
    <w:p w:rsidR="00036767" w:rsidRDefault="00036767" w:rsidP="00255C80">
      <w:r>
        <w:t>Wednesday, December 9, 2009</w:t>
      </w:r>
    </w:p>
    <w:p w:rsidR="00036767" w:rsidRDefault="00036767" w:rsidP="00255C80">
      <w:pPr>
        <w:pStyle w:val="ListParagraph"/>
        <w:numPr>
          <w:ilvl w:val="0"/>
          <w:numId w:val="1"/>
        </w:numPr>
      </w:pPr>
      <w:r>
        <w:t>Issues list</w:t>
      </w:r>
    </w:p>
    <w:p w:rsidR="00036767" w:rsidRDefault="00036767" w:rsidP="00E36B9C">
      <w:r>
        <w:t>Thursday, December 10, 2009</w:t>
      </w:r>
    </w:p>
    <w:p w:rsidR="00036767" w:rsidRDefault="00036767" w:rsidP="00E36B9C">
      <w:pPr>
        <w:pStyle w:val="ListParagraph"/>
        <w:numPr>
          <w:ilvl w:val="0"/>
          <w:numId w:val="1"/>
        </w:numPr>
      </w:pPr>
      <w:r>
        <w:t>Issues list – Race table improvements</w:t>
      </w:r>
    </w:p>
    <w:p w:rsidR="00036767" w:rsidRDefault="00036767" w:rsidP="009F3667">
      <w:r>
        <w:t>Friday, December 11, 2009</w:t>
      </w:r>
    </w:p>
    <w:p w:rsidR="00036767" w:rsidRDefault="00036767" w:rsidP="009F3667">
      <w:pPr>
        <w:pStyle w:val="ListParagraph"/>
        <w:numPr>
          <w:ilvl w:val="0"/>
          <w:numId w:val="1"/>
        </w:numPr>
      </w:pPr>
      <w:r>
        <w:t>Add grade (school grade) to den table;</w:t>
      </w:r>
    </w:p>
    <w:p w:rsidR="00036767" w:rsidRDefault="00036767" w:rsidP="009F3667">
      <w:pPr>
        <w:pStyle w:val="ListParagraph"/>
        <w:numPr>
          <w:ilvl w:val="0"/>
          <w:numId w:val="1"/>
        </w:numPr>
      </w:pPr>
      <w:r>
        <w:t>Changed the sort of dens on the drop down for a new racer – now organized by school grade then den #</w:t>
      </w:r>
    </w:p>
    <w:p w:rsidR="00036767" w:rsidRDefault="00036767" w:rsidP="009F3667">
      <w:pPr>
        <w:pStyle w:val="ListParagraph"/>
        <w:numPr>
          <w:ilvl w:val="0"/>
          <w:numId w:val="1"/>
        </w:numPr>
      </w:pPr>
      <w:r>
        <w:t xml:space="preserve">Fixed problems with registration when a valid email address is </w:t>
      </w:r>
    </w:p>
    <w:p w:rsidR="00036767" w:rsidRDefault="00036767" w:rsidP="00C908FC">
      <w:r>
        <w:t>Saturday, December 12, 2009</w:t>
      </w:r>
    </w:p>
    <w:p w:rsidR="00036767" w:rsidRDefault="00036767" w:rsidP="00C908FC">
      <w:pPr>
        <w:pStyle w:val="ListParagraph"/>
        <w:numPr>
          <w:ilvl w:val="0"/>
          <w:numId w:val="1"/>
        </w:numPr>
      </w:pPr>
      <w:r>
        <w:t>Lots more bug bashing</w:t>
      </w:r>
    </w:p>
    <w:p w:rsidR="00036767" w:rsidRDefault="00036767" w:rsidP="00C908FC">
      <w:pPr>
        <w:pStyle w:val="ListParagraph"/>
        <w:numPr>
          <w:ilvl w:val="0"/>
          <w:numId w:val="1"/>
        </w:numPr>
      </w:pPr>
      <w:r>
        <w:t>Recover from overwriting the table_racer source</w:t>
      </w:r>
    </w:p>
    <w:p w:rsidR="00036767" w:rsidRDefault="00036767" w:rsidP="00C908FC">
      <w:r>
        <w:t>Sunday, December 13, 2009</w:t>
      </w:r>
    </w:p>
    <w:p w:rsidR="00036767" w:rsidRDefault="00036767" w:rsidP="00C908FC">
      <w:r>
        <w:t>Monday, December 21, 2009</w:t>
      </w:r>
    </w:p>
    <w:p w:rsidR="00036767" w:rsidRDefault="00036767" w:rsidP="00806652">
      <w:pPr>
        <w:pStyle w:val="ListParagraph"/>
        <w:numPr>
          <w:ilvl w:val="0"/>
          <w:numId w:val="1"/>
        </w:numPr>
      </w:pPr>
      <w:r>
        <w:t>Changed race_registration:</w:t>
      </w:r>
    </w:p>
    <w:p w:rsidR="00036767" w:rsidRDefault="00036767" w:rsidP="00806652">
      <w:pPr>
        <w:pStyle w:val="ListParagraph"/>
        <w:numPr>
          <w:ilvl w:val="1"/>
          <w:numId w:val="1"/>
        </w:numPr>
      </w:pPr>
      <w:r>
        <w:t xml:space="preserve"> to make racer “display only” unless the race is in a “registering” status.  Avoided some mean bugs here..</w:t>
      </w:r>
    </w:p>
    <w:p w:rsidR="00036767" w:rsidRDefault="00036767" w:rsidP="00806652">
      <w:pPr>
        <w:pStyle w:val="ListParagraph"/>
        <w:numPr>
          <w:ilvl w:val="1"/>
          <w:numId w:val="1"/>
        </w:numPr>
      </w:pPr>
      <w:r>
        <w:t xml:space="preserve">To make car number “display only unless the race is in a “registering” status </w:t>
      </w:r>
    </w:p>
    <w:p w:rsidR="00036767" w:rsidRDefault="00036767" w:rsidP="00806652">
      <w:pPr>
        <w:pStyle w:val="ListParagraph"/>
        <w:numPr>
          <w:ilvl w:val="1"/>
          <w:numId w:val="1"/>
        </w:numPr>
      </w:pPr>
      <w:r>
        <w:t>Unless user is an “administrator” type, ALWAYS hide the points earned and place in race values</w:t>
      </w:r>
    </w:p>
    <w:p w:rsidR="00036767" w:rsidRDefault="00036767" w:rsidP="00B25FB2">
      <w:r>
        <w:t>Tuesday, December 22, 2009</w:t>
      </w:r>
    </w:p>
    <w:p w:rsidR="00036767" w:rsidRDefault="00036767" w:rsidP="00B25FB2">
      <w:pPr>
        <w:pStyle w:val="ListParagraph"/>
        <w:numPr>
          <w:ilvl w:val="0"/>
          <w:numId w:val="1"/>
        </w:numPr>
      </w:pPr>
      <w:r>
        <w:t>Corrected problem with auto-refresh on “registration display”</w:t>
      </w:r>
    </w:p>
    <w:p w:rsidR="00036767" w:rsidRDefault="00036767" w:rsidP="00B25FB2">
      <w:pPr>
        <w:pStyle w:val="ListParagraph"/>
        <w:numPr>
          <w:ilvl w:val="0"/>
          <w:numId w:val="1"/>
        </w:numPr>
      </w:pPr>
      <w:r>
        <w:t>Added ability to restrict race display by “den level” (checkbox selections)</w:t>
      </w:r>
    </w:p>
    <w:p w:rsidR="00036767" w:rsidRDefault="00036767" w:rsidP="00B25FB2">
      <w:pPr>
        <w:pStyle w:val="ListParagraph"/>
        <w:numPr>
          <w:ilvl w:val="0"/>
          <w:numId w:val="1"/>
        </w:numPr>
      </w:pPr>
      <w:r>
        <w:t>Fixed bug created yesterday (!)</w:t>
      </w:r>
    </w:p>
    <w:p w:rsidR="00036767" w:rsidRDefault="00036767" w:rsidP="00B25FB2">
      <w:pPr>
        <w:pStyle w:val="ListParagraph"/>
        <w:numPr>
          <w:ilvl w:val="0"/>
          <w:numId w:val="1"/>
        </w:numPr>
      </w:pPr>
      <w:r>
        <w:t>Changed the radio button on the work with races panel to “stick” to the last race action was performed on.</w:t>
      </w:r>
    </w:p>
    <w:p w:rsidR="00036767" w:rsidRDefault="00036767" w:rsidP="00B25FB2">
      <w:pPr>
        <w:pStyle w:val="ListParagraph"/>
        <w:numPr>
          <w:ilvl w:val="0"/>
          <w:numId w:val="1"/>
        </w:numPr>
      </w:pPr>
      <w:r>
        <w:t>Added display of total number of heats on both of the panels in the auto-refresh sequence.</w:t>
      </w:r>
    </w:p>
    <w:p w:rsidR="00036767" w:rsidRDefault="00036767" w:rsidP="00B25FB2">
      <w:pPr>
        <w:pStyle w:val="ListParagraph"/>
        <w:numPr>
          <w:ilvl w:val="0"/>
          <w:numId w:val="1"/>
        </w:numPr>
      </w:pPr>
      <w:r>
        <w:t>Added text in footer to remind user they are an administrator</w:t>
      </w:r>
    </w:p>
    <w:p w:rsidR="00036767" w:rsidRDefault="00036767" w:rsidP="00761E8B">
      <w:pPr>
        <w:pStyle w:val="ListParagraph"/>
        <w:numPr>
          <w:ilvl w:val="0"/>
          <w:numId w:val="1"/>
        </w:numPr>
      </w:pPr>
      <w:r>
        <w:t>Moved the “words file right into the PWD directory to eliminate the hassle of locating it in a directory… the password reset function is now working…</w:t>
      </w:r>
    </w:p>
    <w:p w:rsidR="00036767" w:rsidRDefault="00036767" w:rsidP="00761E8B">
      <w:r>
        <w:t>Wednesday, 12/23</w:t>
      </w:r>
    </w:p>
    <w:p w:rsidR="00036767" w:rsidRDefault="00036767" w:rsidP="00761E8B">
      <w:pPr>
        <w:pStyle w:val="ListParagraph"/>
        <w:numPr>
          <w:ilvl w:val="0"/>
          <w:numId w:val="1"/>
        </w:numPr>
      </w:pPr>
      <w:r>
        <w:t>Added  radio button to change sort on race registration screen to permit sort by car number or place-in-race</w:t>
      </w:r>
    </w:p>
    <w:p w:rsidR="00036767" w:rsidRDefault="00036767" w:rsidP="00761E8B">
      <w:pPr>
        <w:pStyle w:val="ListParagraph"/>
        <w:numPr>
          <w:ilvl w:val="0"/>
          <w:numId w:val="1"/>
        </w:numPr>
      </w:pPr>
      <w:r>
        <w:t>Added javascript option to print the race registration page!</w:t>
      </w:r>
    </w:p>
    <w:p w:rsidR="00036767" w:rsidRDefault="00036767" w:rsidP="00761E8B">
      <w:pPr>
        <w:pStyle w:val="ListParagraph"/>
        <w:numPr>
          <w:ilvl w:val="0"/>
          <w:numId w:val="1"/>
        </w:numPr>
      </w:pPr>
      <w:r>
        <w:t>Updated logic to update the place-in-race value in the race_registration file</w:t>
      </w:r>
    </w:p>
    <w:p w:rsidR="00036767" w:rsidRDefault="00036767" w:rsidP="00221067">
      <w:r>
        <w:t>Thursday, 12/24</w:t>
      </w:r>
    </w:p>
    <w:p w:rsidR="00036767" w:rsidRDefault="00036767" w:rsidP="00221067">
      <w:pPr>
        <w:pStyle w:val="ListParagraph"/>
        <w:numPr>
          <w:ilvl w:val="0"/>
          <w:numId w:val="1"/>
        </w:numPr>
      </w:pPr>
      <w:r>
        <w:t xml:space="preserve">Added logic to update the race file every heat that completes with the top three scorers so far in the race (recognizing we could have “ties” that are not showing up… </w:t>
      </w:r>
    </w:p>
    <w:p w:rsidR="00036767" w:rsidRDefault="00036767" w:rsidP="00221067">
      <w:pPr>
        <w:pStyle w:val="ListParagraph"/>
        <w:numPr>
          <w:ilvl w:val="0"/>
          <w:numId w:val="1"/>
        </w:numPr>
      </w:pPr>
      <w:r>
        <w:t xml:space="preserve">Added display of race leaders in both auto-refresh pages… </w:t>
      </w:r>
    </w:p>
    <w:p w:rsidR="00036767" w:rsidRDefault="00036767" w:rsidP="00C369F2">
      <w:r>
        <w:t>Saturday, December 26, 2009</w:t>
      </w:r>
    </w:p>
    <w:p w:rsidR="00036767" w:rsidRDefault="00036767" w:rsidP="00C369F2">
      <w:pPr>
        <w:pStyle w:val="ListParagraph"/>
        <w:numPr>
          <w:ilvl w:val="0"/>
          <w:numId w:val="1"/>
        </w:numPr>
      </w:pPr>
      <w:r>
        <w:t>Added logic to be able to turn auto-refresh on/off</w:t>
      </w:r>
    </w:p>
    <w:p w:rsidR="00036767" w:rsidRDefault="00036767" w:rsidP="00C369F2">
      <w:pPr>
        <w:pStyle w:val="ListParagraph"/>
        <w:numPr>
          <w:ilvl w:val="0"/>
          <w:numId w:val="1"/>
        </w:numPr>
      </w:pPr>
      <w:r>
        <w:t>Added logic to control interval between auto-refreshes</w:t>
      </w:r>
    </w:p>
    <w:p w:rsidR="00036767" w:rsidRDefault="00036767" w:rsidP="00C369F2">
      <w:pPr>
        <w:pStyle w:val="ListParagraph"/>
        <w:numPr>
          <w:ilvl w:val="0"/>
          <w:numId w:val="1"/>
        </w:numPr>
      </w:pPr>
      <w:r>
        <w:t>Finished up the two auto-refreshing panels till I thought they were good to go</w:t>
      </w:r>
    </w:p>
    <w:p w:rsidR="00036767" w:rsidRDefault="00036767" w:rsidP="00C369F2">
      <w:pPr>
        <w:pStyle w:val="ListParagraph"/>
        <w:numPr>
          <w:ilvl w:val="0"/>
          <w:numId w:val="1"/>
        </w:numPr>
      </w:pPr>
      <w:r>
        <w:t>Added in logic to fully populate the database</w:t>
      </w:r>
    </w:p>
    <w:p w:rsidR="00036767" w:rsidRDefault="00036767" w:rsidP="00906B7D">
      <w:r>
        <w:t>Friday, January 1, 2010</w:t>
      </w:r>
    </w:p>
    <w:p w:rsidR="00036767" w:rsidRDefault="00036767" w:rsidP="00906B7D">
      <w:pPr>
        <w:pStyle w:val="ListParagraph"/>
        <w:numPr>
          <w:ilvl w:val="0"/>
          <w:numId w:val="1"/>
        </w:numPr>
      </w:pPr>
      <w:r>
        <w:t xml:space="preserve">Hammered in the logic needed to store the link between the heat and the video… also updated the auto-refresh stuff to cycle in the video of the most recent heat… </w:t>
      </w:r>
    </w:p>
    <w:p w:rsidR="00036767" w:rsidRDefault="00036767" w:rsidP="00906B7D">
      <w:pPr>
        <w:pStyle w:val="ListParagraph"/>
        <w:numPr>
          <w:ilvl w:val="0"/>
          <w:numId w:val="1"/>
        </w:numPr>
      </w:pPr>
      <w:r>
        <w:t>Fixed the problems with creating users and updating users – so now a password may be assigned on the spot.</w:t>
      </w:r>
    </w:p>
    <w:p w:rsidR="00036767" w:rsidRDefault="00036767" w:rsidP="00906B7D">
      <w:pPr>
        <w:pStyle w:val="ListParagraph"/>
        <w:numPr>
          <w:ilvl w:val="0"/>
          <w:numId w:val="1"/>
        </w:numPr>
      </w:pPr>
      <w:r>
        <w:t xml:space="preserve">Also fixed the logic that would show “additional pages” on subfiles that were really already subsetted by race… </w:t>
      </w:r>
    </w:p>
    <w:p w:rsidR="00036767" w:rsidRDefault="00036767" w:rsidP="00906B7D">
      <w:pPr>
        <w:pStyle w:val="ListParagraph"/>
        <w:numPr>
          <w:ilvl w:val="0"/>
          <w:numId w:val="1"/>
        </w:numPr>
      </w:pPr>
      <w:r>
        <w:t>Also added “print” on the footer – so always there</w:t>
      </w:r>
    </w:p>
    <w:p w:rsidR="00036767" w:rsidRDefault="00036767" w:rsidP="00906B7D">
      <w:pPr>
        <w:pStyle w:val="ListParagraph"/>
        <w:numPr>
          <w:ilvl w:val="0"/>
          <w:numId w:val="1"/>
        </w:numPr>
      </w:pPr>
      <w:r>
        <w:t xml:space="preserve">Added logic to reverse order of columns on heat maint program so facilitate printing the listings for the race organizers… </w:t>
      </w:r>
    </w:p>
    <w:p w:rsidR="00036767" w:rsidRDefault="00036767" w:rsidP="00906B7D">
      <w:pPr>
        <w:pStyle w:val="ListParagraph"/>
        <w:numPr>
          <w:ilvl w:val="0"/>
          <w:numId w:val="1"/>
        </w:numPr>
      </w:pPr>
      <w:r>
        <w:t>Made the heat maintenance more readable and added color on lines</w:t>
      </w:r>
    </w:p>
    <w:p w:rsidR="00036767" w:rsidRDefault="00036767" w:rsidP="00144349">
      <w:pPr>
        <w:pStyle w:val="ListParagraph"/>
        <w:ind w:left="0"/>
      </w:pPr>
    </w:p>
    <w:p w:rsidR="00036767" w:rsidRDefault="00036767" w:rsidP="00144349">
      <w:pPr>
        <w:pStyle w:val="ListParagraph"/>
        <w:ind w:left="0"/>
      </w:pPr>
      <w:r>
        <w:t>Wednesday, Jan 6</w:t>
      </w:r>
      <w:r w:rsidRPr="00144349">
        <w:rPr>
          <w:vertAlign w:val="superscript"/>
        </w:rPr>
        <w:t>th</w:t>
      </w:r>
    </w:p>
    <w:p w:rsidR="00036767" w:rsidRDefault="00036767" w:rsidP="00144349">
      <w:pPr>
        <w:pStyle w:val="ListParagraph"/>
        <w:numPr>
          <w:ilvl w:val="0"/>
          <w:numId w:val="1"/>
        </w:numPr>
      </w:pPr>
      <w:r>
        <w:t>Added new panel to show “on-deck” for main audience</w:t>
      </w:r>
    </w:p>
    <w:p w:rsidR="00036767" w:rsidRDefault="00036767" w:rsidP="00144349">
      <w:pPr>
        <w:pStyle w:val="ListParagraph"/>
        <w:numPr>
          <w:ilvl w:val="0"/>
          <w:numId w:val="1"/>
        </w:numPr>
      </w:pPr>
      <w:r>
        <w:t>Updated the existing panels to show the number of heats so far</w:t>
      </w:r>
    </w:p>
    <w:p w:rsidR="00036767" w:rsidRDefault="00036767" w:rsidP="00144349">
      <w:pPr>
        <w:pStyle w:val="ListParagraph"/>
        <w:numPr>
          <w:ilvl w:val="0"/>
          <w:numId w:val="1"/>
        </w:numPr>
      </w:pPr>
      <w:r>
        <w:t>Added a “prefix” in the race definition that will precede each car number</w:t>
      </w:r>
    </w:p>
    <w:p w:rsidR="00036767" w:rsidRDefault="00036767" w:rsidP="009235F5">
      <w:r>
        <w:t>TO DO:</w:t>
      </w:r>
    </w:p>
    <w:p w:rsidR="00036767" w:rsidRPr="005E119E" w:rsidRDefault="00036767" w:rsidP="00F01484">
      <w:pPr>
        <w:pStyle w:val="ListParagraph"/>
        <w:numPr>
          <w:ilvl w:val="0"/>
          <w:numId w:val="1"/>
        </w:numPr>
        <w:rPr>
          <w:highlight w:val="green"/>
        </w:rPr>
      </w:pPr>
      <w:r w:rsidRPr="005E119E">
        <w:rPr>
          <w:highlight w:val="green"/>
        </w:rPr>
        <w:t>Visit this site to sort out how to embed videos: http://www.walkernews.net/2008/08/17/windows-media-player-how-to-embed-wmv-file-in-html-code/</w:t>
      </w:r>
    </w:p>
    <w:p w:rsidR="00036767" w:rsidRDefault="00036767" w:rsidP="00F01484">
      <w:pPr>
        <w:pStyle w:val="ListParagraph"/>
        <w:numPr>
          <w:ilvl w:val="0"/>
          <w:numId w:val="1"/>
        </w:numPr>
      </w:pPr>
    </w:p>
    <w:p w:rsidR="00036767" w:rsidRPr="00644468" w:rsidRDefault="00036767" w:rsidP="00F01484">
      <w:pPr>
        <w:pStyle w:val="ListParagraph"/>
        <w:numPr>
          <w:ilvl w:val="0"/>
          <w:numId w:val="1"/>
        </w:numPr>
        <w:rPr>
          <w:highlight w:val="green"/>
        </w:rPr>
      </w:pPr>
      <w:r w:rsidRPr="00644468">
        <w:rPr>
          <w:highlight w:val="green"/>
        </w:rPr>
        <w:t>Fix the “add user” so that you can assign a password when you create the user</w:t>
      </w:r>
    </w:p>
    <w:p w:rsidR="00036767" w:rsidRPr="00006F05" w:rsidRDefault="00036767" w:rsidP="00065EA3">
      <w:pPr>
        <w:pStyle w:val="ListParagraph"/>
        <w:numPr>
          <w:ilvl w:val="0"/>
          <w:numId w:val="1"/>
        </w:numPr>
        <w:rPr>
          <w:highlight w:val="green"/>
        </w:rPr>
      </w:pPr>
      <w:r w:rsidRPr="00006F05">
        <w:rPr>
          <w:highlight w:val="green"/>
        </w:rPr>
        <w:t>Add a “quit” button on the table maintenance to return to the main menu</w:t>
      </w:r>
    </w:p>
    <w:p w:rsidR="00036767" w:rsidRPr="00006F05" w:rsidRDefault="00036767" w:rsidP="00065EA3">
      <w:pPr>
        <w:pStyle w:val="ListParagraph"/>
        <w:numPr>
          <w:ilvl w:val="0"/>
          <w:numId w:val="1"/>
        </w:numPr>
        <w:rPr>
          <w:highlight w:val="green"/>
        </w:rPr>
      </w:pPr>
      <w:r w:rsidRPr="00006F05">
        <w:rPr>
          <w:highlight w:val="green"/>
        </w:rPr>
        <w:t>Add a “quit” button on the insert/update panels to permit escape</w:t>
      </w:r>
    </w:p>
    <w:p w:rsidR="00036767" w:rsidRPr="008D6262" w:rsidRDefault="00036767" w:rsidP="00065EA3">
      <w:pPr>
        <w:pStyle w:val="ListParagraph"/>
        <w:numPr>
          <w:ilvl w:val="0"/>
          <w:numId w:val="1"/>
        </w:numPr>
        <w:rPr>
          <w:highlight w:val="green"/>
        </w:rPr>
      </w:pPr>
      <w:r w:rsidRPr="008D6262">
        <w:rPr>
          <w:highlight w:val="green"/>
        </w:rPr>
        <w:t>Make the main menu look more like a main menu</w:t>
      </w:r>
    </w:p>
    <w:p w:rsidR="00036767" w:rsidRPr="0080289F" w:rsidRDefault="00036767" w:rsidP="00065EA3">
      <w:pPr>
        <w:pStyle w:val="ListParagraph"/>
        <w:numPr>
          <w:ilvl w:val="0"/>
          <w:numId w:val="1"/>
        </w:numPr>
        <w:rPr>
          <w:highlight w:val="green"/>
        </w:rPr>
      </w:pPr>
      <w:r w:rsidRPr="0080289F">
        <w:rPr>
          <w:highlight w:val="green"/>
        </w:rPr>
        <w:t>Find a way to create database on ATONLLC easier than I have been doing… perhaps a php script?</w:t>
      </w:r>
    </w:p>
    <w:p w:rsidR="00036767" w:rsidRPr="00FE21B3" w:rsidRDefault="00036767" w:rsidP="00065EA3">
      <w:pPr>
        <w:pStyle w:val="ListParagraph"/>
        <w:numPr>
          <w:ilvl w:val="0"/>
          <w:numId w:val="1"/>
        </w:numPr>
        <w:rPr>
          <w:highlight w:val="green"/>
        </w:rPr>
      </w:pPr>
      <w:r w:rsidRPr="00FE21B3">
        <w:rPr>
          <w:highlight w:val="green"/>
        </w:rPr>
        <w:t xml:space="preserve">Figure out how to sort den maint by den number; we will need sorting as we go forward… </w:t>
      </w:r>
    </w:p>
    <w:p w:rsidR="00036767" w:rsidRPr="0032066A" w:rsidRDefault="00036767" w:rsidP="00065EA3">
      <w:pPr>
        <w:pStyle w:val="ListParagraph"/>
        <w:numPr>
          <w:ilvl w:val="0"/>
          <w:numId w:val="1"/>
        </w:numPr>
      </w:pPr>
      <w:r w:rsidRPr="0032066A">
        <w:t>Merge security between old website stuff and new table logic… get it together!</w:t>
      </w:r>
    </w:p>
    <w:p w:rsidR="00036767" w:rsidRPr="00FD7742" w:rsidRDefault="00036767" w:rsidP="00065EA3">
      <w:pPr>
        <w:pStyle w:val="ListParagraph"/>
        <w:numPr>
          <w:ilvl w:val="0"/>
          <w:numId w:val="1"/>
        </w:numPr>
        <w:rPr>
          <w:highlight w:val="green"/>
        </w:rPr>
      </w:pPr>
      <w:r w:rsidRPr="00FD7742">
        <w:rPr>
          <w:highlight w:val="green"/>
        </w:rPr>
        <w:t>Make sure that the password is required to access all pages</w:t>
      </w:r>
    </w:p>
    <w:p w:rsidR="00036767" w:rsidRPr="007654B6" w:rsidRDefault="00036767" w:rsidP="00065EA3">
      <w:pPr>
        <w:pStyle w:val="ListParagraph"/>
        <w:numPr>
          <w:ilvl w:val="0"/>
          <w:numId w:val="1"/>
        </w:numPr>
        <w:rPr>
          <w:highlight w:val="green"/>
        </w:rPr>
      </w:pPr>
      <w:r w:rsidRPr="007654B6">
        <w:rPr>
          <w:highlight w:val="green"/>
        </w:rPr>
        <w:t>Add logic to look against a list of email addresses that are permitted – not ANYONE can sign up…</w:t>
      </w:r>
    </w:p>
    <w:p w:rsidR="00036767" w:rsidRPr="00FD7742" w:rsidRDefault="00036767" w:rsidP="00065EA3">
      <w:pPr>
        <w:pStyle w:val="ListParagraph"/>
        <w:numPr>
          <w:ilvl w:val="0"/>
          <w:numId w:val="1"/>
        </w:numPr>
        <w:rPr>
          <w:highlight w:val="green"/>
        </w:rPr>
      </w:pPr>
      <w:r w:rsidRPr="00FD7742">
        <w:rPr>
          <w:highlight w:val="green"/>
        </w:rPr>
        <w:t>If a duplicate is encountered, we loose our footers and the users cannot  “get back!”</w:t>
      </w:r>
    </w:p>
    <w:p w:rsidR="00036767" w:rsidRPr="003463F2" w:rsidRDefault="00036767" w:rsidP="00065EA3">
      <w:pPr>
        <w:pStyle w:val="ListParagraph"/>
        <w:numPr>
          <w:ilvl w:val="0"/>
          <w:numId w:val="1"/>
        </w:numPr>
        <w:rPr>
          <w:highlight w:val="green"/>
        </w:rPr>
      </w:pPr>
      <w:r w:rsidRPr="003463F2">
        <w:rPr>
          <w:highlight w:val="green"/>
        </w:rPr>
        <w:t>Wrap up dealing with emailing lost password</w:t>
      </w:r>
    </w:p>
    <w:p w:rsidR="00036767" w:rsidRPr="003463F2" w:rsidRDefault="00036767" w:rsidP="00B016B5">
      <w:pPr>
        <w:pStyle w:val="ListParagraph"/>
        <w:numPr>
          <w:ilvl w:val="1"/>
          <w:numId w:val="1"/>
        </w:numPr>
        <w:rPr>
          <w:highlight w:val="green"/>
        </w:rPr>
      </w:pPr>
      <w:r w:rsidRPr="003463F2">
        <w:rPr>
          <w:highlight w:val="green"/>
        </w:rPr>
        <w:t>get_random_word – source of problems… disctionary look up</w:t>
      </w:r>
    </w:p>
    <w:p w:rsidR="00036767" w:rsidRPr="003463F2" w:rsidRDefault="00036767" w:rsidP="00B016B5">
      <w:pPr>
        <w:pStyle w:val="ListParagraph"/>
        <w:numPr>
          <w:ilvl w:val="1"/>
          <w:numId w:val="1"/>
        </w:numPr>
        <w:rPr>
          <w:highlight w:val="green"/>
        </w:rPr>
      </w:pPr>
      <w:r w:rsidRPr="003463F2">
        <w:rPr>
          <w:highlight w:val="green"/>
        </w:rPr>
        <w:t xml:space="preserve">settle the location of the “words” file and add that to the file of options; </w:t>
      </w:r>
    </w:p>
    <w:p w:rsidR="00036767" w:rsidRPr="00050221" w:rsidRDefault="00036767" w:rsidP="00065EA3">
      <w:pPr>
        <w:pStyle w:val="ListParagraph"/>
        <w:numPr>
          <w:ilvl w:val="0"/>
          <w:numId w:val="1"/>
        </w:numPr>
        <w:rPr>
          <w:highlight w:val="green"/>
        </w:rPr>
      </w:pPr>
      <w:r w:rsidRPr="00050221">
        <w:rPr>
          <w:highlight w:val="green"/>
        </w:rPr>
        <w:t>Clean up login page</w:t>
      </w:r>
    </w:p>
    <w:p w:rsidR="00036767" w:rsidRPr="003463F2" w:rsidRDefault="00036767" w:rsidP="00065EA3">
      <w:pPr>
        <w:pStyle w:val="ListParagraph"/>
        <w:numPr>
          <w:ilvl w:val="0"/>
          <w:numId w:val="1"/>
        </w:numPr>
        <w:rPr>
          <w:highlight w:val="green"/>
        </w:rPr>
      </w:pPr>
      <w:r w:rsidRPr="003463F2">
        <w:rPr>
          <w:highlight w:val="green"/>
        </w:rPr>
        <w:t xml:space="preserve">Create separate config.inc.php file for different servers… </w:t>
      </w:r>
    </w:p>
    <w:p w:rsidR="00036767" w:rsidRPr="003463F2" w:rsidRDefault="00036767" w:rsidP="009235F5">
      <w:pPr>
        <w:pStyle w:val="ListParagraph"/>
        <w:numPr>
          <w:ilvl w:val="0"/>
          <w:numId w:val="1"/>
        </w:numPr>
        <w:rPr>
          <w:highlight w:val="green"/>
        </w:rPr>
      </w:pPr>
      <w:r w:rsidRPr="003463F2">
        <w:rPr>
          <w:highlight w:val="green"/>
        </w:rPr>
        <w:t xml:space="preserve">Figure out whatelse may have been overwritten- the utility functions associated </w:t>
      </w:r>
    </w:p>
    <w:p w:rsidR="00036767" w:rsidRPr="00050221" w:rsidRDefault="00036767" w:rsidP="009235F5">
      <w:pPr>
        <w:pStyle w:val="ListParagraph"/>
        <w:numPr>
          <w:ilvl w:val="0"/>
          <w:numId w:val="1"/>
        </w:numPr>
        <w:rPr>
          <w:highlight w:val="green"/>
        </w:rPr>
      </w:pPr>
      <w:r w:rsidRPr="00050221">
        <w:rPr>
          <w:highlight w:val="green"/>
        </w:rPr>
        <w:t>Assign a field to the user file – “administrator; show admin functions only to users that are admins</w:t>
      </w:r>
    </w:p>
    <w:p w:rsidR="00036767" w:rsidRPr="00050221" w:rsidRDefault="00036767" w:rsidP="009235F5">
      <w:pPr>
        <w:pStyle w:val="ListParagraph"/>
        <w:numPr>
          <w:ilvl w:val="0"/>
          <w:numId w:val="1"/>
        </w:numPr>
        <w:rPr>
          <w:highlight w:val="green"/>
        </w:rPr>
      </w:pPr>
      <w:r w:rsidRPr="00050221">
        <w:rPr>
          <w:highlight w:val="green"/>
        </w:rPr>
        <w:t>Search and replace all references to “bookmark”</w:t>
      </w:r>
    </w:p>
    <w:p w:rsidR="00036767" w:rsidRPr="00050221" w:rsidRDefault="00036767" w:rsidP="009235F5">
      <w:pPr>
        <w:pStyle w:val="ListParagraph"/>
        <w:numPr>
          <w:ilvl w:val="0"/>
          <w:numId w:val="1"/>
        </w:numPr>
        <w:rPr>
          <w:highlight w:val="green"/>
        </w:rPr>
      </w:pPr>
      <w:r w:rsidRPr="00050221">
        <w:rPr>
          <w:highlight w:val="green"/>
        </w:rPr>
        <w:t>Re-biuld the “User” maintenance table</w:t>
      </w:r>
    </w:p>
    <w:p w:rsidR="00036767" w:rsidRPr="00050221" w:rsidRDefault="00036767" w:rsidP="009235F5">
      <w:pPr>
        <w:pStyle w:val="ListParagraph"/>
        <w:numPr>
          <w:ilvl w:val="0"/>
          <w:numId w:val="1"/>
        </w:numPr>
        <w:rPr>
          <w:highlight w:val="green"/>
        </w:rPr>
      </w:pPr>
      <w:r w:rsidRPr="00050221">
        <w:rPr>
          <w:highlight w:val="green"/>
        </w:rPr>
        <w:t>Hide the admin functions if the user does not have “admin = Y in their “User” record</w:t>
      </w:r>
    </w:p>
    <w:p w:rsidR="00036767" w:rsidRPr="0038026B" w:rsidRDefault="00036767" w:rsidP="009235F5">
      <w:pPr>
        <w:pStyle w:val="ListParagraph"/>
        <w:numPr>
          <w:ilvl w:val="0"/>
          <w:numId w:val="1"/>
        </w:numPr>
        <w:rPr>
          <w:highlight w:val="green"/>
        </w:rPr>
      </w:pPr>
      <w:r w:rsidRPr="0038026B">
        <w:rPr>
          <w:highlight w:val="green"/>
        </w:rPr>
        <w:t xml:space="preserve">Change the sort of the dens showing up in the drop down on the racer table.  Is it getting them in arrival sequence?  It should be sorting them by “den level” then den #...  </w:t>
      </w:r>
    </w:p>
    <w:p w:rsidR="00036767" w:rsidRPr="00050221" w:rsidRDefault="00036767" w:rsidP="009235F5">
      <w:pPr>
        <w:pStyle w:val="ListParagraph"/>
        <w:numPr>
          <w:ilvl w:val="0"/>
          <w:numId w:val="1"/>
        </w:numPr>
        <w:rPr>
          <w:highlight w:val="green"/>
        </w:rPr>
      </w:pPr>
      <w:r w:rsidRPr="00050221">
        <w:rPr>
          <w:highlight w:val="green"/>
        </w:rPr>
        <w:t>Make the drop down show the correct value when looking at the “update” mode for a record in the racer table.</w:t>
      </w:r>
    </w:p>
    <w:p w:rsidR="00036767" w:rsidRDefault="00036767" w:rsidP="009235F5">
      <w:pPr>
        <w:pStyle w:val="ListParagraph"/>
        <w:numPr>
          <w:ilvl w:val="0"/>
          <w:numId w:val="1"/>
        </w:numPr>
      </w:pPr>
      <w:r w:rsidRPr="00915792">
        <w:rPr>
          <w:highlight w:val="green"/>
        </w:rPr>
        <w:t>Can we make the racer table re-sort when records are added – they seem to just go to to the bottom… this may be true for ALL tables…</w:t>
      </w:r>
      <w:r>
        <w:t xml:space="preserve">  (probably need to find all occurrences of table load… )</w:t>
      </w:r>
    </w:p>
    <w:p w:rsidR="00036767" w:rsidRPr="00232109" w:rsidRDefault="00036767" w:rsidP="009235F5">
      <w:pPr>
        <w:pStyle w:val="ListParagraph"/>
        <w:numPr>
          <w:ilvl w:val="0"/>
          <w:numId w:val="1"/>
        </w:numPr>
        <w:rPr>
          <w:highlight w:val="green"/>
        </w:rPr>
      </w:pPr>
      <w:r w:rsidRPr="00232109">
        <w:rPr>
          <w:highlight w:val="green"/>
        </w:rPr>
        <w:t>Hide the racer ID on the racer table</w:t>
      </w:r>
    </w:p>
    <w:p w:rsidR="00036767" w:rsidRDefault="00036767" w:rsidP="009235F5">
      <w:pPr>
        <w:pStyle w:val="ListParagraph"/>
        <w:numPr>
          <w:ilvl w:val="0"/>
          <w:numId w:val="1"/>
        </w:numPr>
      </w:pPr>
      <w:r>
        <w:t>Race maintenance work</w:t>
      </w:r>
    </w:p>
    <w:p w:rsidR="00036767" w:rsidRDefault="00036767" w:rsidP="0028464C">
      <w:pPr>
        <w:pStyle w:val="ListParagraph"/>
        <w:numPr>
          <w:ilvl w:val="1"/>
          <w:numId w:val="1"/>
        </w:numPr>
        <w:rPr>
          <w:highlight w:val="yellow"/>
        </w:rPr>
      </w:pPr>
      <w:r w:rsidRPr="00345055">
        <w:rPr>
          <w:highlight w:val="yellow"/>
        </w:rPr>
        <w:t>Logic to prevent incorrect status changes (closed to registering, etc)</w:t>
      </w:r>
    </w:p>
    <w:p w:rsidR="00036767" w:rsidRPr="00345055" w:rsidRDefault="00036767" w:rsidP="00345055">
      <w:pPr>
        <w:pStyle w:val="ListParagraph"/>
        <w:numPr>
          <w:ilvl w:val="2"/>
          <w:numId w:val="1"/>
        </w:numPr>
        <w:rPr>
          <w:highlight w:val="yellow"/>
        </w:rPr>
      </w:pPr>
      <w:r>
        <w:rPr>
          <w:highlight w:val="yellow"/>
        </w:rPr>
        <w:t xml:space="preserve">Changes should not matter much… each time you change to “Starting, it will punch out new race_heat records – but only if none exist already… </w:t>
      </w:r>
    </w:p>
    <w:p w:rsidR="00036767" w:rsidRPr="00050221" w:rsidRDefault="00036767" w:rsidP="0028464C">
      <w:pPr>
        <w:pStyle w:val="ListParagraph"/>
        <w:numPr>
          <w:ilvl w:val="1"/>
          <w:numId w:val="1"/>
        </w:numPr>
        <w:rPr>
          <w:highlight w:val="green"/>
        </w:rPr>
      </w:pPr>
      <w:r w:rsidRPr="00050221">
        <w:rPr>
          <w:highlight w:val="green"/>
        </w:rPr>
        <w:t>Add den level to race file as a new field</w:t>
      </w:r>
    </w:p>
    <w:p w:rsidR="00036767" w:rsidRPr="007350C7" w:rsidRDefault="00036767" w:rsidP="0028464C">
      <w:pPr>
        <w:pStyle w:val="ListParagraph"/>
        <w:numPr>
          <w:ilvl w:val="1"/>
          <w:numId w:val="1"/>
        </w:numPr>
        <w:rPr>
          <w:highlight w:val="green"/>
        </w:rPr>
      </w:pPr>
      <w:r w:rsidRPr="007350C7">
        <w:rPr>
          <w:highlight w:val="green"/>
        </w:rPr>
        <w:t>Modify drop downs to only pick racers registered to this race</w:t>
      </w:r>
    </w:p>
    <w:p w:rsidR="00036767" w:rsidRPr="00056F14" w:rsidRDefault="00036767" w:rsidP="0028464C">
      <w:pPr>
        <w:pStyle w:val="ListParagraph"/>
        <w:numPr>
          <w:ilvl w:val="1"/>
          <w:numId w:val="1"/>
        </w:numPr>
        <w:rPr>
          <w:highlight w:val="yellow"/>
        </w:rPr>
      </w:pPr>
      <w:r w:rsidRPr="00056F14">
        <w:rPr>
          <w:highlight w:val="yellow"/>
        </w:rPr>
        <w:t>Make sure that description is non blank</w:t>
      </w:r>
    </w:p>
    <w:p w:rsidR="00036767" w:rsidRPr="007350C7" w:rsidRDefault="00036767" w:rsidP="0028464C">
      <w:pPr>
        <w:pStyle w:val="ListParagraph"/>
        <w:numPr>
          <w:ilvl w:val="1"/>
          <w:numId w:val="1"/>
        </w:numPr>
        <w:rPr>
          <w:highlight w:val="green"/>
        </w:rPr>
      </w:pPr>
      <w:r w:rsidRPr="007350C7">
        <w:rPr>
          <w:highlight w:val="green"/>
        </w:rPr>
        <w:t>OK if there is no racer for “places” – assign a null value to database fields</w:t>
      </w:r>
    </w:p>
    <w:p w:rsidR="00036767" w:rsidRPr="007350C7" w:rsidRDefault="00036767" w:rsidP="0028464C">
      <w:pPr>
        <w:pStyle w:val="ListParagraph"/>
        <w:numPr>
          <w:ilvl w:val="1"/>
          <w:numId w:val="1"/>
        </w:numPr>
        <w:rPr>
          <w:highlight w:val="green"/>
        </w:rPr>
      </w:pPr>
      <w:r w:rsidRPr="007350C7">
        <w:rPr>
          <w:highlight w:val="green"/>
        </w:rPr>
        <w:t>OK if there is no heat assigned – assign a null value to database fields</w:t>
      </w:r>
    </w:p>
    <w:p w:rsidR="00036767" w:rsidRPr="00DD18E3" w:rsidRDefault="00036767" w:rsidP="0028464C">
      <w:pPr>
        <w:pStyle w:val="ListParagraph"/>
        <w:numPr>
          <w:ilvl w:val="1"/>
          <w:numId w:val="1"/>
        </w:numPr>
        <w:rPr>
          <w:highlight w:val="green"/>
        </w:rPr>
      </w:pPr>
      <w:r w:rsidRPr="00DD18E3">
        <w:rPr>
          <w:highlight w:val="green"/>
        </w:rPr>
        <w:t>If race defined – but no heat assigned ye t- do not permit access to registration</w:t>
      </w:r>
    </w:p>
    <w:p w:rsidR="00036767" w:rsidRPr="00EE4EB4" w:rsidRDefault="00036767" w:rsidP="0028464C">
      <w:pPr>
        <w:pStyle w:val="ListParagraph"/>
        <w:numPr>
          <w:ilvl w:val="1"/>
          <w:numId w:val="1"/>
        </w:numPr>
        <w:rPr>
          <w:highlight w:val="green"/>
        </w:rPr>
      </w:pPr>
      <w:r w:rsidRPr="00EE4EB4">
        <w:rPr>
          <w:highlight w:val="green"/>
        </w:rPr>
        <w:t>If any racers registered, do not permit the change to the heat assignment</w:t>
      </w:r>
    </w:p>
    <w:p w:rsidR="00036767" w:rsidRPr="00C908FC" w:rsidRDefault="00036767" w:rsidP="00EE4EB4">
      <w:pPr>
        <w:pStyle w:val="ListParagraph"/>
        <w:numPr>
          <w:ilvl w:val="1"/>
          <w:numId w:val="1"/>
        </w:numPr>
        <w:rPr>
          <w:highlight w:val="green"/>
        </w:rPr>
      </w:pPr>
      <w:r w:rsidRPr="00C908FC">
        <w:rPr>
          <w:highlight w:val="green"/>
        </w:rPr>
        <w:t>On delete of a race, verify – then purge all lower level records (race_registrations and race_heats)</w:t>
      </w:r>
    </w:p>
    <w:p w:rsidR="00036767" w:rsidRDefault="00036767" w:rsidP="00EE4EB4">
      <w:pPr>
        <w:pStyle w:val="ListParagraph"/>
        <w:numPr>
          <w:ilvl w:val="1"/>
          <w:numId w:val="1"/>
        </w:numPr>
      </w:pPr>
    </w:p>
    <w:p w:rsidR="00036767" w:rsidRDefault="00036767" w:rsidP="00390E44">
      <w:pPr>
        <w:pStyle w:val="ListParagraph"/>
        <w:numPr>
          <w:ilvl w:val="0"/>
          <w:numId w:val="1"/>
        </w:numPr>
      </w:pPr>
      <w:r>
        <w:t>Race registration maintenance</w:t>
      </w:r>
    </w:p>
    <w:p w:rsidR="00036767" w:rsidRPr="00D71BC0" w:rsidRDefault="00036767" w:rsidP="00390E44">
      <w:pPr>
        <w:pStyle w:val="ListParagraph"/>
        <w:numPr>
          <w:ilvl w:val="1"/>
          <w:numId w:val="1"/>
        </w:numPr>
        <w:rPr>
          <w:highlight w:val="green"/>
        </w:rPr>
      </w:pPr>
      <w:r w:rsidRPr="00D71BC0">
        <w:rPr>
          <w:highlight w:val="green"/>
        </w:rPr>
        <w:t>Improve look of main table</w:t>
      </w:r>
    </w:p>
    <w:p w:rsidR="00036767" w:rsidRPr="00050221" w:rsidRDefault="00036767" w:rsidP="00390E44">
      <w:pPr>
        <w:pStyle w:val="ListParagraph"/>
        <w:numPr>
          <w:ilvl w:val="2"/>
          <w:numId w:val="1"/>
        </w:numPr>
        <w:rPr>
          <w:highlight w:val="green"/>
        </w:rPr>
      </w:pPr>
      <w:r w:rsidRPr="00050221">
        <w:rPr>
          <w:highlight w:val="green"/>
        </w:rPr>
        <w:t xml:space="preserve">Get rid of key </w:t>
      </w:r>
    </w:p>
    <w:p w:rsidR="00036767" w:rsidRPr="00FE392D" w:rsidRDefault="00036767" w:rsidP="00390E44">
      <w:pPr>
        <w:pStyle w:val="ListParagraph"/>
        <w:numPr>
          <w:ilvl w:val="2"/>
          <w:numId w:val="1"/>
        </w:numPr>
        <w:rPr>
          <w:highlight w:val="green"/>
        </w:rPr>
      </w:pPr>
      <w:r w:rsidRPr="00FE392D">
        <w:rPr>
          <w:highlight w:val="green"/>
        </w:rPr>
        <w:t>Replace screen name</w:t>
      </w:r>
    </w:p>
    <w:p w:rsidR="00036767" w:rsidRPr="00FE392D" w:rsidRDefault="00036767" w:rsidP="00390E44">
      <w:pPr>
        <w:pStyle w:val="ListParagraph"/>
        <w:numPr>
          <w:ilvl w:val="2"/>
          <w:numId w:val="1"/>
        </w:numPr>
        <w:rPr>
          <w:highlight w:val="green"/>
        </w:rPr>
      </w:pPr>
      <w:r w:rsidRPr="00FE392D">
        <w:rPr>
          <w:highlight w:val="green"/>
        </w:rPr>
        <w:t>Add at heading the race that is being registered</w:t>
      </w:r>
    </w:p>
    <w:p w:rsidR="00036767" w:rsidRPr="00050221" w:rsidRDefault="00036767" w:rsidP="00390E44">
      <w:pPr>
        <w:pStyle w:val="ListParagraph"/>
        <w:numPr>
          <w:ilvl w:val="2"/>
          <w:numId w:val="1"/>
        </w:numPr>
        <w:rPr>
          <w:highlight w:val="green"/>
        </w:rPr>
      </w:pPr>
      <w:r w:rsidRPr="00050221">
        <w:rPr>
          <w:highlight w:val="green"/>
        </w:rPr>
        <w:t>Show racer name rather than foreign key</w:t>
      </w:r>
    </w:p>
    <w:p w:rsidR="00036767" w:rsidRPr="00050221" w:rsidRDefault="00036767" w:rsidP="00390E44">
      <w:pPr>
        <w:pStyle w:val="ListParagraph"/>
        <w:numPr>
          <w:ilvl w:val="2"/>
          <w:numId w:val="1"/>
        </w:numPr>
        <w:rPr>
          <w:highlight w:val="green"/>
        </w:rPr>
      </w:pPr>
      <w:r w:rsidRPr="00050221">
        <w:rPr>
          <w:highlight w:val="green"/>
        </w:rPr>
        <w:t>Sort panel by car# (may already be done)</w:t>
      </w:r>
    </w:p>
    <w:p w:rsidR="00036767" w:rsidRPr="00050221" w:rsidRDefault="00036767" w:rsidP="00390E44">
      <w:pPr>
        <w:pStyle w:val="ListParagraph"/>
        <w:numPr>
          <w:ilvl w:val="2"/>
          <w:numId w:val="1"/>
        </w:numPr>
        <w:rPr>
          <w:highlight w:val="green"/>
        </w:rPr>
      </w:pPr>
      <w:r w:rsidRPr="00050221">
        <w:rPr>
          <w:highlight w:val="green"/>
        </w:rPr>
        <w:t xml:space="preserve">Spread out page a little </w:t>
      </w:r>
    </w:p>
    <w:p w:rsidR="00036767" w:rsidRDefault="00036767" w:rsidP="00004913">
      <w:pPr>
        <w:pStyle w:val="ListParagraph"/>
        <w:numPr>
          <w:ilvl w:val="2"/>
          <w:numId w:val="1"/>
        </w:numPr>
        <w:rPr>
          <w:highlight w:val="yellow"/>
        </w:rPr>
      </w:pPr>
      <w:r w:rsidRPr="00345055">
        <w:rPr>
          <w:highlight w:val="yellow"/>
        </w:rPr>
        <w:t>DO NOT PERMIT INSERT AFTER MAXIMUM NUMBER OF CARS HAVE BEEN REGISTERED</w:t>
      </w:r>
    </w:p>
    <w:p w:rsidR="00036767" w:rsidRPr="00345055" w:rsidRDefault="00036767" w:rsidP="00345055">
      <w:pPr>
        <w:pStyle w:val="ListParagraph"/>
        <w:numPr>
          <w:ilvl w:val="3"/>
          <w:numId w:val="1"/>
        </w:numPr>
        <w:rPr>
          <w:highlight w:val="yellow"/>
        </w:rPr>
      </w:pPr>
      <w:r>
        <w:rPr>
          <w:highlight w:val="yellow"/>
        </w:rPr>
        <w:t xml:space="preserve">The insert panel already will not let you – there is no number assigned; not perfect, but gets the job done… </w:t>
      </w:r>
    </w:p>
    <w:p w:rsidR="00036767" w:rsidRPr="00C51A8F" w:rsidRDefault="00036767" w:rsidP="00C8433C">
      <w:pPr>
        <w:pStyle w:val="ListParagraph"/>
        <w:numPr>
          <w:ilvl w:val="2"/>
          <w:numId w:val="1"/>
        </w:numPr>
        <w:rPr>
          <w:highlight w:val="green"/>
        </w:rPr>
      </w:pPr>
      <w:r w:rsidRPr="00C51A8F">
        <w:rPr>
          <w:highlight w:val="green"/>
        </w:rPr>
        <w:t xml:space="preserve">Do not permit racers to be removed – or car numbers changed if race is in progress… </w:t>
      </w:r>
    </w:p>
    <w:p w:rsidR="00036767" w:rsidRPr="00C51A8F" w:rsidRDefault="00036767" w:rsidP="00A21E43">
      <w:pPr>
        <w:pStyle w:val="ListParagraph"/>
        <w:numPr>
          <w:ilvl w:val="3"/>
          <w:numId w:val="1"/>
        </w:numPr>
        <w:rPr>
          <w:highlight w:val="green"/>
        </w:rPr>
      </w:pPr>
      <w:r w:rsidRPr="00C51A8F">
        <w:rPr>
          <w:highlight w:val="green"/>
        </w:rPr>
        <w:t>Racer table</w:t>
      </w:r>
    </w:p>
    <w:p w:rsidR="00036767" w:rsidRPr="000111B4" w:rsidRDefault="00036767" w:rsidP="00A21E43">
      <w:pPr>
        <w:pStyle w:val="ListParagraph"/>
        <w:numPr>
          <w:ilvl w:val="3"/>
          <w:numId w:val="1"/>
        </w:numPr>
        <w:rPr>
          <w:highlight w:val="green"/>
        </w:rPr>
      </w:pPr>
      <w:r w:rsidRPr="000111B4">
        <w:rPr>
          <w:highlight w:val="green"/>
        </w:rPr>
        <w:t>Race registration</w:t>
      </w:r>
    </w:p>
    <w:p w:rsidR="00036767" w:rsidRDefault="00036767" w:rsidP="00390E44">
      <w:pPr>
        <w:pStyle w:val="ListParagraph"/>
        <w:numPr>
          <w:ilvl w:val="1"/>
          <w:numId w:val="1"/>
        </w:numPr>
      </w:pPr>
      <w:r>
        <w:t>On insert</w:t>
      </w:r>
    </w:p>
    <w:p w:rsidR="00036767" w:rsidRPr="005942BC" w:rsidRDefault="00036767" w:rsidP="00390E44">
      <w:pPr>
        <w:pStyle w:val="ListParagraph"/>
        <w:numPr>
          <w:ilvl w:val="2"/>
          <w:numId w:val="1"/>
        </w:numPr>
        <w:rPr>
          <w:highlight w:val="green"/>
        </w:rPr>
      </w:pPr>
      <w:r w:rsidRPr="005942BC">
        <w:rPr>
          <w:highlight w:val="green"/>
        </w:rPr>
        <w:t>Only allow selection of the race we are working on – in fact make it output only</w:t>
      </w:r>
    </w:p>
    <w:p w:rsidR="00036767" w:rsidRPr="00F10140" w:rsidRDefault="00036767" w:rsidP="00390E44">
      <w:pPr>
        <w:pStyle w:val="ListParagraph"/>
        <w:numPr>
          <w:ilvl w:val="2"/>
          <w:numId w:val="1"/>
        </w:numPr>
        <w:rPr>
          <w:highlight w:val="green"/>
        </w:rPr>
      </w:pPr>
      <w:r w:rsidRPr="00F10140">
        <w:rPr>
          <w:highlight w:val="green"/>
        </w:rPr>
        <w:t>Limit selection of racers  to those in the den level in the race (may be phase 2)</w:t>
      </w:r>
    </w:p>
    <w:p w:rsidR="00036767" w:rsidRPr="00F10140" w:rsidRDefault="00036767" w:rsidP="00390E44">
      <w:pPr>
        <w:pStyle w:val="ListParagraph"/>
        <w:numPr>
          <w:ilvl w:val="2"/>
          <w:numId w:val="1"/>
        </w:numPr>
        <w:rPr>
          <w:highlight w:val="green"/>
        </w:rPr>
      </w:pPr>
      <w:r w:rsidRPr="00F10140">
        <w:rPr>
          <w:highlight w:val="green"/>
        </w:rPr>
        <w:t>Drop down selection of car numbers?</w:t>
      </w:r>
    </w:p>
    <w:p w:rsidR="00036767" w:rsidRPr="00F10140" w:rsidRDefault="00036767" w:rsidP="00390E44">
      <w:pPr>
        <w:pStyle w:val="ListParagraph"/>
        <w:numPr>
          <w:ilvl w:val="2"/>
          <w:numId w:val="1"/>
        </w:numPr>
        <w:rPr>
          <w:highlight w:val="green"/>
        </w:rPr>
      </w:pPr>
      <w:r w:rsidRPr="00F10140">
        <w:rPr>
          <w:highlight w:val="green"/>
        </w:rPr>
        <w:t>Don’t let same racer get registered more than once…</w:t>
      </w:r>
    </w:p>
    <w:p w:rsidR="00036767" w:rsidRPr="00F10140" w:rsidRDefault="00036767" w:rsidP="00390E44">
      <w:pPr>
        <w:pStyle w:val="ListParagraph"/>
        <w:numPr>
          <w:ilvl w:val="1"/>
          <w:numId w:val="1"/>
        </w:numPr>
        <w:rPr>
          <w:highlight w:val="green"/>
        </w:rPr>
      </w:pPr>
      <w:r w:rsidRPr="00F10140">
        <w:rPr>
          <w:highlight w:val="green"/>
        </w:rPr>
        <w:t xml:space="preserve">On update </w:t>
      </w:r>
    </w:p>
    <w:p w:rsidR="00036767" w:rsidRPr="00F10140" w:rsidRDefault="00036767" w:rsidP="00390E44">
      <w:pPr>
        <w:pStyle w:val="ListParagraph"/>
        <w:numPr>
          <w:ilvl w:val="2"/>
          <w:numId w:val="1"/>
        </w:numPr>
        <w:rPr>
          <w:highlight w:val="green"/>
        </w:rPr>
      </w:pPr>
      <w:r w:rsidRPr="00F10140">
        <w:rPr>
          <w:highlight w:val="green"/>
        </w:rPr>
        <w:t>Same as insert</w:t>
      </w:r>
    </w:p>
    <w:p w:rsidR="00036767" w:rsidRDefault="00036767" w:rsidP="00621692">
      <w:pPr>
        <w:pStyle w:val="ListParagraph"/>
        <w:numPr>
          <w:ilvl w:val="0"/>
          <w:numId w:val="1"/>
        </w:numPr>
      </w:pPr>
    </w:p>
    <w:p w:rsidR="00036767" w:rsidRPr="000111B4" w:rsidRDefault="00036767" w:rsidP="00621692">
      <w:pPr>
        <w:pStyle w:val="ListParagraph"/>
        <w:numPr>
          <w:ilvl w:val="0"/>
          <w:numId w:val="1"/>
        </w:numPr>
        <w:rPr>
          <w:highlight w:val="green"/>
        </w:rPr>
      </w:pPr>
      <w:r w:rsidRPr="000111B4">
        <w:rPr>
          <w:highlight w:val="green"/>
        </w:rPr>
        <w:t xml:space="preserve">Do not allow user to hit button for updating race results of there are no records; better yet – do not permit into race results if there are no records… </w:t>
      </w:r>
    </w:p>
    <w:p w:rsidR="00036767" w:rsidRPr="00BF3B86" w:rsidRDefault="00036767" w:rsidP="00621692">
      <w:pPr>
        <w:pStyle w:val="ListParagraph"/>
        <w:numPr>
          <w:ilvl w:val="0"/>
          <w:numId w:val="1"/>
        </w:numPr>
        <w:rPr>
          <w:highlight w:val="green"/>
        </w:rPr>
      </w:pPr>
      <w:r w:rsidRPr="00BF3B86">
        <w:rPr>
          <w:highlight w:val="green"/>
        </w:rPr>
        <w:t>In Race Maintenance: If we switch from “Started” to “registering” – we wind up with race_heat records stranded there… perhaps:</w:t>
      </w:r>
    </w:p>
    <w:p w:rsidR="00036767" w:rsidRPr="00BF3B86" w:rsidRDefault="00036767" w:rsidP="0056012A">
      <w:pPr>
        <w:pStyle w:val="ListParagraph"/>
        <w:numPr>
          <w:ilvl w:val="1"/>
          <w:numId w:val="1"/>
        </w:numPr>
        <w:rPr>
          <w:highlight w:val="green"/>
        </w:rPr>
      </w:pPr>
      <w:r w:rsidRPr="00BF3B86">
        <w:rPr>
          <w:highlight w:val="green"/>
        </w:rPr>
        <w:t>If there is any scoring – do not let them switch from Started to Registering</w:t>
      </w:r>
    </w:p>
    <w:p w:rsidR="00036767" w:rsidRPr="00BF3B86" w:rsidRDefault="00036767" w:rsidP="0056012A">
      <w:pPr>
        <w:pStyle w:val="ListParagraph"/>
        <w:numPr>
          <w:ilvl w:val="1"/>
          <w:numId w:val="1"/>
        </w:numPr>
        <w:rPr>
          <w:highlight w:val="green"/>
        </w:rPr>
      </w:pPr>
      <w:r w:rsidRPr="00BF3B86">
        <w:rPr>
          <w:highlight w:val="green"/>
        </w:rPr>
        <w:t>If there is no scoring, delete the race_heat records</w:t>
      </w:r>
    </w:p>
    <w:p w:rsidR="00036767" w:rsidRPr="0056012A" w:rsidRDefault="00036767" w:rsidP="00621692">
      <w:pPr>
        <w:pStyle w:val="ListParagraph"/>
        <w:numPr>
          <w:ilvl w:val="0"/>
          <w:numId w:val="1"/>
        </w:numPr>
        <w:rPr>
          <w:highlight w:val="green"/>
        </w:rPr>
      </w:pPr>
      <w:r w:rsidRPr="0056012A">
        <w:rPr>
          <w:highlight w:val="green"/>
        </w:rPr>
        <w:t>Why is there a “</w:t>
      </w:r>
      <w:r w:rsidRPr="0056012A">
        <w:rPr>
          <w:rFonts w:ascii="Verdana" w:hAnsi="Verdana"/>
          <w:color w:val="000080"/>
          <w:sz w:val="18"/>
          <w:szCs w:val="18"/>
          <w:highlight w:val="green"/>
        </w:rPr>
        <w:t>111111111 ” in the top of the screen when you go from registering to Started in race maintenance?</w:t>
      </w:r>
    </w:p>
    <w:p w:rsidR="00036767" w:rsidRPr="00F800CF" w:rsidRDefault="00036767" w:rsidP="00621692">
      <w:pPr>
        <w:pStyle w:val="ListParagraph"/>
        <w:numPr>
          <w:ilvl w:val="0"/>
          <w:numId w:val="1"/>
        </w:numPr>
        <w:rPr>
          <w:highlight w:val="green"/>
        </w:rPr>
      </w:pPr>
      <w:r w:rsidRPr="00F800CF">
        <w:rPr>
          <w:highlight w:val="green"/>
        </w:rPr>
        <w:t xml:space="preserve">Modify programs that exit to stop at the w/w races table – rather than ejecting to the menu… </w:t>
      </w:r>
    </w:p>
    <w:p w:rsidR="00036767" w:rsidRDefault="00036767" w:rsidP="00621692">
      <w:pPr>
        <w:pStyle w:val="ListParagraph"/>
        <w:numPr>
          <w:ilvl w:val="0"/>
          <w:numId w:val="1"/>
        </w:numPr>
      </w:pPr>
      <w:r>
        <w:t>Race heat update (record results)</w:t>
      </w:r>
    </w:p>
    <w:p w:rsidR="00036767" w:rsidRPr="00823822" w:rsidRDefault="00036767" w:rsidP="00621692">
      <w:pPr>
        <w:pStyle w:val="ListParagraph"/>
        <w:numPr>
          <w:ilvl w:val="1"/>
          <w:numId w:val="1"/>
        </w:numPr>
        <w:rPr>
          <w:highlight w:val="green"/>
        </w:rPr>
      </w:pPr>
      <w:r w:rsidRPr="00823822">
        <w:rPr>
          <w:highlight w:val="green"/>
        </w:rPr>
        <w:t>Ensure that each racer is entered (no blanks)</w:t>
      </w:r>
    </w:p>
    <w:p w:rsidR="00036767" w:rsidRPr="00823822" w:rsidRDefault="00036767" w:rsidP="00621692">
      <w:pPr>
        <w:pStyle w:val="ListParagraph"/>
        <w:numPr>
          <w:ilvl w:val="1"/>
          <w:numId w:val="1"/>
        </w:numPr>
        <w:rPr>
          <w:highlight w:val="green"/>
        </w:rPr>
      </w:pPr>
      <w:r w:rsidRPr="00823822">
        <w:rPr>
          <w:highlight w:val="green"/>
        </w:rPr>
        <w:t>Ensure that no racer is specified twice</w:t>
      </w:r>
    </w:p>
    <w:p w:rsidR="00036767" w:rsidRPr="00823822" w:rsidRDefault="00036767" w:rsidP="00621692">
      <w:pPr>
        <w:pStyle w:val="ListParagraph"/>
        <w:numPr>
          <w:ilvl w:val="1"/>
          <w:numId w:val="1"/>
        </w:numPr>
        <w:rPr>
          <w:highlight w:val="green"/>
        </w:rPr>
      </w:pPr>
      <w:r w:rsidRPr="00823822">
        <w:rPr>
          <w:highlight w:val="green"/>
        </w:rPr>
        <w:t>Use results to go out and update the race_registration file with total scores (probably do a full recalc of racer scores on each update action</w:t>
      </w:r>
    </w:p>
    <w:p w:rsidR="00036767" w:rsidRDefault="00036767" w:rsidP="00621692">
      <w:pPr>
        <w:pStyle w:val="ListParagraph"/>
        <w:numPr>
          <w:ilvl w:val="0"/>
          <w:numId w:val="1"/>
        </w:numPr>
      </w:pPr>
      <w:r>
        <w:t>Show some help</w:t>
      </w:r>
    </w:p>
    <w:p w:rsidR="00036767" w:rsidRDefault="00036767" w:rsidP="00621692">
      <w:pPr>
        <w:pStyle w:val="ListParagraph"/>
        <w:numPr>
          <w:ilvl w:val="0"/>
          <w:numId w:val="1"/>
        </w:numPr>
      </w:pPr>
      <w:r>
        <w:t>Show some recent bug fixes</w:t>
      </w:r>
    </w:p>
    <w:p w:rsidR="00036767" w:rsidRDefault="00036767" w:rsidP="00621692">
      <w:pPr>
        <w:pStyle w:val="ListParagraph"/>
        <w:numPr>
          <w:ilvl w:val="0"/>
          <w:numId w:val="1"/>
        </w:numPr>
      </w:pPr>
      <w:r>
        <w:t>Any functions we want to limit to a single user?</w:t>
      </w:r>
    </w:p>
    <w:p w:rsidR="00036767" w:rsidRDefault="00036767" w:rsidP="00621692">
      <w:pPr>
        <w:pStyle w:val="ListParagraph"/>
        <w:numPr>
          <w:ilvl w:val="1"/>
          <w:numId w:val="1"/>
        </w:numPr>
      </w:pPr>
      <w:r>
        <w:t>How do we set a flag and then follow it to ensure user didn’t walk away?</w:t>
      </w:r>
    </w:p>
    <w:p w:rsidR="00036767" w:rsidRPr="005E119E" w:rsidRDefault="00036767" w:rsidP="00621692">
      <w:pPr>
        <w:pStyle w:val="ListParagraph"/>
        <w:numPr>
          <w:ilvl w:val="0"/>
          <w:numId w:val="1"/>
        </w:numPr>
        <w:rPr>
          <w:highlight w:val="green"/>
        </w:rPr>
      </w:pPr>
      <w:r w:rsidRPr="005E119E">
        <w:rPr>
          <w:highlight w:val="green"/>
        </w:rPr>
        <w:t>Improve the table for showing the heat race results</w:t>
      </w:r>
    </w:p>
    <w:p w:rsidR="00036767" w:rsidRDefault="00036767" w:rsidP="001D4C44">
      <w:pPr>
        <w:pStyle w:val="ListParagraph"/>
        <w:numPr>
          <w:ilvl w:val="1"/>
          <w:numId w:val="1"/>
        </w:numPr>
      </w:pPr>
    </w:p>
    <w:p w:rsidR="00036767" w:rsidRPr="00F01484" w:rsidRDefault="00036767" w:rsidP="001D4C44">
      <w:pPr>
        <w:pStyle w:val="ListParagraph"/>
        <w:numPr>
          <w:ilvl w:val="1"/>
          <w:numId w:val="1"/>
        </w:numPr>
        <w:rPr>
          <w:highlight w:val="green"/>
        </w:rPr>
      </w:pPr>
      <w:r w:rsidRPr="00F01484">
        <w:rPr>
          <w:highlight w:val="green"/>
        </w:rPr>
        <w:t xml:space="preserve">Create constants for the table setup and implement so we can change the look and feel of the table on the fly – perhaps even the color!!  </w:t>
      </w:r>
    </w:p>
    <w:p w:rsidR="00036767" w:rsidRPr="00F01484" w:rsidRDefault="00036767" w:rsidP="001D4C44">
      <w:pPr>
        <w:pStyle w:val="ListParagraph"/>
        <w:numPr>
          <w:ilvl w:val="1"/>
          <w:numId w:val="1"/>
        </w:numPr>
        <w:rPr>
          <w:highlight w:val="green"/>
        </w:rPr>
      </w:pPr>
      <w:r w:rsidRPr="00F01484">
        <w:rPr>
          <w:highlight w:val="green"/>
        </w:rPr>
        <w:t>Setup the refresh rate to be controlled by the constants file – or slow down to every 10 or 15 seconds</w:t>
      </w:r>
    </w:p>
    <w:p w:rsidR="00036767" w:rsidRPr="00F01484" w:rsidRDefault="00036767" w:rsidP="001D4C44">
      <w:pPr>
        <w:pStyle w:val="ListParagraph"/>
        <w:numPr>
          <w:ilvl w:val="1"/>
          <w:numId w:val="1"/>
        </w:numPr>
        <w:rPr>
          <w:highlight w:val="green"/>
        </w:rPr>
      </w:pPr>
      <w:r w:rsidRPr="00F01484">
        <w:rPr>
          <w:highlight w:val="green"/>
        </w:rPr>
        <w:t xml:space="preserve">Remove top part of table header??  </w:t>
      </w:r>
    </w:p>
    <w:p w:rsidR="00036767" w:rsidRPr="00F01484" w:rsidRDefault="00036767" w:rsidP="0085339D">
      <w:pPr>
        <w:pStyle w:val="ListParagraph"/>
        <w:numPr>
          <w:ilvl w:val="0"/>
          <w:numId w:val="1"/>
        </w:numPr>
        <w:rPr>
          <w:highlight w:val="green"/>
        </w:rPr>
      </w:pPr>
      <w:r w:rsidRPr="00F01484">
        <w:rPr>
          <w:highlight w:val="green"/>
        </w:rPr>
        <w:t>Prevent maint of race_registration table while race in progress (unless an admin?).  This will prevent data corruption or competition with job that does the update of the values…</w:t>
      </w:r>
    </w:p>
    <w:p w:rsidR="00036767" w:rsidRPr="00644468" w:rsidRDefault="00036767" w:rsidP="0085339D">
      <w:pPr>
        <w:pStyle w:val="ListParagraph"/>
        <w:numPr>
          <w:ilvl w:val="0"/>
          <w:numId w:val="1"/>
        </w:numPr>
        <w:rPr>
          <w:highlight w:val="yellow"/>
        </w:rPr>
      </w:pPr>
      <w:r w:rsidRPr="00644468">
        <w:rPr>
          <w:highlight w:val="yellow"/>
        </w:rPr>
        <w:t>Capitalize all lettersin in EMAIL address wehne entered into email maintance; add logic to capitalize entries when doing scan on new member sign up (in order to avoid “case” problems…</w:t>
      </w:r>
    </w:p>
    <w:p w:rsidR="00036767" w:rsidRPr="00F800CF" w:rsidRDefault="00036767" w:rsidP="0085339D">
      <w:pPr>
        <w:pStyle w:val="ListParagraph"/>
        <w:numPr>
          <w:ilvl w:val="0"/>
          <w:numId w:val="1"/>
        </w:numPr>
        <w:rPr>
          <w:highlight w:val="green"/>
        </w:rPr>
      </w:pPr>
      <w:r w:rsidRPr="00F800CF">
        <w:rPr>
          <w:highlight w:val="green"/>
        </w:rPr>
        <w:t>Why doesn’t the member sign up work when there is a valid email address in the file?  Need debug…</w:t>
      </w:r>
    </w:p>
    <w:p w:rsidR="00036767" w:rsidRPr="005E119E" w:rsidRDefault="00036767" w:rsidP="0085339D">
      <w:pPr>
        <w:pStyle w:val="ListParagraph"/>
        <w:numPr>
          <w:ilvl w:val="0"/>
          <w:numId w:val="1"/>
        </w:numPr>
        <w:rPr>
          <w:highlight w:val="yellow"/>
        </w:rPr>
      </w:pPr>
      <w:r w:rsidRPr="005E119E">
        <w:rPr>
          <w:highlight w:val="yellow"/>
        </w:rPr>
        <w:t>Figure out what can and cannot be updated when race is in a “complete” status</w:t>
      </w:r>
    </w:p>
    <w:p w:rsidR="00036767" w:rsidRPr="002D3AD5" w:rsidRDefault="00036767" w:rsidP="0085339D">
      <w:pPr>
        <w:pStyle w:val="ListParagraph"/>
        <w:numPr>
          <w:ilvl w:val="0"/>
          <w:numId w:val="1"/>
        </w:numPr>
        <w:rPr>
          <w:highlight w:val="green"/>
        </w:rPr>
      </w:pPr>
      <w:r w:rsidRPr="002D3AD5">
        <w:rPr>
          <w:highlight w:val="green"/>
        </w:rPr>
        <w:t>Add logic to assign “complete” status when last race heat is run; also assign 1/2/3 place racers at that time.</w:t>
      </w:r>
    </w:p>
    <w:p w:rsidR="00036767" w:rsidRPr="00F800CF" w:rsidRDefault="00036767" w:rsidP="0085339D">
      <w:pPr>
        <w:pStyle w:val="ListParagraph"/>
        <w:numPr>
          <w:ilvl w:val="0"/>
          <w:numId w:val="1"/>
        </w:numPr>
        <w:rPr>
          <w:highlight w:val="green"/>
        </w:rPr>
      </w:pPr>
      <w:r w:rsidRPr="00F800CF">
        <w:rPr>
          <w:highlight w:val="green"/>
        </w:rPr>
        <w:t>Prevent change to den level in race maintenance if there are any scouts registered to race.</w:t>
      </w:r>
    </w:p>
    <w:p w:rsidR="00036767" w:rsidRPr="002D3AD5" w:rsidRDefault="00036767" w:rsidP="0085339D">
      <w:pPr>
        <w:pStyle w:val="ListParagraph"/>
        <w:numPr>
          <w:ilvl w:val="0"/>
          <w:numId w:val="1"/>
        </w:numPr>
        <w:rPr>
          <w:highlight w:val="green"/>
        </w:rPr>
      </w:pPr>
      <w:r w:rsidRPr="002D3AD5">
        <w:rPr>
          <w:highlight w:val="green"/>
        </w:rPr>
        <w:t>Add logic to update racer scores when heat is complete (or is that there?</w:t>
      </w:r>
    </w:p>
    <w:p w:rsidR="00036767" w:rsidRPr="00F800CF" w:rsidRDefault="00036767" w:rsidP="0085339D">
      <w:pPr>
        <w:pStyle w:val="ListParagraph"/>
        <w:numPr>
          <w:ilvl w:val="0"/>
          <w:numId w:val="1"/>
        </w:numPr>
        <w:rPr>
          <w:highlight w:val="green"/>
        </w:rPr>
      </w:pPr>
      <w:r w:rsidRPr="00F800CF">
        <w:rPr>
          <w:highlight w:val="green"/>
        </w:rPr>
        <w:t>Limit selection of racers for 1/2/3 place in race maintenance – to those in the right den level; prevent entry if a den level not assigned.</w:t>
      </w:r>
    </w:p>
    <w:p w:rsidR="00036767" w:rsidRDefault="00036767" w:rsidP="0085339D">
      <w:pPr>
        <w:pStyle w:val="ListParagraph"/>
        <w:numPr>
          <w:ilvl w:val="0"/>
          <w:numId w:val="1"/>
        </w:numPr>
      </w:pPr>
      <w:r w:rsidRPr="00F800CF">
        <w:rPr>
          <w:highlight w:val="green"/>
        </w:rPr>
        <w:t>Permit no assignment to Heat or 1/2/3 place racers in race maintenance</w:t>
      </w:r>
      <w:r>
        <w:t>.</w:t>
      </w:r>
    </w:p>
    <w:p w:rsidR="00036767" w:rsidRPr="00F800CF" w:rsidRDefault="00036767" w:rsidP="0085339D">
      <w:pPr>
        <w:pStyle w:val="ListParagraph"/>
        <w:numPr>
          <w:ilvl w:val="0"/>
          <w:numId w:val="1"/>
        </w:numPr>
        <w:rPr>
          <w:highlight w:val="yellow"/>
        </w:rPr>
      </w:pPr>
      <w:r w:rsidRPr="00F10140">
        <w:rPr>
          <w:highlight w:val="green"/>
        </w:rPr>
        <w:t>Default “next” car number when doing an insert in the race_registration file</w:t>
      </w:r>
      <w:r w:rsidRPr="00F800CF">
        <w:rPr>
          <w:highlight w:val="yellow"/>
        </w:rPr>
        <w:t>; if a new record hide points earned and “place in race”</w:t>
      </w:r>
    </w:p>
    <w:p w:rsidR="00036767" w:rsidRPr="00F800CF" w:rsidRDefault="00036767" w:rsidP="0085339D">
      <w:pPr>
        <w:pStyle w:val="ListParagraph"/>
        <w:numPr>
          <w:ilvl w:val="0"/>
          <w:numId w:val="1"/>
        </w:numPr>
        <w:rPr>
          <w:highlight w:val="green"/>
        </w:rPr>
      </w:pPr>
      <w:r w:rsidRPr="00F800CF">
        <w:rPr>
          <w:highlight w:val="green"/>
        </w:rPr>
        <w:t>When “exit” from race_registration, return to W/W Races</w:t>
      </w:r>
    </w:p>
    <w:p w:rsidR="00036767" w:rsidRPr="00F800CF" w:rsidRDefault="00036767" w:rsidP="0085339D">
      <w:pPr>
        <w:pStyle w:val="ListParagraph"/>
        <w:numPr>
          <w:ilvl w:val="0"/>
          <w:numId w:val="1"/>
        </w:numPr>
        <w:rPr>
          <w:highlight w:val="yellow"/>
        </w:rPr>
      </w:pPr>
      <w:r w:rsidRPr="00F800CF">
        <w:rPr>
          <w:highlight w:val="yellow"/>
        </w:rPr>
        <w:t>Prevent access to “Race Results” if the race is not in a “started” status</w:t>
      </w:r>
    </w:p>
    <w:p w:rsidR="00036767" w:rsidRPr="00F800CF" w:rsidRDefault="00036767" w:rsidP="0085339D">
      <w:pPr>
        <w:pStyle w:val="ListParagraph"/>
        <w:numPr>
          <w:ilvl w:val="0"/>
          <w:numId w:val="1"/>
        </w:numPr>
        <w:rPr>
          <w:highlight w:val="green"/>
        </w:rPr>
      </w:pPr>
      <w:r w:rsidRPr="00F800CF">
        <w:rPr>
          <w:highlight w:val="green"/>
        </w:rPr>
        <w:t>When exit from “Race results,” return to W/W Races</w:t>
      </w:r>
    </w:p>
    <w:p w:rsidR="00036767" w:rsidRPr="00F01484" w:rsidRDefault="00036767" w:rsidP="0085339D">
      <w:pPr>
        <w:pStyle w:val="ListParagraph"/>
        <w:numPr>
          <w:ilvl w:val="0"/>
          <w:numId w:val="1"/>
        </w:numPr>
        <w:rPr>
          <w:highlight w:val="green"/>
        </w:rPr>
      </w:pPr>
      <w:r w:rsidRPr="00F01484">
        <w:rPr>
          <w:highlight w:val="green"/>
        </w:rPr>
        <w:t>Add logic to replace hard coded race leaders in the “Race Results” panel</w:t>
      </w:r>
    </w:p>
    <w:p w:rsidR="00036767" w:rsidRPr="00F800CF" w:rsidRDefault="00036767" w:rsidP="0085339D">
      <w:pPr>
        <w:pStyle w:val="ListParagraph"/>
        <w:numPr>
          <w:ilvl w:val="0"/>
          <w:numId w:val="1"/>
        </w:numPr>
        <w:rPr>
          <w:highlight w:val="yellow"/>
        </w:rPr>
      </w:pPr>
      <w:r w:rsidRPr="00F800CF">
        <w:rPr>
          <w:highlight w:val="yellow"/>
        </w:rPr>
        <w:t>Prevent race delete if any racers are registered</w:t>
      </w:r>
    </w:p>
    <w:p w:rsidR="00036767" w:rsidRPr="000B5800" w:rsidRDefault="00036767" w:rsidP="0085339D">
      <w:pPr>
        <w:pStyle w:val="ListParagraph"/>
        <w:numPr>
          <w:ilvl w:val="0"/>
          <w:numId w:val="1"/>
        </w:numPr>
        <w:rPr>
          <w:highlight w:val="green"/>
        </w:rPr>
      </w:pPr>
      <w:r w:rsidRPr="000B5800">
        <w:rPr>
          <w:highlight w:val="green"/>
        </w:rPr>
        <w:t>Prevent delete of registered racer if there are any heats run.</w:t>
      </w:r>
    </w:p>
    <w:p w:rsidR="00036767" w:rsidRPr="00762DB8" w:rsidRDefault="00036767" w:rsidP="0085339D">
      <w:pPr>
        <w:pStyle w:val="ListParagraph"/>
        <w:numPr>
          <w:ilvl w:val="0"/>
          <w:numId w:val="1"/>
        </w:numPr>
        <w:rPr>
          <w:highlight w:val="green"/>
        </w:rPr>
      </w:pPr>
      <w:r w:rsidRPr="00762DB8">
        <w:rPr>
          <w:highlight w:val="green"/>
        </w:rPr>
        <w:t>Add confirmation screen when you hit the “initialize database” option</w:t>
      </w:r>
    </w:p>
    <w:p w:rsidR="00036767" w:rsidRDefault="00036767" w:rsidP="0085339D">
      <w:pPr>
        <w:pStyle w:val="ListParagraph"/>
        <w:numPr>
          <w:ilvl w:val="0"/>
          <w:numId w:val="1"/>
        </w:numPr>
      </w:pPr>
      <w:r>
        <w:t>Create display of all past race winners to display</w:t>
      </w:r>
    </w:p>
    <w:p w:rsidR="00036767" w:rsidRDefault="00036767" w:rsidP="0085339D">
      <w:pPr>
        <w:pStyle w:val="ListParagraph"/>
        <w:numPr>
          <w:ilvl w:val="0"/>
          <w:numId w:val="1"/>
        </w:numPr>
      </w:pPr>
      <w:r>
        <w:t xml:space="preserve">Display for race-head </w:t>
      </w:r>
    </w:p>
    <w:p w:rsidR="00036767" w:rsidRPr="002D3AD5" w:rsidRDefault="00036767" w:rsidP="00F10140">
      <w:pPr>
        <w:pStyle w:val="ListParagraph"/>
        <w:numPr>
          <w:ilvl w:val="0"/>
          <w:numId w:val="1"/>
        </w:numPr>
        <w:rPr>
          <w:highlight w:val="green"/>
        </w:rPr>
      </w:pPr>
      <w:r w:rsidRPr="002D3AD5">
        <w:rPr>
          <w:highlight w:val="green"/>
        </w:rPr>
        <w:t>On panel where scores are entered – move radio button for “update” down to first record that needs to be updated</w:t>
      </w:r>
    </w:p>
    <w:p w:rsidR="00036767" w:rsidRPr="00762DB8" w:rsidRDefault="00036767" w:rsidP="00F10140">
      <w:pPr>
        <w:pStyle w:val="ListParagraph"/>
        <w:numPr>
          <w:ilvl w:val="0"/>
          <w:numId w:val="1"/>
        </w:numPr>
        <w:rPr>
          <w:highlight w:val="green"/>
        </w:rPr>
      </w:pPr>
      <w:r w:rsidRPr="00762DB8">
        <w:rPr>
          <w:highlight w:val="green"/>
        </w:rPr>
        <w:t>Prevent den deletes if any racers refer to sen – or if specified on any races</w:t>
      </w:r>
    </w:p>
    <w:p w:rsidR="00036767" w:rsidRPr="002D3AD5" w:rsidRDefault="00036767" w:rsidP="00F10140">
      <w:pPr>
        <w:pStyle w:val="ListParagraph"/>
        <w:numPr>
          <w:ilvl w:val="0"/>
          <w:numId w:val="1"/>
        </w:numPr>
        <w:rPr>
          <w:highlight w:val="green"/>
        </w:rPr>
      </w:pPr>
      <w:r w:rsidRPr="002D3AD5">
        <w:rPr>
          <w:highlight w:val="green"/>
        </w:rPr>
        <w:t>Prevent racer deletes if any race registration refer to them.</w:t>
      </w:r>
    </w:p>
    <w:p w:rsidR="00036767" w:rsidRPr="00F01484" w:rsidRDefault="00036767" w:rsidP="0062426E">
      <w:pPr>
        <w:pStyle w:val="ListParagraph"/>
        <w:numPr>
          <w:ilvl w:val="0"/>
          <w:numId w:val="1"/>
        </w:numPr>
        <w:rPr>
          <w:highlight w:val="green"/>
        </w:rPr>
      </w:pPr>
      <w:r w:rsidRPr="00F01484">
        <w:rPr>
          <w:highlight w:val="green"/>
        </w:rPr>
        <w:t xml:space="preserve">Find out why I was getting the strange message on the auto-refresh pafge – related to quarty limit; was the second refresh page; somehow cam up on both local and remote servers at the same time… </w:t>
      </w:r>
    </w:p>
    <w:p w:rsidR="00036767" w:rsidRDefault="00036767">
      <w:r>
        <w:br w:type="page"/>
      </w:r>
    </w:p>
    <w:p w:rsidR="00036767" w:rsidRPr="009235F5" w:rsidRDefault="00036767" w:rsidP="009235F5">
      <w:pPr>
        <w:rPr>
          <w:b/>
        </w:rPr>
      </w:pPr>
      <w:r w:rsidRPr="009235F5">
        <w:rPr>
          <w:b/>
        </w:rPr>
        <w:t>Bug/Enhancement list:</w:t>
      </w:r>
    </w:p>
    <w:p w:rsidR="00036767" w:rsidRPr="009235F5" w:rsidRDefault="00036767" w:rsidP="009235F5">
      <w:pPr>
        <w:rPr>
          <w:u w:val="single"/>
        </w:rPr>
      </w:pPr>
      <w:r w:rsidRPr="009235F5">
        <w:rPr>
          <w:u w:val="single"/>
        </w:rPr>
        <w:t>Den maintenance</w:t>
      </w:r>
    </w:p>
    <w:p w:rsidR="00036767" w:rsidRDefault="00036767" w:rsidP="009235F5">
      <w:pPr>
        <w:pStyle w:val="ListParagraph"/>
        <w:numPr>
          <w:ilvl w:val="0"/>
          <w:numId w:val="1"/>
        </w:numPr>
      </w:pPr>
      <w:r>
        <w:t>More edits on “den level”</w:t>
      </w:r>
    </w:p>
    <w:p w:rsidR="00036767" w:rsidRDefault="00036767" w:rsidP="009235F5">
      <w:pPr>
        <w:pStyle w:val="ListParagraph"/>
        <w:numPr>
          <w:ilvl w:val="0"/>
          <w:numId w:val="1"/>
        </w:numPr>
      </w:pPr>
      <w:r>
        <w:t>Not resorting by den # if you change a den number</w:t>
      </w:r>
    </w:p>
    <w:p w:rsidR="00036767" w:rsidRDefault="00036767" w:rsidP="008D6262">
      <w:r>
        <w:t>Change password</w:t>
      </w:r>
    </w:p>
    <w:p w:rsidR="00036767" w:rsidRDefault="00036767" w:rsidP="008D6262">
      <w:pPr>
        <w:pStyle w:val="ListParagraph"/>
        <w:numPr>
          <w:ilvl w:val="0"/>
          <w:numId w:val="1"/>
        </w:numPr>
      </w:pPr>
      <w:r>
        <w:t>Is showing menu under it!</w:t>
      </w:r>
    </w:p>
    <w:p w:rsidR="00036767" w:rsidRDefault="00036767" w:rsidP="008B0093">
      <w:r>
        <w:t>Registration</w:t>
      </w:r>
    </w:p>
    <w:p w:rsidR="00036767" w:rsidRDefault="00036767" w:rsidP="008B0093">
      <w:pPr>
        <w:pStyle w:val="ListParagraph"/>
        <w:numPr>
          <w:ilvl w:val="0"/>
          <w:numId w:val="1"/>
        </w:numPr>
      </w:pPr>
      <w:r>
        <w:t>Might be a problem if you are already signed in… perhaps force session closed if they go to this page… force them to log off</w:t>
      </w:r>
    </w:p>
    <w:p w:rsidR="00036767" w:rsidRDefault="00036767" w:rsidP="00D6000C"/>
    <w:p w:rsidR="00036767" w:rsidRDefault="00036767" w:rsidP="00D6000C">
      <w:r>
        <w:t>User maintenance</w:t>
      </w:r>
    </w:p>
    <w:p w:rsidR="00036767" w:rsidRDefault="00036767" w:rsidP="002544E2">
      <w:pPr>
        <w:pStyle w:val="ListParagraph"/>
        <w:numPr>
          <w:ilvl w:val="0"/>
          <w:numId w:val="1"/>
        </w:numPr>
      </w:pPr>
      <w:r>
        <w:t>Hide password in record updates</w:t>
      </w:r>
    </w:p>
    <w:p w:rsidR="00036767" w:rsidRDefault="00036767" w:rsidP="002544E2">
      <w:pPr>
        <w:pStyle w:val="ListParagraph"/>
        <w:numPr>
          <w:ilvl w:val="0"/>
          <w:numId w:val="1"/>
        </w:numPr>
      </w:pPr>
      <w:r>
        <w:t>Ensure that the user ID has no spaces and is less than a certain length…</w:t>
      </w:r>
    </w:p>
    <w:p w:rsidR="00036767" w:rsidRDefault="00036767" w:rsidP="002544E2">
      <w:pPr>
        <w:pStyle w:val="ListParagraph"/>
        <w:numPr>
          <w:ilvl w:val="0"/>
          <w:numId w:val="1"/>
        </w:numPr>
      </w:pPr>
      <w:r>
        <w:t>Send an email to the user welcoming them to the website with their password  = to their email address</w:t>
      </w:r>
    </w:p>
    <w:p w:rsidR="00036767" w:rsidRDefault="00036767">
      <w:r>
        <w:t>FUTURE:</w:t>
      </w:r>
    </w:p>
    <w:p w:rsidR="00036767" w:rsidRDefault="00036767" w:rsidP="00F10140">
      <w:pPr>
        <w:pStyle w:val="ListParagraph"/>
        <w:numPr>
          <w:ilvl w:val="0"/>
          <w:numId w:val="1"/>
        </w:numPr>
      </w:pPr>
      <w:r>
        <w:t>Show a list of other people on the website?  Follow up on the logic for handling the sessions via the database; Maybe both??</w:t>
      </w:r>
    </w:p>
    <w:p w:rsidR="00036767" w:rsidRDefault="00036767" w:rsidP="00F10140">
      <w:pPr>
        <w:pStyle w:val="ListParagraph"/>
        <w:numPr>
          <w:ilvl w:val="0"/>
          <w:numId w:val="1"/>
        </w:numPr>
      </w:pPr>
    </w:p>
    <w:p w:rsidR="00036767" w:rsidRDefault="00036767" w:rsidP="00F10140">
      <w:pPr>
        <w:pStyle w:val="ListParagraph"/>
        <w:numPr>
          <w:ilvl w:val="0"/>
          <w:numId w:val="1"/>
        </w:numPr>
      </w:pPr>
      <w:r>
        <w:t>Create a table that will keep track of bugs &amp; fixes</w:t>
      </w:r>
    </w:p>
    <w:p w:rsidR="00036767" w:rsidRDefault="00036767" w:rsidP="00F10140">
      <w:pPr>
        <w:pStyle w:val="ListParagraph"/>
        <w:numPr>
          <w:ilvl w:val="0"/>
          <w:numId w:val="1"/>
        </w:numPr>
      </w:pPr>
      <w:r>
        <w:t>Add a java program that will read the serial port and update a file</w:t>
      </w:r>
    </w:p>
    <w:p w:rsidR="00036767" w:rsidRDefault="00036767" w:rsidP="00F10140">
      <w:pPr>
        <w:pStyle w:val="ListParagraph"/>
        <w:numPr>
          <w:ilvl w:val="1"/>
          <w:numId w:val="1"/>
        </w:numPr>
      </w:pPr>
      <w:r>
        <w:t xml:space="preserve">Or: </w:t>
      </w:r>
      <w:r w:rsidRPr="007C101D">
        <w:t>http://serial-com-port-monitor.findmysoft.com/</w:t>
      </w:r>
    </w:p>
    <w:p w:rsidR="00036767" w:rsidRDefault="00036767" w:rsidP="00F10140">
      <w:pPr>
        <w:pStyle w:val="ListParagraph"/>
        <w:numPr>
          <w:ilvl w:val="1"/>
          <w:numId w:val="1"/>
        </w:numPr>
      </w:pPr>
      <w:r>
        <w:t xml:space="preserve">Or: </w:t>
      </w:r>
      <w:r w:rsidRPr="007C101D">
        <w:t>http://www.giveawayoftheday.com/freeware/windows/xp-serial</w:t>
      </w:r>
    </w:p>
    <w:p w:rsidR="00036767" w:rsidRDefault="00036767" w:rsidP="00F10140">
      <w:pPr>
        <w:pStyle w:val="ListParagraph"/>
        <w:numPr>
          <w:ilvl w:val="1"/>
          <w:numId w:val="1"/>
        </w:numPr>
      </w:pPr>
      <w:r>
        <w:t>Search for serial port monitor for Windows XP</w:t>
      </w:r>
    </w:p>
    <w:p w:rsidR="00036767" w:rsidRDefault="00036767">
      <w:r>
        <w:br w:type="page"/>
      </w:r>
    </w:p>
    <w:p w:rsidR="00036767" w:rsidRDefault="00036767" w:rsidP="00D6000C">
      <w:pPr>
        <w:sectPr w:rsidR="00036767" w:rsidSect="00FD191D">
          <w:pgSz w:w="12240" w:h="15840"/>
          <w:pgMar w:top="1440" w:right="1440" w:bottom="1440" w:left="1440" w:header="720" w:footer="720" w:gutter="0"/>
          <w:cols w:space="720"/>
          <w:docGrid w:linePitch="360"/>
        </w:sectPr>
      </w:pPr>
    </w:p>
    <w:p w:rsidR="00036767" w:rsidRDefault="00036767" w:rsidP="00D6000C">
      <w:r>
        <w:t>Table CASE tool notes</w:t>
      </w:r>
    </w:p>
    <w:p w:rsidR="00036767" w:rsidRDefault="00036767" w:rsidP="00D6000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36767" w:rsidRPr="00451637" w:rsidTr="00451637">
        <w:tc>
          <w:tcPr>
            <w:tcW w:w="9576" w:type="dxa"/>
          </w:tcPr>
          <w:p w:rsidR="00036767" w:rsidRPr="00451637" w:rsidRDefault="00036767" w:rsidP="00451637">
            <w:pPr>
              <w:spacing w:after="0" w:line="240" w:lineRule="auto"/>
            </w:pPr>
            <w:r w:rsidRPr="00451637">
              <w:t>Den table:</w:t>
            </w:r>
          </w:p>
          <w:p w:rsidR="00036767" w:rsidRPr="00451637" w:rsidRDefault="00036767" w:rsidP="00451637">
            <w:pPr>
              <w:spacing w:after="0" w:line="240" w:lineRule="auto"/>
            </w:pPr>
          </w:p>
          <w:p w:rsidR="00036767" w:rsidRPr="00451637" w:rsidRDefault="00036767" w:rsidP="00451637">
            <w:pPr>
              <w:spacing w:after="0" w:line="240" w:lineRule="auto"/>
            </w:pPr>
            <w:r w:rsidRPr="00451637">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Add this line:</w:t>
            </w:r>
          </w:p>
          <w:p w:rsidR="00036767" w:rsidRPr="00451637" w:rsidRDefault="00036767" w:rsidP="00451637">
            <w:pPr>
              <w:spacing w:after="0" w:line="240" w:lineRule="auto"/>
            </w:pPr>
            <w:r w:rsidRPr="00451637">
              <w:t xml:space="preserve">    require_once "constants.inc.php";  </w:t>
            </w:r>
          </w:p>
          <w:p w:rsidR="00036767" w:rsidRPr="00451637" w:rsidRDefault="00036767" w:rsidP="00451637">
            <w:pPr>
              <w:spacing w:after="0" w:line="240" w:lineRule="auto"/>
            </w:pPr>
          </w:p>
          <w:p w:rsidR="00036767" w:rsidRPr="00451637" w:rsidRDefault="00036767" w:rsidP="00451637">
            <w:pPr>
              <w:spacing w:after="0" w:line="240" w:lineRule="auto"/>
            </w:pPr>
            <w:r w:rsidRPr="00451637">
              <w:t>After create, locate and change this line to hide key field:</w:t>
            </w:r>
          </w:p>
          <w:p w:rsidR="00036767" w:rsidRPr="00451637" w:rsidRDefault="00036767" w:rsidP="00451637">
            <w:pPr>
              <w:spacing w:after="0" w:line="240" w:lineRule="auto"/>
              <w:rPr>
                <w:sz w:val="16"/>
                <w:szCs w:val="16"/>
              </w:rPr>
            </w:pPr>
            <w:r w:rsidRPr="00451637">
              <w:rPr>
                <w:sz w:val="16"/>
                <w:szCs w:val="16"/>
              </w:rPr>
              <w:t xml:space="preserve">'f0' =&gt; array(FLD_ID =&gt; true, FLD_VISIBLE =&gt; true, FLD_DISPLAY =&gt; 'IdDen', FLD_DISPLAY_SZ =&gt; 7,   </w:t>
            </w:r>
          </w:p>
          <w:p w:rsidR="00036767" w:rsidRPr="00451637" w:rsidRDefault="00036767" w:rsidP="00451637">
            <w:pPr>
              <w:spacing w:after="0" w:line="240" w:lineRule="auto"/>
              <w:rPr>
                <w:sz w:val="16"/>
                <w:szCs w:val="16"/>
              </w:rPr>
            </w:pPr>
            <w:r w:rsidRPr="00451637">
              <w:rPr>
                <w:sz w:val="16"/>
                <w:szCs w:val="16"/>
              </w:rPr>
              <w:t>'f0' =&gt; array(FLD_ID =&gt; true</w:t>
            </w:r>
            <w:r w:rsidRPr="00451637">
              <w:rPr>
                <w:sz w:val="16"/>
                <w:szCs w:val="16"/>
                <w:highlight w:val="yellow"/>
              </w:rPr>
              <w:t xml:space="preserve">, FLD_VISIBLE =&gt; </w:t>
            </w:r>
            <w:r w:rsidRPr="00451637">
              <w:rPr>
                <w:color w:val="FF0000"/>
                <w:sz w:val="16"/>
                <w:szCs w:val="16"/>
                <w:highlight w:val="yellow"/>
              </w:rPr>
              <w:t>false</w:t>
            </w:r>
            <w:r w:rsidRPr="00451637">
              <w:rPr>
                <w:sz w:val="16"/>
                <w:szCs w:val="16"/>
                <w:highlight w:val="yellow"/>
              </w:rPr>
              <w:t>, FLD_DISPLAY =&gt; ''</w:t>
            </w:r>
            <w:r w:rsidRPr="00451637">
              <w:rPr>
                <w:sz w:val="16"/>
                <w:szCs w:val="16"/>
              </w:rPr>
              <w:t xml:space="preserve">, FLD_DISPLAY_SZ =&gt; 7,   </w:t>
            </w:r>
          </w:p>
          <w:p w:rsidR="00036767" w:rsidRPr="00451637" w:rsidRDefault="00036767" w:rsidP="00451637">
            <w:pPr>
              <w:spacing w:after="0" w:line="240" w:lineRule="auto"/>
            </w:pPr>
          </w:p>
          <w:p w:rsidR="00036767" w:rsidRPr="00451637" w:rsidRDefault="00036767" w:rsidP="00451637">
            <w:pPr>
              <w:spacing w:after="0" w:line="240" w:lineRule="auto"/>
            </w:pPr>
            <w:r w:rsidRPr="00451637">
              <w:t>After create, locate and change this line to sort by den number:</w:t>
            </w:r>
          </w:p>
          <w:p w:rsidR="00036767" w:rsidRPr="00451637" w:rsidRDefault="00036767" w:rsidP="00451637">
            <w:pPr>
              <w:spacing w:after="0" w:line="240" w:lineRule="auto"/>
              <w:rPr>
                <w:sz w:val="14"/>
                <w:szCs w:val="14"/>
              </w:rPr>
            </w:pPr>
            <w:r w:rsidRPr="00451637">
              <w:rPr>
                <w:sz w:val="14"/>
                <w:szCs w:val="14"/>
              </w:rPr>
              <w:t>$rows = dbu_handle_select($fielddef, $scheme, $table, $dbconn, $keys, $start, $config['rows_per_page'], $config['pager_items'], $pager);</w:t>
            </w:r>
          </w:p>
          <w:p w:rsidR="00036767" w:rsidRPr="00451637" w:rsidRDefault="00036767" w:rsidP="00451637">
            <w:pPr>
              <w:spacing w:after="0" w:line="240" w:lineRule="auto"/>
              <w:rPr>
                <w:sz w:val="14"/>
                <w:szCs w:val="14"/>
              </w:rPr>
            </w:pPr>
            <w:r w:rsidRPr="00451637">
              <w:rPr>
                <w:sz w:val="14"/>
                <w:szCs w:val="14"/>
              </w:rPr>
              <w:t>$rows = dbu_handle_select($fielddef, $scheme, $table, $dbconn, $keys, $start, $config['rows_per_page'], $config['pager_items'], $pager, “</w:t>
            </w:r>
            <w:r w:rsidRPr="00451637">
              <w:rPr>
                <w:sz w:val="14"/>
                <w:szCs w:val="14"/>
                <w:highlight w:val="yellow"/>
              </w:rPr>
              <w:t>Den_number</w:t>
            </w:r>
            <w:r w:rsidRPr="00451637">
              <w:rPr>
                <w:sz w:val="14"/>
                <w:szCs w:val="14"/>
              </w:rPr>
              <w:t>” );</w:t>
            </w:r>
          </w:p>
          <w:p w:rsidR="00036767" w:rsidRPr="00451637" w:rsidRDefault="00036767" w:rsidP="00451637">
            <w:pPr>
              <w:spacing w:after="0" w:line="240" w:lineRule="auto"/>
              <w:rPr>
                <w:sz w:val="14"/>
                <w:szCs w:val="14"/>
              </w:rPr>
            </w:pPr>
          </w:p>
          <w:p w:rsidR="00036767" w:rsidRPr="00451637" w:rsidRDefault="00036767" w:rsidP="00451637">
            <w:pPr>
              <w:spacing w:after="0" w:line="240" w:lineRule="auto"/>
              <w:rPr>
                <w:sz w:val="18"/>
                <w:szCs w:val="18"/>
                <w:u w:val="single"/>
              </w:rPr>
            </w:pPr>
            <w:r w:rsidRPr="00451637">
              <w:rPr>
                <w:sz w:val="18"/>
                <w:szCs w:val="18"/>
                <w:u w:val="single"/>
              </w:rPr>
              <w:t>Locate these three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&lt;table border="0"&gt;</w:t>
            </w: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insert afterwards: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if ($fld[FLD_DATABASE] == 'Den_level')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Be sure to have dtaabase value ready</w:t>
            </w:r>
          </w:p>
          <w:p w:rsidR="00036767" w:rsidRPr="00451637" w:rsidRDefault="00036767" w:rsidP="00451637">
            <w:pPr>
              <w:spacing w:after="0" w:line="240" w:lineRule="auto"/>
              <w:rPr>
                <w:sz w:val="16"/>
                <w:szCs w:val="16"/>
              </w:rPr>
            </w:pPr>
            <w:r w:rsidRPr="00451637">
              <w:rPr>
                <w:sz w:val="16"/>
                <w:szCs w:val="16"/>
              </w:rPr>
              <w:t xml:space="preserve">                            $val = htmlentities($row[$fkey], ENT_QUOTES, $config['encoding']);</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following no longer needed – part of constants include file</w:t>
            </w:r>
          </w:p>
          <w:p w:rsidR="00036767" w:rsidRPr="00451637" w:rsidRDefault="00036767" w:rsidP="00451637">
            <w:pPr>
              <w:spacing w:after="0" w:line="240" w:lineRule="auto"/>
              <w:rPr>
                <w:strike/>
                <w:sz w:val="16"/>
                <w:szCs w:val="16"/>
              </w:rPr>
            </w:pPr>
            <w:r w:rsidRPr="00451637">
              <w:rPr>
                <w:strike/>
                <w:sz w:val="16"/>
                <w:szCs w:val="16"/>
              </w:rPr>
              <w:t xml:space="preserve">                            // Assemble an array of den levels to show in drop down selection box</w:t>
            </w:r>
          </w:p>
          <w:p w:rsidR="00036767" w:rsidRPr="00451637" w:rsidRDefault="00036767" w:rsidP="00451637">
            <w:pPr>
              <w:spacing w:after="0" w:line="240" w:lineRule="auto"/>
              <w:rPr>
                <w:strike/>
                <w:sz w:val="16"/>
                <w:szCs w:val="16"/>
              </w:rPr>
            </w:pPr>
            <w:r w:rsidRPr="00451637">
              <w:rPr>
                <w:strike/>
                <w:sz w:val="16"/>
                <w:szCs w:val="16"/>
              </w:rPr>
              <w:t xml:space="preserve">                            $denLevel['Tiger'] = 'Tiger';</w:t>
            </w:r>
          </w:p>
          <w:p w:rsidR="00036767" w:rsidRPr="00451637" w:rsidRDefault="00036767" w:rsidP="00451637">
            <w:pPr>
              <w:spacing w:after="0" w:line="240" w:lineRule="auto"/>
              <w:rPr>
                <w:strike/>
                <w:sz w:val="16"/>
                <w:szCs w:val="16"/>
              </w:rPr>
            </w:pPr>
            <w:r w:rsidRPr="00451637">
              <w:rPr>
                <w:strike/>
                <w:sz w:val="16"/>
                <w:szCs w:val="16"/>
              </w:rPr>
              <w:t xml:space="preserve">                            $denLevel['Wolf'] = 'Wolf';</w:t>
            </w:r>
          </w:p>
          <w:p w:rsidR="00036767" w:rsidRPr="00451637" w:rsidRDefault="00036767" w:rsidP="00451637">
            <w:pPr>
              <w:spacing w:after="0" w:line="240" w:lineRule="auto"/>
              <w:rPr>
                <w:strike/>
                <w:sz w:val="16"/>
                <w:szCs w:val="16"/>
              </w:rPr>
            </w:pPr>
            <w:r w:rsidRPr="00451637">
              <w:rPr>
                <w:strike/>
                <w:sz w:val="16"/>
                <w:szCs w:val="16"/>
              </w:rPr>
              <w:t xml:space="preserve">                            $denLevel['Bear'] = 'Bear';</w:t>
            </w:r>
          </w:p>
          <w:p w:rsidR="00036767" w:rsidRPr="00451637" w:rsidRDefault="00036767" w:rsidP="00451637">
            <w:pPr>
              <w:spacing w:after="0" w:line="240" w:lineRule="auto"/>
              <w:rPr>
                <w:strike/>
                <w:sz w:val="16"/>
                <w:szCs w:val="16"/>
              </w:rPr>
            </w:pPr>
            <w:r w:rsidRPr="00451637">
              <w:rPr>
                <w:strike/>
                <w:sz w:val="16"/>
                <w:szCs w:val="16"/>
              </w:rPr>
              <w:t xml:space="preserve">                            $denLevel['Webelos I'] = 'Webelos I';</w:t>
            </w:r>
          </w:p>
          <w:p w:rsidR="00036767" w:rsidRPr="00451637" w:rsidRDefault="00036767" w:rsidP="00451637">
            <w:pPr>
              <w:spacing w:after="0" w:line="240" w:lineRule="auto"/>
              <w:rPr>
                <w:strike/>
                <w:sz w:val="16"/>
                <w:szCs w:val="16"/>
              </w:rPr>
            </w:pPr>
            <w:r w:rsidRPr="00451637">
              <w:rPr>
                <w:strike/>
                <w:sz w:val="16"/>
                <w:szCs w:val="16"/>
              </w:rPr>
              <w:t xml:space="preserve">                            $denLevel['Webelos II'] = 'Webelos II';</w:t>
            </w:r>
          </w:p>
          <w:p w:rsidR="00036767" w:rsidRPr="00451637" w:rsidRDefault="00036767" w:rsidP="00451637">
            <w:pPr>
              <w:spacing w:after="0" w:line="240" w:lineRule="auto"/>
              <w:rPr>
                <w:strike/>
                <w:sz w:val="16"/>
                <w:szCs w:val="16"/>
              </w:rPr>
            </w:pPr>
            <w:r w:rsidRPr="00451637">
              <w:rPr>
                <w:strike/>
                <w:sz w:val="16"/>
                <w:szCs w:val="16"/>
              </w:rPr>
              <w:t xml:space="preserve">                            $denLevel['Sibling I'] = 'Sibling I';</w:t>
            </w:r>
          </w:p>
          <w:p w:rsidR="00036767" w:rsidRPr="00451637" w:rsidRDefault="00036767" w:rsidP="00451637">
            <w:pPr>
              <w:spacing w:after="0" w:line="240" w:lineRule="auto"/>
              <w:rPr>
                <w:strike/>
                <w:sz w:val="16"/>
                <w:szCs w:val="16"/>
              </w:rPr>
            </w:pPr>
            <w:r w:rsidRPr="00451637">
              <w:rPr>
                <w:strike/>
                <w:sz w:val="16"/>
                <w:szCs w:val="16"/>
              </w:rPr>
              <w:t xml:space="preserve">                            $denLevel['Sibling II'] = 'Sibling II';</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Punch out start of HTML</w:t>
            </w:r>
          </w:p>
          <w:p w:rsidR="00036767" w:rsidRPr="00451637" w:rsidRDefault="00036767" w:rsidP="00451637">
            <w:pPr>
              <w:spacing w:after="0" w:line="240" w:lineRule="auto"/>
              <w:rPr>
                <w:sz w:val="16"/>
                <w:szCs w:val="16"/>
              </w:rPr>
            </w:pPr>
            <w:r w:rsidRPr="00451637">
              <w:rPr>
                <w:sz w:val="16"/>
                <w:szCs w:val="16"/>
              </w:rPr>
              <w:t xml:space="preserve">                            echo "&lt;tr&gt;&lt;td&gt;Den level&lt;/td&gt;";</w:t>
            </w:r>
          </w:p>
          <w:p w:rsidR="00036767" w:rsidRPr="00451637" w:rsidRDefault="00036767" w:rsidP="00451637">
            <w:pPr>
              <w:spacing w:after="0" w:line="240" w:lineRule="auto"/>
              <w:rPr>
                <w:sz w:val="16"/>
                <w:szCs w:val="16"/>
              </w:rPr>
            </w:pPr>
            <w:r w:rsidRPr="00451637">
              <w:rPr>
                <w:sz w:val="16"/>
                <w:szCs w:val="16"/>
              </w:rPr>
              <w:t xml:space="preserve">                            echo "&lt;td&gt;&lt;select name = 'f4'&gt;\n";</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Output each individual drop down entry</w:t>
            </w:r>
          </w:p>
          <w:p w:rsidR="00036767" w:rsidRPr="00451637" w:rsidRDefault="00036767" w:rsidP="00451637">
            <w:pPr>
              <w:spacing w:after="0" w:line="240" w:lineRule="auto"/>
              <w:rPr>
                <w:sz w:val="16"/>
                <w:szCs w:val="16"/>
              </w:rPr>
            </w:pPr>
            <w:r w:rsidRPr="00451637">
              <w:rPr>
                <w:sz w:val="16"/>
                <w:szCs w:val="16"/>
              </w:rPr>
              <w:t xml:space="preserve">                            foreach ($denLevel as $key =&gt; $choice)         {</w:t>
            </w:r>
          </w:p>
          <w:p w:rsidR="00036767" w:rsidRPr="00451637" w:rsidRDefault="00036767" w:rsidP="00451637">
            <w:pPr>
              <w:spacing w:after="0" w:line="240" w:lineRule="auto"/>
              <w:rPr>
                <w:sz w:val="16"/>
                <w:szCs w:val="16"/>
              </w:rPr>
            </w:pPr>
            <w:r w:rsidRPr="00451637">
              <w:rPr>
                <w:sz w:val="16"/>
                <w:szCs w:val="16"/>
              </w:rPr>
              <w:t xml:space="preserve">                                echo "&lt;option value='$key'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If the entry is the same as the existing database value</w:t>
            </w:r>
          </w:p>
          <w:p w:rsidR="00036767" w:rsidRPr="00451637" w:rsidRDefault="00036767" w:rsidP="00451637">
            <w:pPr>
              <w:spacing w:after="0" w:line="240" w:lineRule="auto"/>
              <w:rPr>
                <w:sz w:val="16"/>
                <w:szCs w:val="16"/>
              </w:rPr>
            </w:pPr>
            <w:r w:rsidRPr="00451637">
              <w:rPr>
                <w:sz w:val="16"/>
                <w:szCs w:val="16"/>
              </w:rPr>
              <w:t xml:space="preserve">                                // indicate this entry shoudl show (selected)</w:t>
            </w:r>
          </w:p>
          <w:p w:rsidR="00036767" w:rsidRPr="00451637" w:rsidRDefault="00036767" w:rsidP="00451637">
            <w:pPr>
              <w:spacing w:after="0" w:line="240" w:lineRule="auto"/>
              <w:rPr>
                <w:sz w:val="16"/>
                <w:szCs w:val="16"/>
              </w:rPr>
            </w:pPr>
            <w:r w:rsidRPr="00451637">
              <w:rPr>
                <w:sz w:val="16"/>
                <w:szCs w:val="16"/>
              </w:rPr>
              <w:t xml:space="preserve">                                // (used for existing database records)</w:t>
            </w:r>
          </w:p>
          <w:p w:rsidR="00036767" w:rsidRPr="00451637" w:rsidRDefault="00036767" w:rsidP="00451637">
            <w:pPr>
              <w:spacing w:after="0" w:line="240" w:lineRule="auto"/>
              <w:rPr>
                <w:sz w:val="16"/>
                <w:szCs w:val="16"/>
              </w:rPr>
            </w:pPr>
            <w:r w:rsidRPr="00451637">
              <w:rPr>
                <w:sz w:val="16"/>
                <w:szCs w:val="16"/>
              </w:rPr>
              <w:t xml:space="preserve">                                if ($val == $key) {</w:t>
            </w:r>
          </w:p>
          <w:p w:rsidR="00036767" w:rsidRPr="00451637" w:rsidRDefault="00036767" w:rsidP="00451637">
            <w:pPr>
              <w:spacing w:after="0" w:line="240" w:lineRule="auto"/>
              <w:rPr>
                <w:sz w:val="16"/>
                <w:szCs w:val="16"/>
              </w:rPr>
            </w:pPr>
            <w:r w:rsidRPr="00451637">
              <w:rPr>
                <w:sz w:val="16"/>
                <w:szCs w:val="16"/>
              </w:rPr>
              <w:t xml:space="preserve">                                    echo " selected";</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echo " &gt;$choice&lt;/option&gt;\n";</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echo "&lt;select&gt;&lt;/td&gt;&lt;tr&gt;";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tc>
      </w:tr>
      <w:tr w:rsidR="00036767" w:rsidRPr="00451637" w:rsidTr="00451637">
        <w:tc>
          <w:tcPr>
            <w:tcW w:w="9576" w:type="dxa"/>
          </w:tcPr>
          <w:p w:rsidR="00036767" w:rsidRPr="00451637" w:rsidRDefault="00036767" w:rsidP="00451637">
            <w:pPr>
              <w:spacing w:after="0" w:line="240" w:lineRule="auto"/>
            </w:pPr>
          </w:p>
        </w:tc>
      </w:tr>
      <w:tr w:rsidR="00036767" w:rsidRPr="00451637" w:rsidTr="00451637">
        <w:tc>
          <w:tcPr>
            <w:tcW w:w="9576" w:type="dxa"/>
          </w:tcPr>
          <w:p w:rsidR="00036767" w:rsidRPr="00451637" w:rsidRDefault="00036767" w:rsidP="00451637">
            <w:pPr>
              <w:spacing w:after="0" w:line="240" w:lineRule="auto"/>
            </w:pPr>
          </w:p>
        </w:tc>
      </w:tr>
    </w:tbl>
    <w:p w:rsidR="00036767" w:rsidRDefault="00036767" w:rsidP="00D6000C"/>
    <w:p w:rsidR="00036767" w:rsidRDefault="00036767">
      <w:r>
        <w:br w:type="page"/>
      </w:r>
    </w:p>
    <w:p w:rsidR="00036767" w:rsidRDefault="00036767" w:rsidP="0040363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36767" w:rsidRPr="00451637" w:rsidTr="00451637">
        <w:tc>
          <w:tcPr>
            <w:tcW w:w="9576" w:type="dxa"/>
          </w:tcPr>
          <w:p w:rsidR="00036767" w:rsidRPr="00451637" w:rsidRDefault="00036767" w:rsidP="00451637">
            <w:pPr>
              <w:spacing w:after="0" w:line="240" w:lineRule="auto"/>
            </w:pPr>
            <w:r w:rsidRPr="00451637">
              <w:t>User table:</w:t>
            </w:r>
          </w:p>
          <w:p w:rsidR="00036767" w:rsidRPr="00451637" w:rsidRDefault="00036767" w:rsidP="00451637">
            <w:pPr>
              <w:spacing w:after="0" w:line="240" w:lineRule="auto"/>
            </w:pPr>
          </w:p>
          <w:p w:rsidR="00036767" w:rsidRPr="00451637" w:rsidRDefault="00036767" w:rsidP="00451637">
            <w:pPr>
              <w:spacing w:after="0" w:line="240" w:lineRule="auto"/>
            </w:pPr>
            <w:r w:rsidRPr="00451637">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pPr>
            <w:r w:rsidRPr="00451637">
              <w:t>After create, locate and change this line to hide key field:</w:t>
            </w:r>
          </w:p>
          <w:p w:rsidR="00036767" w:rsidRPr="00451637" w:rsidRDefault="00036767" w:rsidP="00451637">
            <w:pPr>
              <w:spacing w:after="0" w:line="240" w:lineRule="auto"/>
            </w:pPr>
          </w:p>
          <w:p w:rsidR="00036767" w:rsidRPr="00451637" w:rsidRDefault="00036767" w:rsidP="00451637">
            <w:pPr>
              <w:spacing w:after="0" w:line="240" w:lineRule="auto"/>
            </w:pPr>
            <w:r w:rsidRPr="00451637">
              <w:t>'f0' =&gt; array(FLD_ID =&gt; true, FLD_VISIBLE =&gt; true, FLD_DISPLAY =&gt; 'idUser', FLD_DISPLAY_SZ =&gt; 7,</w:t>
            </w:r>
          </w:p>
          <w:p w:rsidR="00036767" w:rsidRPr="00451637" w:rsidRDefault="00036767" w:rsidP="00451637">
            <w:pPr>
              <w:spacing w:after="0" w:line="240" w:lineRule="auto"/>
            </w:pPr>
            <w:r w:rsidRPr="00451637">
              <w:t xml:space="preserve">'f0' =&gt; array(FLD_ID =&gt; true, </w:t>
            </w:r>
            <w:r w:rsidRPr="00451637">
              <w:rPr>
                <w:highlight w:val="yellow"/>
              </w:rPr>
              <w:t>FLD_VISIBLE =&gt; false, FLD_DISPLAY =&gt; ''</w:t>
            </w:r>
            <w:r w:rsidRPr="00451637">
              <w:t>, FLD_DISPLAY_SZ =&gt; 7,</w:t>
            </w:r>
          </w:p>
          <w:p w:rsidR="00036767" w:rsidRPr="00451637" w:rsidRDefault="00036767" w:rsidP="00451637">
            <w:pPr>
              <w:spacing w:after="0" w:line="240" w:lineRule="auto"/>
              <w:rPr>
                <w:sz w:val="16"/>
                <w:szCs w:val="16"/>
              </w:rPr>
            </w:pPr>
            <w:r w:rsidRPr="00451637">
              <w:rPr>
                <w:sz w:val="16"/>
                <w:szCs w:val="16"/>
              </w:rPr>
              <w:t xml:space="preserve">'f2' =&gt; array(FLD_ID =&gt; false, FLD_VISIBLE =&gt; true, FLD_DISPLAY =&gt; 'passwd', FLD_DISPLAY_SZ =&gt; 100,   </w:t>
            </w:r>
          </w:p>
          <w:p w:rsidR="00036767" w:rsidRPr="00451637" w:rsidRDefault="00036767" w:rsidP="00451637">
            <w:pPr>
              <w:spacing w:after="0" w:line="240" w:lineRule="auto"/>
              <w:rPr>
                <w:sz w:val="16"/>
                <w:szCs w:val="16"/>
              </w:rPr>
            </w:pPr>
            <w:r w:rsidRPr="00451637">
              <w:rPr>
                <w:sz w:val="16"/>
                <w:szCs w:val="16"/>
              </w:rPr>
              <w:t xml:space="preserve">'f2' =&gt; array(FLD_ID =&gt; false, </w:t>
            </w:r>
            <w:r w:rsidRPr="00451637">
              <w:rPr>
                <w:sz w:val="16"/>
                <w:szCs w:val="16"/>
                <w:highlight w:val="yellow"/>
              </w:rPr>
              <w:t>FLD_VISIBLE =&gt; false, FLD_DISPLAY =&gt; ''</w:t>
            </w:r>
            <w:r w:rsidRPr="00451637">
              <w:rPr>
                <w:sz w:val="16"/>
                <w:szCs w:val="16"/>
              </w:rPr>
              <w:t xml:space="preserve">, FLD_DISPLAY_SZ =&gt; 100,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Hide password: Replace as follows:</w:t>
            </w:r>
          </w:p>
          <w:p w:rsidR="00036767" w:rsidRPr="00451637" w:rsidRDefault="00036767" w:rsidP="00451637">
            <w:pPr>
              <w:spacing w:after="0" w:line="240" w:lineRule="auto"/>
            </w:pPr>
            <w:r w:rsidRPr="00451637">
              <w:t xml:space="preserve">    'f2' =&gt; array(FLD_ID =&gt; false, FLD_VISIBLE =&gt; false, FLD_DISPLAY =&gt; '', FLD_DISPLAY_SZ =&gt; 100,</w:t>
            </w:r>
          </w:p>
          <w:p w:rsidR="00036767" w:rsidRPr="00451637" w:rsidRDefault="00036767" w:rsidP="00451637">
            <w:pPr>
              <w:spacing w:after="0" w:line="240" w:lineRule="auto"/>
            </w:pPr>
            <w:r w:rsidRPr="00451637">
              <w:t xml:space="preserve">        FLD_INPUT =&gt; true, FLD_INPUT_TYPE =&gt; 'text',</w:t>
            </w:r>
          </w:p>
          <w:p w:rsidR="00036767" w:rsidRPr="00451637" w:rsidRDefault="00036767" w:rsidP="00451637">
            <w:pPr>
              <w:spacing w:after="0" w:line="240" w:lineRule="auto"/>
            </w:pPr>
            <w:r w:rsidRPr="00451637">
              <w:t xml:space="preserve">    'f2' =&gt; array(FLD_ID =&gt; false, FLD_VISIBLE =&gt; false, FLD_DISPLAY =&gt; '', FLD_DISPLAY_SZ =&gt; 100,</w:t>
            </w:r>
          </w:p>
          <w:p w:rsidR="00036767" w:rsidRPr="00451637" w:rsidRDefault="00036767" w:rsidP="00451637">
            <w:pPr>
              <w:spacing w:after="0" w:line="240" w:lineRule="auto"/>
            </w:pPr>
            <w:r w:rsidRPr="00451637">
              <w:t xml:space="preserve">        FLD_INPUT =&gt; true, </w:t>
            </w:r>
            <w:r w:rsidRPr="00451637">
              <w:rPr>
                <w:highlight w:val="yellow"/>
              </w:rPr>
              <w:t>FLD_INPUT_TYPE =&gt; 'hidden'</w:t>
            </w:r>
            <w:r w:rsidRPr="00451637">
              <w:t>,</w:t>
            </w:r>
          </w:p>
          <w:p w:rsidR="00036767" w:rsidRPr="00451637" w:rsidRDefault="00036767" w:rsidP="00451637">
            <w:pPr>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pPr>
            <w:r w:rsidRPr="00451637">
              <w:t>After create, locate and change this line to sort by user id:</w:t>
            </w:r>
          </w:p>
          <w:p w:rsidR="00036767" w:rsidRPr="00451637" w:rsidRDefault="00036767" w:rsidP="00451637">
            <w:pPr>
              <w:spacing w:after="0" w:line="240" w:lineRule="auto"/>
              <w:rPr>
                <w:sz w:val="14"/>
                <w:szCs w:val="14"/>
              </w:rPr>
            </w:pPr>
            <w:r w:rsidRPr="00451637">
              <w:rPr>
                <w:sz w:val="14"/>
                <w:szCs w:val="14"/>
              </w:rPr>
              <w:t>$rows = dbu_handle_select($fielddef, $scheme, $table, $dbconn, $keys, $start, $config['rows_per_page'], $config['pager_items'], $pager);</w:t>
            </w:r>
          </w:p>
          <w:p w:rsidR="00036767" w:rsidRPr="00451637" w:rsidRDefault="00036767" w:rsidP="00451637">
            <w:pPr>
              <w:spacing w:after="0" w:line="240" w:lineRule="auto"/>
              <w:rPr>
                <w:sz w:val="14"/>
                <w:szCs w:val="14"/>
              </w:rPr>
            </w:pPr>
            <w:r w:rsidRPr="00451637">
              <w:rPr>
                <w:sz w:val="14"/>
                <w:szCs w:val="14"/>
              </w:rPr>
              <w:t xml:space="preserve">$rows = dbu_handle_select($fielddef, $scheme, $table, $dbconn, $keys, $start, $config['rows_per_page'], $config['pager_items'], $pager, </w:t>
            </w:r>
            <w:r w:rsidRPr="00451637">
              <w:rPr>
                <w:sz w:val="14"/>
                <w:szCs w:val="14"/>
                <w:highlight w:val="yellow"/>
              </w:rPr>
              <w:t>‘username’);</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20"/>
                <w:szCs w:val="20"/>
                <w:u w:val="single"/>
              </w:rPr>
            </w:pPr>
            <w:r w:rsidRPr="00451637">
              <w:rPr>
                <w:sz w:val="20"/>
                <w:szCs w:val="20"/>
                <w:u w:val="single"/>
              </w:rPr>
              <w:t>Add logic to show dropdown for admin flag; locate these three lines: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&lt;table border="0"&gt;</w:t>
            </w:r>
          </w:p>
          <w:p w:rsidR="00036767" w:rsidRPr="00451637" w:rsidRDefault="00036767" w:rsidP="00451637">
            <w:pPr>
              <w:spacing w:after="0" w:line="240" w:lineRule="auto"/>
              <w:rPr>
                <w:sz w:val="16"/>
                <w:szCs w:val="16"/>
              </w:rPr>
            </w:pPr>
            <w:r w:rsidRPr="00451637">
              <w:rPr>
                <w:sz w:val="16"/>
                <w:szCs w:val="16"/>
              </w:rPr>
              <w:t xml:space="preserve">                &lt;?php  // INPUT</w:t>
            </w:r>
          </w:p>
          <w:p w:rsidR="00036767" w:rsidRPr="00451637" w:rsidRDefault="00036767" w:rsidP="00451637">
            <w:pPr>
              <w:spacing w:after="0" w:line="240" w:lineRule="auto"/>
              <w:rPr>
                <w:sz w:val="16"/>
                <w:szCs w:val="16"/>
              </w:rPr>
            </w:pPr>
            <w:r w:rsidRPr="00451637">
              <w:rPr>
                <w:sz w:val="16"/>
                <w:szCs w:val="16"/>
              </w:rPr>
              <w:t xml:space="preserve">                    foreach($fielddef as $fkey=&gt;$fld)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20"/>
                <w:szCs w:val="20"/>
                <w:u w:val="single"/>
              </w:rPr>
            </w:pPr>
            <w:r w:rsidRPr="00451637">
              <w:rPr>
                <w:sz w:val="20"/>
                <w:szCs w:val="20"/>
                <w:u w:val="single"/>
              </w:rPr>
              <w:t>Then insert this logic afterwards:</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If this is the "administrator?" field, show as a "Yes" or "No" drop down box</w:t>
            </w:r>
          </w:p>
          <w:p w:rsidR="00036767" w:rsidRPr="00451637" w:rsidRDefault="00036767" w:rsidP="00451637">
            <w:pPr>
              <w:spacing w:after="0" w:line="240" w:lineRule="auto"/>
              <w:rPr>
                <w:sz w:val="20"/>
                <w:szCs w:val="20"/>
              </w:rPr>
            </w:pPr>
            <w:r w:rsidRPr="00451637">
              <w:rPr>
                <w:sz w:val="20"/>
                <w:szCs w:val="20"/>
              </w:rPr>
              <w:t xml:space="preserve">                        if ($fld[FLD_DATABASE] == 'admin') {</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Be sure to have database value ready</w:t>
            </w:r>
          </w:p>
          <w:p w:rsidR="00036767" w:rsidRPr="00451637" w:rsidRDefault="00036767" w:rsidP="00451637">
            <w:pPr>
              <w:spacing w:after="0" w:line="240" w:lineRule="auto"/>
              <w:rPr>
                <w:sz w:val="20"/>
                <w:szCs w:val="20"/>
              </w:rPr>
            </w:pPr>
            <w:r w:rsidRPr="00451637">
              <w:rPr>
                <w:sz w:val="20"/>
                <w:szCs w:val="20"/>
              </w:rPr>
              <w:t xml:space="preserve">                            $val = htmlentities($row[$fkey], ENT_QUOTES, $config['encoding']);</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Assemble an array of options for whether user is an admin</w:t>
            </w:r>
          </w:p>
          <w:p w:rsidR="00036767" w:rsidRPr="00451637" w:rsidRDefault="00036767" w:rsidP="00451637">
            <w:pPr>
              <w:spacing w:after="0" w:line="240" w:lineRule="auto"/>
              <w:rPr>
                <w:sz w:val="20"/>
                <w:szCs w:val="20"/>
              </w:rPr>
            </w:pPr>
            <w:r w:rsidRPr="00451637">
              <w:rPr>
                <w:sz w:val="20"/>
                <w:szCs w:val="20"/>
              </w:rPr>
              <w:t xml:space="preserve">                            $adminOptions['N'] = 'Not an administrator';</w:t>
            </w:r>
          </w:p>
          <w:p w:rsidR="00036767" w:rsidRPr="00451637" w:rsidRDefault="00036767" w:rsidP="00451637">
            <w:pPr>
              <w:spacing w:after="0" w:line="240" w:lineRule="auto"/>
              <w:rPr>
                <w:sz w:val="20"/>
                <w:szCs w:val="20"/>
              </w:rPr>
            </w:pPr>
            <w:r w:rsidRPr="00451637">
              <w:rPr>
                <w:sz w:val="20"/>
                <w:szCs w:val="20"/>
              </w:rPr>
              <w:t xml:space="preserve">                            $adminOptions['Y'] = 'Is an administrator';</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Punch out start of HTML</w:t>
            </w:r>
          </w:p>
          <w:p w:rsidR="00036767" w:rsidRPr="00451637" w:rsidRDefault="00036767" w:rsidP="00451637">
            <w:pPr>
              <w:spacing w:after="0" w:line="240" w:lineRule="auto"/>
              <w:rPr>
                <w:sz w:val="20"/>
                <w:szCs w:val="20"/>
              </w:rPr>
            </w:pPr>
            <w:r w:rsidRPr="00451637">
              <w:rPr>
                <w:sz w:val="20"/>
                <w:szCs w:val="20"/>
              </w:rPr>
              <w:t xml:space="preserve">                            echo "&lt;tr&gt;&lt;td&gt;Administrator?&lt;/td&gt;";</w:t>
            </w:r>
          </w:p>
          <w:p w:rsidR="00036767" w:rsidRPr="00451637" w:rsidRDefault="00036767" w:rsidP="00451637">
            <w:pPr>
              <w:spacing w:after="0" w:line="240" w:lineRule="auto"/>
              <w:rPr>
                <w:sz w:val="20"/>
                <w:szCs w:val="20"/>
              </w:rPr>
            </w:pPr>
            <w:r w:rsidRPr="00451637">
              <w:rPr>
                <w:sz w:val="20"/>
                <w:szCs w:val="20"/>
              </w:rPr>
              <w:t xml:space="preserve">                            echo "&lt;td&gt;&lt;select name = 'f3'&gt;\n";</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Output each individual drop down entry</w:t>
            </w:r>
          </w:p>
          <w:p w:rsidR="00036767" w:rsidRPr="00451637" w:rsidRDefault="00036767" w:rsidP="00451637">
            <w:pPr>
              <w:spacing w:after="0" w:line="240" w:lineRule="auto"/>
              <w:rPr>
                <w:sz w:val="20"/>
                <w:szCs w:val="20"/>
              </w:rPr>
            </w:pPr>
            <w:r w:rsidRPr="00451637">
              <w:rPr>
                <w:sz w:val="20"/>
                <w:szCs w:val="20"/>
              </w:rPr>
              <w:t xml:space="preserve">                            foreach ($adminOptions as $key =&gt; $choice)         {</w:t>
            </w:r>
          </w:p>
          <w:p w:rsidR="00036767" w:rsidRPr="00451637" w:rsidRDefault="00036767" w:rsidP="00451637">
            <w:pPr>
              <w:spacing w:after="0" w:line="240" w:lineRule="auto"/>
              <w:rPr>
                <w:sz w:val="20"/>
                <w:szCs w:val="20"/>
              </w:rPr>
            </w:pPr>
            <w:r w:rsidRPr="00451637">
              <w:rPr>
                <w:sz w:val="20"/>
                <w:szCs w:val="20"/>
              </w:rPr>
              <w:t xml:space="preserve">                                echo "&lt;option value='$key' ";</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If the entry is the same as the existing database value</w:t>
            </w:r>
          </w:p>
          <w:p w:rsidR="00036767" w:rsidRPr="00451637" w:rsidRDefault="00036767" w:rsidP="00451637">
            <w:pPr>
              <w:spacing w:after="0" w:line="240" w:lineRule="auto"/>
              <w:rPr>
                <w:sz w:val="20"/>
                <w:szCs w:val="20"/>
              </w:rPr>
            </w:pPr>
            <w:r w:rsidRPr="00451637">
              <w:rPr>
                <w:sz w:val="20"/>
                <w:szCs w:val="20"/>
              </w:rPr>
              <w:t xml:space="preserve">                                // indicate this entry shoudl show (selected)</w:t>
            </w:r>
          </w:p>
          <w:p w:rsidR="00036767" w:rsidRPr="00451637" w:rsidRDefault="00036767" w:rsidP="00451637">
            <w:pPr>
              <w:spacing w:after="0" w:line="240" w:lineRule="auto"/>
              <w:rPr>
                <w:sz w:val="20"/>
                <w:szCs w:val="20"/>
              </w:rPr>
            </w:pPr>
            <w:r w:rsidRPr="00451637">
              <w:rPr>
                <w:sz w:val="20"/>
                <w:szCs w:val="20"/>
              </w:rPr>
              <w:t xml:space="preserve">                                // (used for existing database records)</w:t>
            </w:r>
          </w:p>
          <w:p w:rsidR="00036767" w:rsidRPr="00451637" w:rsidRDefault="00036767" w:rsidP="00451637">
            <w:pPr>
              <w:spacing w:after="0" w:line="240" w:lineRule="auto"/>
              <w:rPr>
                <w:sz w:val="20"/>
                <w:szCs w:val="20"/>
              </w:rPr>
            </w:pPr>
            <w:r w:rsidRPr="00451637">
              <w:rPr>
                <w:sz w:val="20"/>
                <w:szCs w:val="20"/>
              </w:rPr>
              <w:t xml:space="preserve">                                if ($val == $key) {</w:t>
            </w:r>
          </w:p>
          <w:p w:rsidR="00036767" w:rsidRPr="00451637" w:rsidRDefault="00036767" w:rsidP="00451637">
            <w:pPr>
              <w:spacing w:after="0" w:line="240" w:lineRule="auto"/>
              <w:rPr>
                <w:sz w:val="20"/>
                <w:szCs w:val="20"/>
              </w:rPr>
            </w:pPr>
            <w:r w:rsidRPr="00451637">
              <w:rPr>
                <w:sz w:val="20"/>
                <w:szCs w:val="20"/>
              </w:rPr>
              <w:t xml:space="preserve">                                    echo " selected";</w:t>
            </w:r>
          </w:p>
          <w:p w:rsidR="00036767" w:rsidRPr="00451637" w:rsidRDefault="00036767" w:rsidP="00451637">
            <w:pPr>
              <w:spacing w:after="0" w:line="240" w:lineRule="auto"/>
              <w:rPr>
                <w:sz w:val="20"/>
                <w:szCs w:val="20"/>
              </w:rPr>
            </w:pPr>
            <w:r w:rsidRPr="00451637">
              <w:rPr>
                <w:sz w:val="20"/>
                <w:szCs w:val="20"/>
              </w:rPr>
              <w:t xml:space="preserve">                                }</w:t>
            </w:r>
          </w:p>
          <w:p w:rsidR="00036767" w:rsidRPr="00451637" w:rsidRDefault="00036767" w:rsidP="00451637">
            <w:pPr>
              <w:spacing w:after="0" w:line="240" w:lineRule="auto"/>
              <w:rPr>
                <w:sz w:val="20"/>
                <w:szCs w:val="20"/>
              </w:rPr>
            </w:pPr>
            <w:r w:rsidRPr="00451637">
              <w:rPr>
                <w:sz w:val="20"/>
                <w:szCs w:val="20"/>
              </w:rPr>
              <w:t xml:space="preserve">                                echo " &gt;$choice&lt;/option&gt;\n";</w:t>
            </w:r>
          </w:p>
          <w:p w:rsidR="00036767" w:rsidRPr="00451637" w:rsidRDefault="00036767" w:rsidP="00451637">
            <w:pPr>
              <w:spacing w:after="0" w:line="240" w:lineRule="auto"/>
              <w:rPr>
                <w:sz w:val="20"/>
                <w:szCs w:val="20"/>
              </w:rPr>
            </w:pPr>
            <w:r w:rsidRPr="00451637">
              <w:rPr>
                <w:sz w:val="20"/>
                <w:szCs w:val="20"/>
              </w:rPr>
              <w:t xml:space="preserve">                        }</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echo "&lt;select&gt;&lt;/td&gt;&lt;tr&gt;";</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else {</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u w:val="single"/>
              </w:rPr>
            </w:pPr>
            <w:r w:rsidRPr="00451637">
              <w:rPr>
                <w:sz w:val="20"/>
                <w:szCs w:val="20"/>
                <w:u w:val="single"/>
              </w:rPr>
              <w:t xml:space="preserve">A closing bracket will also be needed after the case statement below </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u w:val="single"/>
              </w:rPr>
            </w:pPr>
            <w:r w:rsidRPr="00451637">
              <w:rPr>
                <w:sz w:val="20"/>
                <w:szCs w:val="20"/>
                <w:u w:val="single"/>
              </w:rPr>
              <w:t>Handle automatic assignment of password to new users (same as email address)</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Locate this line in code:</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case 'i2':</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u w:val="single"/>
              </w:rPr>
            </w:pPr>
            <w:r w:rsidRPr="00451637">
              <w:rPr>
                <w:sz w:val="20"/>
                <w:szCs w:val="20"/>
                <w:u w:val="single"/>
              </w:rPr>
              <w:t>Add this logic right afterwards:</w:t>
            </w:r>
          </w:p>
          <w:p w:rsidR="00036767" w:rsidRPr="00451637" w:rsidRDefault="00036767" w:rsidP="00451637">
            <w:pPr>
              <w:spacing w:after="0" w:line="240" w:lineRule="auto"/>
              <w:rPr>
                <w:sz w:val="20"/>
                <w:szCs w:val="20"/>
              </w:rPr>
            </w:pPr>
          </w:p>
          <w:p w:rsidR="00036767" w:rsidRPr="00451637" w:rsidRDefault="00036767" w:rsidP="00451637">
            <w:pPr>
              <w:spacing w:after="0" w:line="240" w:lineRule="auto"/>
              <w:rPr>
                <w:sz w:val="20"/>
                <w:szCs w:val="20"/>
              </w:rPr>
            </w:pPr>
            <w:r w:rsidRPr="00451637">
              <w:rPr>
                <w:sz w:val="20"/>
                <w:szCs w:val="20"/>
              </w:rPr>
              <w:t xml:space="preserve">            // If password value is a temp value, replace it with the encrypted version of their email address</w:t>
            </w:r>
          </w:p>
          <w:p w:rsidR="00036767" w:rsidRPr="00451637" w:rsidRDefault="00036767" w:rsidP="00451637">
            <w:pPr>
              <w:spacing w:after="0" w:line="240" w:lineRule="auto"/>
              <w:rPr>
                <w:sz w:val="20"/>
                <w:szCs w:val="20"/>
              </w:rPr>
            </w:pPr>
            <w:r w:rsidRPr="00451637">
              <w:rPr>
                <w:sz w:val="20"/>
                <w:szCs w:val="20"/>
              </w:rPr>
              <w:t xml:space="preserve">            if ($_POST['f2'] == 'tempvalue') {</w:t>
            </w:r>
          </w:p>
          <w:p w:rsidR="00036767" w:rsidRPr="00451637" w:rsidRDefault="00036767" w:rsidP="00451637">
            <w:pPr>
              <w:spacing w:after="0" w:line="240" w:lineRule="auto"/>
              <w:rPr>
                <w:sz w:val="20"/>
                <w:szCs w:val="20"/>
              </w:rPr>
            </w:pPr>
            <w:r w:rsidRPr="00451637">
              <w:rPr>
                <w:sz w:val="20"/>
                <w:szCs w:val="20"/>
              </w:rPr>
              <w:t xml:space="preserve">                $_POST['f2'] = sha1($_POST['f4'])    ;</w:t>
            </w:r>
          </w:p>
          <w:p w:rsidR="00036767" w:rsidRPr="00451637" w:rsidRDefault="00036767" w:rsidP="00451637">
            <w:pPr>
              <w:spacing w:after="0" w:line="240" w:lineRule="auto"/>
              <w:rPr>
                <w:sz w:val="20"/>
                <w:szCs w:val="20"/>
              </w:rPr>
            </w:pPr>
            <w:r w:rsidRPr="00451637">
              <w:rPr>
                <w:sz w:val="20"/>
                <w:szCs w:val="20"/>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this pair of lines:</w:t>
            </w:r>
          </w:p>
          <w:p w:rsidR="00036767" w:rsidRPr="00451637" w:rsidRDefault="00036767" w:rsidP="00451637">
            <w:pPr>
              <w:spacing w:after="0" w:line="240" w:lineRule="auto"/>
              <w:rPr>
                <w:sz w:val="16"/>
                <w:szCs w:val="16"/>
              </w:rPr>
            </w:pPr>
            <w:r w:rsidRPr="00451637">
              <w:rPr>
                <w:sz w:val="16"/>
                <w:szCs w:val="16"/>
              </w:rPr>
              <w:t xml:space="preserve">                               case "hidden":</w:t>
            </w:r>
          </w:p>
          <w:p w:rsidR="00036767" w:rsidRPr="00451637" w:rsidRDefault="00036767" w:rsidP="00451637">
            <w:pPr>
              <w:spacing w:after="0" w:line="240" w:lineRule="auto"/>
              <w:rPr>
                <w:sz w:val="16"/>
                <w:szCs w:val="16"/>
              </w:rPr>
            </w:pPr>
            <w:r w:rsidRPr="00451637">
              <w:rPr>
                <w:sz w:val="16"/>
                <w:szCs w:val="16"/>
              </w:rPr>
              <w:t xml:space="preserve">                                        echo "&lt;td&gt;&lt;input name=\"$fkey\" type=\"$fld[FLD_INPUT_TYPE]\" value=\"$val\" /&gt;&lt;/td&gt;&lt;/tr&gt;";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Replace with these:</w:t>
            </w:r>
          </w:p>
          <w:p w:rsidR="00036767" w:rsidRPr="00451637" w:rsidRDefault="00036767" w:rsidP="00451637">
            <w:pPr>
              <w:spacing w:after="0" w:line="240" w:lineRule="auto"/>
              <w:rPr>
                <w:sz w:val="16"/>
                <w:szCs w:val="16"/>
              </w:rPr>
            </w:pPr>
            <w:r w:rsidRPr="00451637">
              <w:rPr>
                <w:sz w:val="16"/>
                <w:szCs w:val="16"/>
              </w:rPr>
              <w:t xml:space="preserve">                               case "hidden":</w:t>
            </w:r>
          </w:p>
          <w:p w:rsidR="00036767" w:rsidRPr="00451637" w:rsidRDefault="00036767" w:rsidP="00451637">
            <w:pPr>
              <w:spacing w:after="0" w:line="240" w:lineRule="auto"/>
              <w:rPr>
                <w:sz w:val="16"/>
                <w:szCs w:val="16"/>
              </w:rPr>
            </w:pPr>
            <w:r w:rsidRPr="00451637">
              <w:rPr>
                <w:sz w:val="16"/>
                <w:szCs w:val="16"/>
              </w:rPr>
              <w:t xml:space="preserve">                                    if ($fld[FLD_DATABASE] == 'passwd') {</w:t>
            </w:r>
          </w:p>
          <w:p w:rsidR="00036767" w:rsidRPr="00451637" w:rsidRDefault="00036767" w:rsidP="00451637">
            <w:pPr>
              <w:spacing w:after="0" w:line="240" w:lineRule="auto"/>
              <w:rPr>
                <w:sz w:val="16"/>
                <w:szCs w:val="16"/>
              </w:rPr>
            </w:pPr>
            <w:r w:rsidRPr="00451637">
              <w:rPr>
                <w:sz w:val="16"/>
                <w:szCs w:val="16"/>
              </w:rPr>
              <w:t xml:space="preserve">                                        echo "&lt;td&gt;&lt;input name=\"$fkey\" type=\"$fld[FLD_INPUT_TYPE]\" value=\"tempvalue\" /&gt;&lt;/td&gt;&lt;/tr&gt;";</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echo "&lt;td&gt;&lt;input name=\"$fkey\" type=\"$fld[FLD_INPUT_TYPE]\" value=\"$val\" /&gt;&lt;/td&gt;&lt;/tr&gt;";</w:t>
            </w:r>
          </w:p>
          <w:p w:rsidR="00036767" w:rsidRPr="00451637" w:rsidRDefault="00036767" w:rsidP="00451637">
            <w:pPr>
              <w:spacing w:after="0" w:line="240" w:lineRule="auto"/>
              <w:rPr>
                <w:sz w:val="16"/>
                <w:szCs w:val="16"/>
              </w:rPr>
            </w:pPr>
            <w:r w:rsidRPr="00451637">
              <w:rPr>
                <w:sz w:val="16"/>
                <w:szCs w:val="16"/>
              </w:rPr>
              <w:t xml:space="preserve">                                    }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tc>
      </w:tr>
      <w:tr w:rsidR="00036767" w:rsidRPr="00451637" w:rsidTr="00451637">
        <w:tc>
          <w:tcPr>
            <w:tcW w:w="9576" w:type="dxa"/>
          </w:tcPr>
          <w:p w:rsidR="00036767" w:rsidRPr="00451637" w:rsidRDefault="00036767" w:rsidP="00451637">
            <w:pPr>
              <w:spacing w:after="0" w:line="240" w:lineRule="auto"/>
            </w:pPr>
          </w:p>
        </w:tc>
      </w:tr>
      <w:tr w:rsidR="00036767" w:rsidRPr="00451637" w:rsidTr="00451637">
        <w:tc>
          <w:tcPr>
            <w:tcW w:w="9576" w:type="dxa"/>
          </w:tcPr>
          <w:p w:rsidR="00036767" w:rsidRPr="00451637" w:rsidRDefault="00036767" w:rsidP="00451637">
            <w:pPr>
              <w:spacing w:after="0" w:line="240" w:lineRule="auto"/>
            </w:pPr>
          </w:p>
        </w:tc>
      </w:tr>
    </w:tbl>
    <w:p w:rsidR="00036767" w:rsidRDefault="00036767" w:rsidP="00403637"/>
    <w:p w:rsidR="00036767" w:rsidRDefault="00036767" w:rsidP="00D6000C"/>
    <w:p w:rsidR="00036767" w:rsidRDefault="00036767" w:rsidP="00D6000C"/>
    <w:p w:rsidR="00036767" w:rsidRDefault="00036767" w:rsidP="002544E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76"/>
      </w:tblGrid>
      <w:tr w:rsidR="00036767" w:rsidRPr="00451637" w:rsidTr="00451637">
        <w:tc>
          <w:tcPr>
            <w:tcW w:w="9576" w:type="dxa"/>
          </w:tcPr>
          <w:p w:rsidR="00036767" w:rsidRPr="00451637" w:rsidRDefault="00036767" w:rsidP="00451637">
            <w:pPr>
              <w:spacing w:after="0" w:line="240" w:lineRule="auto"/>
            </w:pPr>
            <w:r w:rsidRPr="00451637">
              <w:t>Racer table:</w:t>
            </w:r>
          </w:p>
          <w:p w:rsidR="00036767" w:rsidRPr="00451637" w:rsidRDefault="00036767" w:rsidP="00451637">
            <w:pPr>
              <w:spacing w:after="0" w:line="240" w:lineRule="auto"/>
            </w:pPr>
          </w:p>
          <w:p w:rsidR="00036767" w:rsidRPr="00451637" w:rsidRDefault="00036767" w:rsidP="00451637">
            <w:pPr>
              <w:tabs>
                <w:tab w:val="left" w:pos="5370"/>
              </w:tabs>
              <w:spacing w:after="0" w:line="240" w:lineRule="auto"/>
              <w:rPr>
                <w:u w:val="single"/>
              </w:rPr>
            </w:pPr>
            <w:r w:rsidRPr="00451637">
              <w:rPr>
                <w:u w:val="single"/>
              </w:rPr>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this line to hide key field &amp; den field (foreign key):</w:t>
            </w:r>
          </w:p>
          <w:p w:rsidR="00036767" w:rsidRPr="00451637" w:rsidRDefault="00036767" w:rsidP="00451637">
            <w:pPr>
              <w:spacing w:after="0" w:line="240" w:lineRule="auto"/>
            </w:pPr>
          </w:p>
          <w:p w:rsidR="00036767" w:rsidRPr="00451637" w:rsidRDefault="00036767" w:rsidP="00451637">
            <w:pPr>
              <w:spacing w:after="0" w:line="240" w:lineRule="auto"/>
            </w:pPr>
            <w:r w:rsidRPr="00451637">
              <w:t>'f0' =&gt; array(FLD_ID =&gt; true, FLD_VISIBLE =&gt; true, FLD_DISPLAY =&gt; 'Racer ID', FLD_DISPLAY_SZ =&gt; 7,</w:t>
            </w:r>
          </w:p>
          <w:p w:rsidR="00036767" w:rsidRPr="00451637" w:rsidRDefault="00036767" w:rsidP="00451637">
            <w:pPr>
              <w:spacing w:after="0" w:line="240" w:lineRule="auto"/>
            </w:pPr>
            <w:r w:rsidRPr="00451637">
              <w:t xml:space="preserve">'f0' =&gt; array(FLD_ID =&gt; true, </w:t>
            </w:r>
            <w:r w:rsidRPr="00451637">
              <w:rPr>
                <w:highlight w:val="yellow"/>
              </w:rPr>
              <w:t>FLD_VISIBLE =&gt; false, FLD_DISPLAY =&gt; ''</w:t>
            </w:r>
            <w:r w:rsidRPr="00451637">
              <w:t>, FLD_DISPLAY_SZ =&gt; 7,</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'f3' =&gt; array(FLD_ID =&gt; false, FLD_VISIBLE =&gt; true, FLD_DISPLAY =&gt; 'Den', FLD_DISPLAY_SZ =&gt; 7,  </w:t>
            </w:r>
          </w:p>
          <w:p w:rsidR="00036767" w:rsidRPr="00451637" w:rsidRDefault="00036767" w:rsidP="00451637">
            <w:pPr>
              <w:spacing w:after="0" w:line="240" w:lineRule="auto"/>
            </w:pPr>
            <w:r w:rsidRPr="00451637">
              <w:t xml:space="preserve">'f3' =&gt; array(FLD_ID =&gt; false, </w:t>
            </w:r>
            <w:r w:rsidRPr="00451637">
              <w:rPr>
                <w:highlight w:val="yellow"/>
              </w:rPr>
              <w:t>FLD_VISIBLE =&gt; false, FLD_DISPLAY =&gt; ''</w:t>
            </w:r>
            <w:r w:rsidRPr="00451637">
              <w:t xml:space="preserve">, FLD_DISPLAY_SZ =&gt; 7,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this line to sort by last name then first name:</w:t>
            </w:r>
          </w:p>
          <w:p w:rsidR="00036767" w:rsidRPr="00451637" w:rsidRDefault="00036767" w:rsidP="00451637">
            <w:pPr>
              <w:spacing w:after="0" w:line="240" w:lineRule="auto"/>
            </w:pPr>
            <w:r w:rsidRPr="00451637">
              <w:t>$rows = dbu_handle_select($fielddef, $scheme, $table, $dbconn, $keys, $start, $config['rows_per_page'], $config['pager_items'], $pager);</w:t>
            </w:r>
          </w:p>
          <w:p w:rsidR="00036767" w:rsidRPr="00451637" w:rsidRDefault="00036767" w:rsidP="00451637">
            <w:pPr>
              <w:spacing w:after="0" w:line="240" w:lineRule="auto"/>
            </w:pPr>
          </w:p>
          <w:p w:rsidR="00036767" w:rsidRPr="00451637" w:rsidRDefault="00036767" w:rsidP="00451637">
            <w:pPr>
              <w:spacing w:after="0" w:line="240" w:lineRule="auto"/>
            </w:pPr>
            <w:r w:rsidRPr="00451637">
              <w:t>$rows = dbu_handle_select($fielddef, $scheme, $table, $dbconn, $keys, $start, $config['rows_per_page'], $config['pager_items'], $pager</w:t>
            </w:r>
            <w:r w:rsidRPr="00451637">
              <w:rPr>
                <w:highlight w:val="yellow"/>
              </w:rPr>
              <w:t>, 'last_name,first_name'</w:t>
            </w:r>
            <w:r w:rsidRPr="00451637">
              <w:t>);</w:t>
            </w:r>
          </w:p>
          <w:p w:rsidR="00036767" w:rsidRPr="00451637" w:rsidRDefault="00036767" w:rsidP="00451637">
            <w:pPr>
              <w:spacing w:after="0" w:line="240" w:lineRule="auto"/>
            </w:pPr>
          </w:p>
          <w:p w:rsidR="00036767" w:rsidRPr="00451637" w:rsidRDefault="00036767" w:rsidP="00451637">
            <w:pPr>
              <w:spacing w:after="0" w:line="240" w:lineRule="auto"/>
              <w:rPr>
                <w:sz w:val="14"/>
                <w:szCs w:val="14"/>
              </w:rPr>
            </w:pPr>
            <w:r w:rsidRPr="00451637">
              <w:rPr>
                <w:sz w:val="14"/>
                <w:szCs w:val="14"/>
              </w:rPr>
              <w:t>$rows = dbu_handle_select($fielddef, $scheme, $table, $dbconn, $keys, $start, $config['rows_per_page'], $config['pager_items'], $pager);</w:t>
            </w:r>
          </w:p>
          <w:p w:rsidR="00036767" w:rsidRPr="00451637" w:rsidRDefault="00036767" w:rsidP="00451637">
            <w:pPr>
              <w:spacing w:after="0" w:line="240" w:lineRule="auto"/>
              <w:rPr>
                <w:sz w:val="14"/>
                <w:szCs w:val="14"/>
              </w:rPr>
            </w:pPr>
            <w:r w:rsidRPr="00451637">
              <w:rPr>
                <w:sz w:val="14"/>
                <w:szCs w:val="14"/>
              </w:rPr>
              <w:t xml:space="preserve">$rows = dbu_handle_select($fielddef, $scheme, $table, $dbconn, $keys, $start, $config['rows_per_page'], $config['pager_items'], $pager, </w:t>
            </w:r>
            <w:r w:rsidRPr="00451637">
              <w:rPr>
                <w:sz w:val="14"/>
                <w:szCs w:val="14"/>
                <w:highlight w:val="yellow"/>
              </w:rPr>
              <w:t>‘username’);</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u w:val="single"/>
              </w:rPr>
            </w:pPr>
            <w:r w:rsidRPr="00451637">
              <w:rPr>
                <w:sz w:val="18"/>
                <w:szCs w:val="18"/>
                <w:u w:val="single"/>
              </w:rPr>
              <w:t>Locate these three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if ($fld[FLD_DATABASE] == 'Den_IdDen')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add in this logic:</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if ($fld[FLD_DATABASE] == 'Den_IdDen')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dtaabase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 Assemble an array of dens tro show in drop down selection box</w:t>
            </w:r>
          </w:p>
          <w:p w:rsidR="00036767" w:rsidRPr="00451637" w:rsidRDefault="00036767" w:rsidP="00451637">
            <w:pPr>
              <w:spacing w:after="0" w:line="240" w:lineRule="auto"/>
              <w:rPr>
                <w:sz w:val="18"/>
                <w:szCs w:val="18"/>
              </w:rPr>
            </w:pPr>
            <w:r w:rsidRPr="00451637">
              <w:rPr>
                <w:sz w:val="18"/>
                <w:szCs w:val="18"/>
              </w:rPr>
              <w:t xml:space="preserve">                            $sql = "SELECT * FROM den";</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if (!$result) {</w:t>
            </w:r>
          </w:p>
          <w:p w:rsidR="00036767" w:rsidRPr="00451637" w:rsidRDefault="00036767" w:rsidP="00451637">
            <w:pPr>
              <w:spacing w:after="0" w:line="240" w:lineRule="auto"/>
              <w:rPr>
                <w:sz w:val="18"/>
                <w:szCs w:val="18"/>
              </w:rPr>
            </w:pPr>
            <w:r w:rsidRPr="00451637">
              <w:rPr>
                <w:sz w:val="18"/>
                <w:szCs w:val="18"/>
              </w:rPr>
              <w:t xml:space="preserve">                                echo "falure &lt;/br&gt;"; </w:t>
            </w:r>
          </w:p>
          <w:p w:rsidR="00036767" w:rsidRPr="00451637" w:rsidRDefault="00036767" w:rsidP="00451637">
            <w:pPr>
              <w:spacing w:after="0" w:line="240" w:lineRule="auto"/>
              <w:rPr>
                <w:sz w:val="18"/>
                <w:szCs w:val="18"/>
              </w:rPr>
            </w:pPr>
            <w:r w:rsidRPr="00451637">
              <w:rPr>
                <w:sz w:val="18"/>
                <w:szCs w:val="18"/>
              </w:rPr>
              <w:t xml:space="preserve">                            } else {</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$denArray[$value[IdDen]] = $value[Den_name];</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"&lt;tr&gt;&lt;td&gt;Den&lt;/td&gt;";</w:t>
            </w:r>
          </w:p>
          <w:p w:rsidR="00036767" w:rsidRPr="00451637" w:rsidRDefault="00036767" w:rsidP="00451637">
            <w:pPr>
              <w:spacing w:after="0" w:line="240" w:lineRule="auto"/>
              <w:rPr>
                <w:sz w:val="18"/>
                <w:szCs w:val="18"/>
              </w:rPr>
            </w:pPr>
            <w:r w:rsidRPr="00451637">
              <w:rPr>
                <w:sz w:val="18"/>
                <w:szCs w:val="18"/>
              </w:rPr>
              <w:t xml:space="preserve">                            echo "&lt;td&gt;&lt;select name = 'f3'&gt;\n";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($denArray as $key =&gt; $choice)         {</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shoudl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else {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6"/>
                <w:szCs w:val="16"/>
              </w:rPr>
            </w:pPr>
          </w:p>
        </w:tc>
      </w:tr>
      <w:tr w:rsidR="00036767" w:rsidRPr="00451637" w:rsidTr="00451637">
        <w:tc>
          <w:tcPr>
            <w:tcW w:w="9576" w:type="dxa"/>
          </w:tcPr>
          <w:p w:rsidR="00036767" w:rsidRPr="00451637" w:rsidRDefault="00036767" w:rsidP="00451637">
            <w:pPr>
              <w:spacing w:after="0" w:line="240" w:lineRule="auto"/>
            </w:pPr>
          </w:p>
        </w:tc>
      </w:tr>
      <w:tr w:rsidR="00036767" w:rsidRPr="00451637" w:rsidTr="00451637">
        <w:tc>
          <w:tcPr>
            <w:tcW w:w="9576" w:type="dxa"/>
          </w:tcPr>
          <w:p w:rsidR="00036767" w:rsidRPr="00451637" w:rsidRDefault="00036767" w:rsidP="00451637">
            <w:pPr>
              <w:spacing w:after="0" w:line="240" w:lineRule="auto"/>
            </w:pPr>
          </w:p>
        </w:tc>
      </w:tr>
    </w:tbl>
    <w:p w:rsidR="00036767" w:rsidRDefault="00036767" w:rsidP="002544E2"/>
    <w:p w:rsidR="00036767" w:rsidRDefault="00036767">
      <w:r>
        <w:br w:type="page"/>
      </w:r>
    </w:p>
    <w:p w:rsidR="00036767" w:rsidRDefault="00036767" w:rsidP="00FE738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8"/>
      </w:tblGrid>
      <w:tr w:rsidR="00036767" w:rsidRPr="00451637" w:rsidTr="00451637">
        <w:tc>
          <w:tcPr>
            <w:tcW w:w="11898" w:type="dxa"/>
          </w:tcPr>
          <w:p w:rsidR="00036767" w:rsidRPr="00451637" w:rsidRDefault="00036767" w:rsidP="00451637">
            <w:pPr>
              <w:spacing w:after="0" w:line="240" w:lineRule="auto"/>
            </w:pPr>
            <w:r w:rsidRPr="00451637">
              <w:t>Race table:</w:t>
            </w:r>
          </w:p>
          <w:p w:rsidR="00036767" w:rsidRPr="00451637" w:rsidRDefault="00036767" w:rsidP="00451637">
            <w:pPr>
              <w:spacing w:after="0" w:line="240" w:lineRule="auto"/>
            </w:pPr>
          </w:p>
          <w:p w:rsidR="00036767" w:rsidRPr="00451637" w:rsidRDefault="00036767" w:rsidP="00451637">
            <w:pPr>
              <w:tabs>
                <w:tab w:val="left" w:pos="5370"/>
              </w:tabs>
              <w:spacing w:after="0" w:line="240" w:lineRule="auto"/>
              <w:rPr>
                <w:u w:val="single"/>
              </w:rPr>
            </w:pPr>
            <w:r w:rsidRPr="00451637">
              <w:rPr>
                <w:u w:val="single"/>
              </w:rPr>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Add this line</w:t>
            </w:r>
          </w:p>
          <w:p w:rsidR="00036767" w:rsidRPr="00451637" w:rsidRDefault="00036767" w:rsidP="00451637">
            <w:pPr>
              <w:spacing w:after="0" w:line="240" w:lineRule="auto"/>
            </w:pPr>
            <w:r w:rsidRPr="00451637">
              <w:t xml:space="preserve">require_once "constants.inc.php";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this set of code:</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function errorHandler() {    </w:t>
            </w:r>
          </w:p>
          <w:p w:rsidR="00036767" w:rsidRPr="00451637" w:rsidRDefault="00036767" w:rsidP="00451637">
            <w:pPr>
              <w:spacing w:after="0" w:line="240" w:lineRule="auto"/>
            </w:pPr>
            <w:r w:rsidRPr="00451637">
              <w:t xml:space="preserve">    ?&gt;        </w:t>
            </w:r>
          </w:p>
          <w:p w:rsidR="00036767" w:rsidRPr="00451637" w:rsidRDefault="00036767" w:rsidP="00451637">
            <w:pPr>
              <w:spacing w:after="0" w:line="240" w:lineRule="auto"/>
            </w:pPr>
            <w:r w:rsidRPr="00451637">
              <w:t xml:space="preserve">    &lt;form method="LINK" ACTION="&lt;?php "table_".$table.".php"?&gt;"&gt;    </w:t>
            </w:r>
          </w:p>
          <w:p w:rsidR="00036767" w:rsidRPr="00451637" w:rsidRDefault="00036767" w:rsidP="00451637">
            <w:pPr>
              <w:spacing w:after="0" w:line="240" w:lineRule="auto"/>
            </w:pPr>
            <w:r w:rsidRPr="00451637">
              <w:t xml:space="preserve">        &lt;input type="submit" value="Go back"&gt;</w:t>
            </w:r>
          </w:p>
          <w:p w:rsidR="00036767" w:rsidRPr="00451637" w:rsidRDefault="00036767" w:rsidP="00451637">
            <w:pPr>
              <w:spacing w:after="0" w:line="240" w:lineRule="auto"/>
            </w:pPr>
            <w:r w:rsidRPr="00451637">
              <w:t xml:space="preserve">    &lt;/form&gt;</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&lt;?php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And then add this right after it:</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 Function errorHandler2</w:t>
            </w:r>
          </w:p>
          <w:p w:rsidR="00036767" w:rsidRPr="00451637" w:rsidRDefault="00036767" w:rsidP="00451637">
            <w:pPr>
              <w:spacing w:after="0" w:line="240" w:lineRule="auto"/>
            </w:pPr>
            <w:r w:rsidRPr="00451637">
              <w:t xml:space="preserve">    *  Purpose: send user a message and return themn to the main table</w:t>
            </w:r>
          </w:p>
          <w:p w:rsidR="00036767" w:rsidRPr="00451637" w:rsidRDefault="00036767" w:rsidP="00451637">
            <w:pPr>
              <w:spacing w:after="0" w:line="240" w:lineRule="auto"/>
            </w:pPr>
            <w:r w:rsidRPr="00451637">
              <w:t xml:space="preserve">    * </w:t>
            </w:r>
          </w:p>
          <w:p w:rsidR="00036767" w:rsidRPr="00451637" w:rsidRDefault="00036767" w:rsidP="00451637">
            <w:pPr>
              <w:spacing w:after="0" w:line="240" w:lineRule="auto"/>
            </w:pPr>
            <w:r w:rsidRPr="00451637">
              <w:t xml:space="preserve">    *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r w:rsidRPr="00451637">
              <w:t xml:space="preserve">   function errorHandler2($errorMessage) {    </w:t>
            </w:r>
          </w:p>
          <w:p w:rsidR="00036767" w:rsidRPr="00451637" w:rsidRDefault="00036767" w:rsidP="00451637">
            <w:pPr>
              <w:spacing w:after="0" w:line="240" w:lineRule="auto"/>
            </w:pPr>
            <w:r w:rsidRPr="00451637">
              <w:t xml:space="preserve">    ?&gt;     </w:t>
            </w:r>
          </w:p>
          <w:p w:rsidR="00036767" w:rsidRPr="00451637" w:rsidRDefault="00036767" w:rsidP="00451637">
            <w:pPr>
              <w:spacing w:after="0" w:line="240" w:lineRule="auto"/>
            </w:pPr>
            <w:r w:rsidRPr="00451637">
              <w:t xml:space="preserve">    &lt;body&gt;</w:t>
            </w:r>
          </w:p>
          <w:p w:rsidR="00036767" w:rsidRPr="00451637" w:rsidRDefault="00036767" w:rsidP="00451637">
            <w:pPr>
              <w:spacing w:after="0" w:line="240" w:lineRule="auto"/>
            </w:pPr>
            <w:r w:rsidRPr="00451637">
              <w:t xml:space="preserve">        &lt;h5&gt;&lt;?php echo ($errorMessage); ?&gt;&lt;/h5&gt;</w:t>
            </w:r>
          </w:p>
          <w:p w:rsidR="00036767" w:rsidRPr="00451637" w:rsidRDefault="00036767" w:rsidP="00451637">
            <w:pPr>
              <w:spacing w:after="0" w:line="240" w:lineRule="auto"/>
            </w:pPr>
            <w:r w:rsidRPr="00451637">
              <w:t xml:space="preserve">    &lt;/body&gt;   </w:t>
            </w:r>
          </w:p>
          <w:p w:rsidR="00036767" w:rsidRPr="00451637" w:rsidRDefault="00036767" w:rsidP="00451637">
            <w:pPr>
              <w:spacing w:after="0" w:line="240" w:lineRule="auto"/>
            </w:pPr>
            <w:r w:rsidRPr="00451637">
              <w:t xml:space="preserve">    &lt;form method="LINK" ACTION="&lt;?php "table_".$table.".php"?&gt;"&gt;    </w:t>
            </w:r>
          </w:p>
          <w:p w:rsidR="00036767" w:rsidRPr="00451637" w:rsidRDefault="00036767" w:rsidP="00451637">
            <w:pPr>
              <w:spacing w:after="0" w:line="240" w:lineRule="auto"/>
            </w:pPr>
            <w:r w:rsidRPr="00451637">
              <w:t xml:space="preserve">        &lt;input type="submit" value="Go back"&gt;</w:t>
            </w:r>
          </w:p>
          <w:p w:rsidR="00036767" w:rsidRPr="00451637" w:rsidRDefault="00036767" w:rsidP="00451637">
            <w:pPr>
              <w:spacing w:after="0" w:line="240" w:lineRule="auto"/>
            </w:pPr>
            <w:r w:rsidRPr="00451637">
              <w:t xml:space="preserve">    &lt;/form&gt;</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&lt;?php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this line to hide fields:</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'f0' =&gt; array(FLD_ID =&gt; true, FLD_VISIBLE =&gt; true, FLD_DISPLAY =&gt; 'idRace', FLD_DISPLAY_SZ =&gt; 7,    </w:t>
            </w:r>
          </w:p>
          <w:p w:rsidR="00036767" w:rsidRPr="00451637" w:rsidRDefault="00036767" w:rsidP="00451637">
            <w:pPr>
              <w:tabs>
                <w:tab w:val="left" w:pos="8823"/>
              </w:tabs>
              <w:spacing w:after="0" w:line="240" w:lineRule="auto"/>
            </w:pPr>
            <w:r w:rsidRPr="00451637">
              <w:t xml:space="preserve">'f0' =&gt; array(FLD_ID =&gt; true, </w:t>
            </w:r>
            <w:r w:rsidRPr="00451637">
              <w:rPr>
                <w:highlight w:val="yellow"/>
              </w:rPr>
              <w:t>FLD_VISIBLE =&gt; false, FLD_DISPLAY =&gt; ''</w:t>
            </w:r>
            <w:r w:rsidRPr="00451637">
              <w:t xml:space="preserve">, FLD_DISPLAY_SZ =&gt; 7,    </w:t>
            </w:r>
            <w:r w:rsidRPr="00451637">
              <w:tab/>
            </w:r>
          </w:p>
          <w:p w:rsidR="00036767" w:rsidRPr="00451637" w:rsidRDefault="00036767" w:rsidP="00451637">
            <w:pPr>
              <w:tabs>
                <w:tab w:val="left" w:pos="8823"/>
              </w:tabs>
              <w:spacing w:after="0" w:line="240" w:lineRule="auto"/>
            </w:pPr>
            <w:r w:rsidRPr="00451637">
              <w:t>'f3' =&gt; array(FLD_ID =&gt; false, FLD_VISIBLE =&gt; true, FLD_DISPLAY =&gt; '# of Tracks', FLD_DISPLAY_SZ =&gt; 5,</w:t>
            </w:r>
          </w:p>
          <w:p w:rsidR="00036767" w:rsidRPr="00451637" w:rsidRDefault="00036767" w:rsidP="00451637">
            <w:pPr>
              <w:tabs>
                <w:tab w:val="left" w:pos="8823"/>
              </w:tabs>
              <w:spacing w:after="0" w:line="240" w:lineRule="auto"/>
            </w:pPr>
            <w:r w:rsidRPr="00451637">
              <w:t xml:space="preserve">'f3' =&gt; array(FLD_ID =&gt; false, </w:t>
            </w:r>
            <w:r w:rsidRPr="00451637">
              <w:rPr>
                <w:highlight w:val="yellow"/>
              </w:rPr>
              <w:t>FLD_VISIBLE =&gt;false, FLD_DISPLAY =&gt; ''</w:t>
            </w:r>
            <w:r w:rsidRPr="00451637">
              <w:t>, FLD_DISPLAY_SZ =&gt; 5,</w:t>
            </w:r>
          </w:p>
          <w:p w:rsidR="00036767" w:rsidRPr="00451637" w:rsidRDefault="00036767" w:rsidP="00451637">
            <w:pPr>
              <w:tabs>
                <w:tab w:val="left" w:pos="8823"/>
              </w:tabs>
              <w:spacing w:after="0" w:line="240" w:lineRule="auto"/>
            </w:pPr>
            <w:r w:rsidRPr="00451637">
              <w:t xml:space="preserve">'f4' =&gt; array(FLD_ID =&gt; false, FLD_VISIBLE =&gt; true, FLD_DISPLAY =&gt; 'idHeat_Header', FLD_DISPLAY_SZ =&gt; 7,  </w:t>
            </w:r>
          </w:p>
          <w:p w:rsidR="00036767" w:rsidRPr="00451637" w:rsidRDefault="00036767" w:rsidP="00451637">
            <w:pPr>
              <w:tabs>
                <w:tab w:val="left" w:pos="8823"/>
              </w:tabs>
              <w:spacing w:after="0" w:line="240" w:lineRule="auto"/>
            </w:pPr>
            <w:r w:rsidRPr="00451637">
              <w:t xml:space="preserve">'f4' =&gt; array(FLD_ID =&gt; false, </w:t>
            </w:r>
            <w:r w:rsidRPr="00451637">
              <w:rPr>
                <w:highlight w:val="yellow"/>
              </w:rPr>
              <w:t>FLD_VISIBLE =&gt; false, FLD_DISPLAY =&gt; ''</w:t>
            </w:r>
            <w:r w:rsidRPr="00451637">
              <w:t xml:space="preserve">, FLD_DISPLAY_SZ =&gt; 7,  </w:t>
            </w:r>
          </w:p>
          <w:p w:rsidR="00036767" w:rsidRPr="00451637" w:rsidRDefault="00036767" w:rsidP="00451637">
            <w:pPr>
              <w:tabs>
                <w:tab w:val="left" w:pos="8823"/>
              </w:tabs>
              <w:spacing w:after="0" w:line="240" w:lineRule="auto"/>
            </w:pPr>
            <w:r w:rsidRPr="00451637">
              <w:t>'f5' =&gt; array(FLD_ID =&gt; false, FLD_VISIBLE =&gt; true, FLD_DISPLAY =&gt; 'idRacer1', FLD_DISPLAY_SZ =&gt; 7,</w:t>
            </w:r>
          </w:p>
          <w:p w:rsidR="00036767" w:rsidRPr="00451637" w:rsidRDefault="00036767" w:rsidP="00451637">
            <w:pPr>
              <w:tabs>
                <w:tab w:val="left" w:pos="8823"/>
              </w:tabs>
              <w:spacing w:after="0" w:line="240" w:lineRule="auto"/>
            </w:pPr>
            <w:r w:rsidRPr="00451637">
              <w:t xml:space="preserve">'f5' =&gt; array(FLD_ID =&gt; false, </w:t>
            </w:r>
            <w:r w:rsidRPr="00451637">
              <w:rPr>
                <w:highlight w:val="yellow"/>
              </w:rPr>
              <w:t>FLD_VISIBLE =&gt; false, FLD_DISPLAY =&gt; ''</w:t>
            </w:r>
            <w:r w:rsidRPr="00451637">
              <w:t>, FLD_DISPLAY_SZ =&gt; 7,</w:t>
            </w:r>
          </w:p>
          <w:p w:rsidR="00036767" w:rsidRPr="00451637" w:rsidRDefault="00036767" w:rsidP="00451637">
            <w:pPr>
              <w:tabs>
                <w:tab w:val="left" w:pos="8823"/>
              </w:tabs>
              <w:spacing w:after="0" w:line="240" w:lineRule="auto"/>
            </w:pPr>
            <w:r w:rsidRPr="00451637">
              <w:t>'f6' =&gt; array(FLD_ID =&gt; false, FLD_VISIBLE =&gt; true, FLD_DISPLAY =&gt; 'idRacer2', FLD_DISPLAY_SZ =&gt; 7,</w:t>
            </w:r>
          </w:p>
          <w:p w:rsidR="00036767" w:rsidRPr="00451637" w:rsidRDefault="00036767" w:rsidP="00451637">
            <w:pPr>
              <w:tabs>
                <w:tab w:val="left" w:pos="8823"/>
              </w:tabs>
              <w:spacing w:after="0" w:line="240" w:lineRule="auto"/>
            </w:pPr>
            <w:r w:rsidRPr="00451637">
              <w:t xml:space="preserve">'f6' =&gt; array(FLD_ID =&gt; false, </w:t>
            </w:r>
            <w:r w:rsidRPr="00451637">
              <w:rPr>
                <w:highlight w:val="yellow"/>
              </w:rPr>
              <w:t>FLD_VISIBLE =&gt; false, FLD_DISPLAY =&gt; ''</w:t>
            </w:r>
            <w:r w:rsidRPr="00451637">
              <w:t>, FLD_DISPLAY_SZ =&gt; 7,</w:t>
            </w:r>
          </w:p>
          <w:p w:rsidR="00036767" w:rsidRPr="00451637" w:rsidRDefault="00036767" w:rsidP="00451637">
            <w:pPr>
              <w:tabs>
                <w:tab w:val="left" w:pos="8823"/>
              </w:tabs>
              <w:spacing w:after="0" w:line="240" w:lineRule="auto"/>
            </w:pPr>
            <w:r w:rsidRPr="00451637">
              <w:t>'f7' =&gt; array(FLD_ID =&gt; false, FLD_VISIBLE =&gt; true, FLD_DISPLAY =&gt; 'idRacer3', FLD_DISPLAY_SZ =&gt; 7,</w:t>
            </w:r>
          </w:p>
          <w:p w:rsidR="00036767" w:rsidRPr="00451637" w:rsidRDefault="00036767" w:rsidP="00451637">
            <w:pPr>
              <w:tabs>
                <w:tab w:val="left" w:pos="8823"/>
              </w:tabs>
              <w:spacing w:after="0" w:line="240" w:lineRule="auto"/>
            </w:pPr>
            <w:r w:rsidRPr="00451637">
              <w:t xml:space="preserve">'f7' =&gt; array(FLD_ID =&gt; false, </w:t>
            </w:r>
            <w:r w:rsidRPr="00451637">
              <w:rPr>
                <w:highlight w:val="yellow"/>
              </w:rPr>
              <w:t>FLD_VISIBLE =&gt; false, FLD_DISPLAY =&gt; ''</w:t>
            </w:r>
            <w:r w:rsidRPr="00451637">
              <w:t>, FLD_DISPLAY_SZ =&gt; 7,</w:t>
            </w:r>
          </w:p>
          <w:p w:rsidR="00036767" w:rsidRPr="00451637" w:rsidRDefault="00036767" w:rsidP="00451637">
            <w:pPr>
              <w:tabs>
                <w:tab w:val="left" w:pos="8823"/>
              </w:tabs>
              <w:spacing w:after="0" w:line="240" w:lineRule="auto"/>
            </w:pPr>
          </w:p>
          <w:p w:rsidR="00036767" w:rsidRPr="00451637" w:rsidRDefault="00036767" w:rsidP="00451637">
            <w:pPr>
              <w:tabs>
                <w:tab w:val="left" w:pos="8823"/>
              </w:tabs>
              <w:spacing w:after="0" w:line="240" w:lineRule="auto"/>
              <w:rPr>
                <w:u w:val="single"/>
              </w:rPr>
            </w:pPr>
            <w:r w:rsidRPr="00451637">
              <w:rPr>
                <w:u w:val="single"/>
              </w:rPr>
              <w:t>Add this set of lines (only because it was easier to do this than to regenerate and update routine):</w:t>
            </w:r>
          </w:p>
          <w:p w:rsidR="00036767" w:rsidRPr="00451637" w:rsidRDefault="00036767" w:rsidP="00451637">
            <w:pPr>
              <w:tabs>
                <w:tab w:val="left" w:pos="8823"/>
              </w:tabs>
              <w:spacing w:after="0" w:line="240" w:lineRule="auto"/>
              <w:rPr>
                <w:sz w:val="18"/>
                <w:szCs w:val="18"/>
              </w:rPr>
            </w:pPr>
            <w:r w:rsidRPr="00451637">
              <w:rPr>
                <w:sz w:val="18"/>
                <w:szCs w:val="18"/>
              </w:rPr>
              <w:t xml:space="preserve">    'f8' =&gt; array(FLD_ID =&gt; false, FLD_VISIBLE =&gt; true, FLD_DISPLAY =&gt; 'Den level', FLD_DISPLAY_SZ =&gt; 20,</w:t>
            </w:r>
          </w:p>
          <w:p w:rsidR="00036767" w:rsidRPr="00451637" w:rsidRDefault="00036767" w:rsidP="00451637">
            <w:pPr>
              <w:tabs>
                <w:tab w:val="left" w:pos="8823"/>
              </w:tabs>
              <w:spacing w:after="0" w:line="240" w:lineRule="auto"/>
              <w:rPr>
                <w:sz w:val="18"/>
                <w:szCs w:val="18"/>
              </w:rPr>
            </w:pPr>
            <w:r w:rsidRPr="00451637">
              <w:rPr>
                <w:sz w:val="18"/>
                <w:szCs w:val="18"/>
              </w:rPr>
              <w:t xml:space="preserve">    FLD_INPUT =&gt; true, FLD_INPUT_TYPE =&gt; 'text',</w:t>
            </w:r>
          </w:p>
          <w:p w:rsidR="00036767" w:rsidRPr="00451637" w:rsidRDefault="00036767" w:rsidP="00451637">
            <w:pPr>
              <w:tabs>
                <w:tab w:val="left" w:pos="8823"/>
              </w:tabs>
              <w:spacing w:after="0" w:line="240" w:lineRule="auto"/>
              <w:rPr>
                <w:sz w:val="18"/>
                <w:szCs w:val="18"/>
              </w:rPr>
            </w:pPr>
            <w:r w:rsidRPr="00451637">
              <w:rPr>
                <w:sz w:val="18"/>
                <w:szCs w:val="18"/>
              </w:rPr>
              <w:t xml:space="preserve">    FLD_INPUT_SZ =&gt; 20, FLD_INPUT_MAXLEN =&gt; 20, FLD_INPUT_DFLT =&gt; '',</w:t>
            </w:r>
          </w:p>
          <w:p w:rsidR="00036767" w:rsidRPr="00451637" w:rsidRDefault="00036767" w:rsidP="00451637">
            <w:pPr>
              <w:tabs>
                <w:tab w:val="left" w:pos="8823"/>
              </w:tabs>
              <w:spacing w:after="0" w:line="240" w:lineRule="auto"/>
              <w:rPr>
                <w:sz w:val="18"/>
                <w:szCs w:val="18"/>
              </w:rPr>
            </w:pPr>
            <w:r w:rsidRPr="00451637">
              <w:rPr>
                <w:sz w:val="18"/>
                <w:szCs w:val="18"/>
              </w:rPr>
              <w:t xml:space="preserve">    FLD_INPUT_NOTEMPTY =&gt; true, FLD_INPUT_VALIDATION =&gt; '',</w:t>
            </w:r>
          </w:p>
          <w:p w:rsidR="00036767" w:rsidRPr="00451637" w:rsidRDefault="00036767" w:rsidP="00451637">
            <w:pPr>
              <w:tabs>
                <w:tab w:val="left" w:pos="8823"/>
              </w:tabs>
              <w:spacing w:after="0" w:line="240" w:lineRule="auto"/>
              <w:rPr>
                <w:sz w:val="18"/>
                <w:szCs w:val="18"/>
              </w:rPr>
            </w:pPr>
            <w:r w:rsidRPr="00451637">
              <w:rPr>
                <w:sz w:val="18"/>
                <w:szCs w:val="18"/>
              </w:rPr>
              <w:t xml:space="preserve">    FLD_DATABASE =&gt; 'Den_level'),</w:t>
            </w:r>
          </w:p>
          <w:p w:rsidR="00036767" w:rsidRPr="00451637" w:rsidRDefault="00036767" w:rsidP="00451637">
            <w:pPr>
              <w:spacing w:after="0" w:line="240" w:lineRule="auto"/>
            </w:pPr>
          </w:p>
          <w:p w:rsidR="00036767" w:rsidRPr="00451637" w:rsidRDefault="00036767" w:rsidP="00451637">
            <w:pPr>
              <w:spacing w:after="0" w:line="240" w:lineRule="auto"/>
            </w:pPr>
            <w:r w:rsidRPr="00451637">
              <w:t>Change the value of “input validation from Numeric to nothing for these fields:</w:t>
            </w:r>
          </w:p>
          <w:p w:rsidR="00036767" w:rsidRPr="00451637" w:rsidRDefault="00036767" w:rsidP="00451637">
            <w:pPr>
              <w:spacing w:after="0" w:line="240" w:lineRule="auto"/>
            </w:pPr>
            <w:r w:rsidRPr="00451637">
              <w:t xml:space="preserve">    FLD_INPUT_NOTEMPTY =&gt; true, </w:t>
            </w:r>
            <w:r w:rsidRPr="00451637">
              <w:rPr>
                <w:highlight w:val="yellow"/>
              </w:rPr>
              <w:t>FLD_INPUT_VALIDATION =&gt; ''</w:t>
            </w:r>
            <w:r w:rsidRPr="00451637">
              <w:t xml:space="preserve">,   </w:t>
            </w:r>
          </w:p>
          <w:p w:rsidR="00036767" w:rsidRPr="00451637" w:rsidRDefault="00036767" w:rsidP="00451637">
            <w:pPr>
              <w:spacing w:after="0" w:line="240" w:lineRule="auto"/>
            </w:pPr>
            <w:r w:rsidRPr="00451637">
              <w:t>idHeat_Header. idRacer1, idRacer2, idRacer3</w:t>
            </w:r>
          </w:p>
          <w:p w:rsidR="00036767" w:rsidRPr="00451637" w:rsidRDefault="00036767" w:rsidP="00451637">
            <w:pPr>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and change this line to sort by race description</w:t>
            </w:r>
          </w:p>
          <w:p w:rsidR="00036767" w:rsidRPr="00451637" w:rsidRDefault="00036767" w:rsidP="00451637">
            <w:pPr>
              <w:spacing w:after="0" w:line="240" w:lineRule="auto"/>
            </w:pP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r w:rsidRPr="00451637">
              <w:rPr>
                <w:sz w:val="18"/>
                <w:szCs w:val="18"/>
                <w:highlight w:val="yellow"/>
              </w:rPr>
              <w:t>, ‘Description’</w:t>
            </w:r>
            <w:r w:rsidRPr="00451637">
              <w:rPr>
                <w:sz w:val="18"/>
                <w:szCs w:val="18"/>
              </w:rPr>
              <w: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u w:val="single"/>
              </w:rPr>
            </w:pPr>
            <w:r w:rsidRPr="00451637">
              <w:rPr>
                <w:sz w:val="18"/>
                <w:szCs w:val="18"/>
                <w:u w:val="single"/>
              </w:rPr>
              <w:t>Locate this line: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And input this code block: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Assemble a list of possible racers that are already registered for this race</w:t>
            </w:r>
          </w:p>
          <w:p w:rsidR="00036767" w:rsidRPr="00451637" w:rsidRDefault="00036767" w:rsidP="00451637">
            <w:pPr>
              <w:spacing w:after="0" w:line="240" w:lineRule="auto"/>
              <w:rPr>
                <w:sz w:val="18"/>
                <w:szCs w:val="18"/>
              </w:rPr>
            </w:pPr>
            <w:r w:rsidRPr="00451637">
              <w:rPr>
                <w:sz w:val="18"/>
                <w:szCs w:val="18"/>
              </w:rPr>
              <w:t xml:space="preserve">                    $racerArray[0] = "Not assigned"; </w:t>
            </w:r>
          </w:p>
          <w:p w:rsidR="00036767" w:rsidRPr="00451637" w:rsidRDefault="00036767" w:rsidP="00451637">
            <w:pPr>
              <w:spacing w:after="0" w:line="240" w:lineRule="auto"/>
              <w:rPr>
                <w:sz w:val="18"/>
                <w:szCs w:val="18"/>
              </w:rPr>
            </w:pPr>
            <w:r w:rsidRPr="00451637">
              <w:rPr>
                <w:sz w:val="18"/>
                <w:szCs w:val="18"/>
              </w:rPr>
              <w:t xml:space="preserve">                    $sql = "SELECT First_name, Last_name, idRacer FROM racer, race_registration WHERE ((rrRace =".$row[f0].") and (idRacer = rrRacer)) order by Last_name, First_name";                                                                                                                         </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if ($result) {</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$racerArray[$value[idRacer]] = $value[First_name]." ".$value[Last_name];</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right after this line: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add in this logic:</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switch ($fld[FLD_DATABASE]) {</w:t>
            </w:r>
          </w:p>
          <w:p w:rsidR="00036767" w:rsidRPr="00451637" w:rsidRDefault="00036767" w:rsidP="00451637">
            <w:pPr>
              <w:spacing w:after="0" w:line="240" w:lineRule="auto"/>
              <w:rPr>
                <w:sz w:val="18"/>
                <w:szCs w:val="18"/>
              </w:rPr>
            </w:pPr>
            <w:r w:rsidRPr="00451637">
              <w:rPr>
                <w:sz w:val="18"/>
                <w:szCs w:val="18"/>
              </w:rPr>
              <w:t xml:space="preserve">                        // Show a dropdown box of possible race statuses (from "constants" include file)</w:t>
            </w:r>
          </w:p>
          <w:p w:rsidR="00036767" w:rsidRPr="00451637" w:rsidRDefault="00036767" w:rsidP="00451637">
            <w:pPr>
              <w:spacing w:after="0" w:line="240" w:lineRule="auto"/>
              <w:rPr>
                <w:sz w:val="18"/>
                <w:szCs w:val="18"/>
              </w:rPr>
            </w:pPr>
            <w:r w:rsidRPr="00451637">
              <w:rPr>
                <w:sz w:val="18"/>
                <w:szCs w:val="18"/>
              </w:rPr>
              <w:t xml:space="preserve">                        case 'Race_status':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"&lt;tr&gt;&lt;td&gt;Race status&lt;/td&gt;";</w:t>
            </w:r>
          </w:p>
          <w:p w:rsidR="00036767" w:rsidRPr="00451637" w:rsidRDefault="00036767" w:rsidP="00451637">
            <w:pPr>
              <w:spacing w:after="0" w:line="240" w:lineRule="auto"/>
              <w:rPr>
                <w:sz w:val="18"/>
                <w:szCs w:val="18"/>
              </w:rPr>
            </w:pPr>
            <w:r w:rsidRPr="00451637">
              <w:rPr>
                <w:sz w:val="18"/>
                <w:szCs w:val="18"/>
              </w:rPr>
              <w:t xml:space="preserve">                            echo "&lt;td&gt;&lt;select name = 'f2'&gt;\n";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($raceStatus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Save current status </w:t>
            </w:r>
          </w:p>
          <w:p w:rsidR="00036767" w:rsidRPr="00451637" w:rsidRDefault="00036767" w:rsidP="00451637">
            <w:pPr>
              <w:spacing w:after="0" w:line="240" w:lineRule="auto"/>
              <w:rPr>
                <w:sz w:val="18"/>
                <w:szCs w:val="18"/>
              </w:rPr>
            </w:pPr>
            <w:r w:rsidRPr="00451637">
              <w:rPr>
                <w:sz w:val="18"/>
                <w:szCs w:val="18"/>
              </w:rPr>
              <w:t xml:space="preserve">                            $currentRaceStatus = $val;</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'Tracks':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 of Tracks&lt;/td&gt;";</w:t>
            </w:r>
          </w:p>
          <w:p w:rsidR="00036767" w:rsidRPr="00451637" w:rsidRDefault="00036767" w:rsidP="00451637">
            <w:pPr>
              <w:spacing w:after="0" w:line="240" w:lineRule="auto"/>
              <w:rPr>
                <w:sz w:val="18"/>
                <w:szCs w:val="18"/>
              </w:rPr>
            </w:pPr>
            <w:r w:rsidRPr="00451637">
              <w:rPr>
                <w:sz w:val="18"/>
                <w:szCs w:val="18"/>
              </w:rPr>
              <w:t xml:space="preserve">                            echo "&lt;td&gt;&lt;select name = 'f3'&gt;\n";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($trackSizes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'idHeat_Header':</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"&lt;tr&gt;&lt;td&gt;Heat assignment&lt;/td&gt;";</w:t>
            </w:r>
          </w:p>
          <w:p w:rsidR="00036767" w:rsidRPr="00451637" w:rsidRDefault="00036767" w:rsidP="00451637">
            <w:pPr>
              <w:spacing w:after="0" w:line="240" w:lineRule="auto"/>
              <w:rPr>
                <w:sz w:val="18"/>
                <w:szCs w:val="18"/>
              </w:rPr>
            </w:pPr>
            <w:r w:rsidRPr="00451637">
              <w:rPr>
                <w:sz w:val="18"/>
                <w:szCs w:val="18"/>
              </w:rPr>
              <w:t xml:space="preserve">                            echo "&lt;td&gt;&lt;select name = 'f4'&gt;\n";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Assemble a list of possible heat assignments</w:t>
            </w:r>
          </w:p>
          <w:p w:rsidR="00036767" w:rsidRPr="00451637" w:rsidRDefault="00036767" w:rsidP="00451637">
            <w:pPr>
              <w:spacing w:after="0" w:line="240" w:lineRule="auto"/>
              <w:rPr>
                <w:sz w:val="18"/>
                <w:szCs w:val="18"/>
              </w:rPr>
            </w:pPr>
            <w:r w:rsidRPr="00451637">
              <w:rPr>
                <w:sz w:val="18"/>
                <w:szCs w:val="18"/>
              </w:rPr>
              <w:t xml:space="preserve">                            $sql = "SELECT * from heat_header order by description";</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if (!$result) {</w:t>
            </w:r>
          </w:p>
          <w:p w:rsidR="00036767" w:rsidRPr="00451637" w:rsidRDefault="00036767" w:rsidP="00451637">
            <w:pPr>
              <w:spacing w:after="0" w:line="240" w:lineRule="auto"/>
              <w:rPr>
                <w:sz w:val="18"/>
                <w:szCs w:val="18"/>
              </w:rPr>
            </w:pPr>
            <w:r w:rsidRPr="00451637">
              <w:rPr>
                <w:sz w:val="18"/>
                <w:szCs w:val="18"/>
              </w:rPr>
              <w:t xml:space="preserve">                                echo "falure &lt;/br&gt;"; </w:t>
            </w:r>
          </w:p>
          <w:p w:rsidR="00036767" w:rsidRPr="00451637" w:rsidRDefault="00036767" w:rsidP="00451637">
            <w:pPr>
              <w:spacing w:after="0" w:line="240" w:lineRule="auto"/>
              <w:rPr>
                <w:sz w:val="18"/>
                <w:szCs w:val="18"/>
              </w:rPr>
            </w:pPr>
            <w:r w:rsidRPr="00451637">
              <w:rPr>
                <w:sz w:val="18"/>
                <w:szCs w:val="18"/>
              </w:rPr>
              <w:t xml:space="preserve">                            } else {</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$heatHeaderArray[$value[idHeat_Header]] = $value[Description];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Need option for "not assigned" (zero  in database field)</w:t>
            </w:r>
          </w:p>
          <w:p w:rsidR="00036767" w:rsidRPr="00451637" w:rsidRDefault="00036767" w:rsidP="00451637">
            <w:pPr>
              <w:spacing w:after="0" w:line="240" w:lineRule="auto"/>
              <w:rPr>
                <w:sz w:val="18"/>
                <w:szCs w:val="18"/>
              </w:rPr>
            </w:pPr>
            <w:r w:rsidRPr="00451637">
              <w:rPr>
                <w:sz w:val="18"/>
                <w:szCs w:val="18"/>
              </w:rPr>
              <w:t xml:space="preserve">                            echo "&lt;option value = 0";</w:t>
            </w:r>
          </w:p>
          <w:p w:rsidR="00036767" w:rsidRPr="00451637" w:rsidRDefault="00036767" w:rsidP="00451637">
            <w:pPr>
              <w:spacing w:after="0" w:line="240" w:lineRule="auto"/>
              <w:rPr>
                <w:sz w:val="18"/>
                <w:szCs w:val="18"/>
              </w:rPr>
            </w:pPr>
            <w:r w:rsidRPr="00451637">
              <w:rPr>
                <w:sz w:val="18"/>
                <w:szCs w:val="18"/>
              </w:rPr>
              <w:t xml:space="preserve">                            if (($val == NULL) or ($val == 0))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&gt;Not assigned&lt;/option&gt;\n";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($heatHeaderArray as $heatKey =&gt; $heatChoice){</w:t>
            </w:r>
          </w:p>
          <w:p w:rsidR="00036767" w:rsidRPr="00451637" w:rsidRDefault="00036767" w:rsidP="00451637">
            <w:pPr>
              <w:spacing w:after="0" w:line="240" w:lineRule="auto"/>
              <w:rPr>
                <w:sz w:val="18"/>
                <w:szCs w:val="18"/>
              </w:rPr>
            </w:pPr>
            <w:r w:rsidRPr="00451637">
              <w:rPr>
                <w:sz w:val="18"/>
                <w:szCs w:val="18"/>
              </w:rPr>
              <w:t xml:space="preserve">                                echo "&lt;option value='$heatKey'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$heatKey)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&gt;$heatChoice&lt;/option&gt;\n";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'idRacer1':</w:t>
            </w:r>
          </w:p>
          <w:p w:rsidR="00036767" w:rsidRPr="00451637" w:rsidRDefault="00036767" w:rsidP="00451637">
            <w:pPr>
              <w:spacing w:after="0" w:line="240" w:lineRule="auto"/>
              <w:rPr>
                <w:sz w:val="18"/>
                <w:szCs w:val="18"/>
              </w:rPr>
            </w:pPr>
            <w:r w:rsidRPr="00451637">
              <w:rPr>
                <w:sz w:val="18"/>
                <w:szCs w:val="18"/>
              </w:rPr>
              <w:t xml:space="preserve">                            // If current race status not "Registering," build a list of all racers in the race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"&lt;tr&gt;&lt;td&gt;1st Place racer&lt;/td&gt;";</w:t>
            </w:r>
          </w:p>
          <w:p w:rsidR="00036767" w:rsidRPr="00451637" w:rsidRDefault="00036767" w:rsidP="00451637">
            <w:pPr>
              <w:spacing w:after="0" w:line="240" w:lineRule="auto"/>
              <w:rPr>
                <w:sz w:val="18"/>
                <w:szCs w:val="18"/>
              </w:rPr>
            </w:pPr>
            <w:r w:rsidRPr="00451637">
              <w:rPr>
                <w:sz w:val="18"/>
                <w:szCs w:val="18"/>
              </w:rPr>
              <w:t xml:space="preserve">                            echo "&lt;td&gt;&lt;select name = 'f5'&gt;\n";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($racerArray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NULL)</w:t>
            </w:r>
          </w:p>
          <w:p w:rsidR="00036767" w:rsidRPr="00451637" w:rsidRDefault="00036767" w:rsidP="00451637">
            <w:pPr>
              <w:spacing w:after="0" w:line="240" w:lineRule="auto"/>
              <w:rPr>
                <w:sz w:val="18"/>
                <w:szCs w:val="18"/>
              </w:rPr>
            </w:pPr>
            <w:r w:rsidRPr="00451637">
              <w:rPr>
                <w:sz w:val="18"/>
                <w:szCs w:val="18"/>
              </w:rPr>
              <w:t xml:space="preserve">                                    $val = 0;</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'idRacer2':</w:t>
            </w:r>
          </w:p>
          <w:p w:rsidR="00036767" w:rsidRPr="00451637" w:rsidRDefault="00036767" w:rsidP="00451637">
            <w:pPr>
              <w:spacing w:after="0" w:line="240" w:lineRule="auto"/>
              <w:rPr>
                <w:sz w:val="18"/>
                <w:szCs w:val="18"/>
              </w:rPr>
            </w:pPr>
            <w:r w:rsidRPr="00451637">
              <w:rPr>
                <w:sz w:val="18"/>
                <w:szCs w:val="18"/>
              </w:rPr>
              <w:t xml:space="preserve">                            // If current race status not "Registering," build a list of all racers in the race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"&lt;tr&gt;&lt;td&gt;2nd Place racer&lt;/td&gt;";</w:t>
            </w:r>
          </w:p>
          <w:p w:rsidR="00036767" w:rsidRPr="00451637" w:rsidRDefault="00036767" w:rsidP="00451637">
            <w:pPr>
              <w:spacing w:after="0" w:line="240" w:lineRule="auto"/>
              <w:rPr>
                <w:sz w:val="18"/>
                <w:szCs w:val="18"/>
              </w:rPr>
            </w:pPr>
            <w:r w:rsidRPr="00451637">
              <w:rPr>
                <w:sz w:val="18"/>
                <w:szCs w:val="18"/>
              </w:rPr>
              <w:t xml:space="preserve">                            echo "&lt;td&gt;&lt;select name = 'f6'&gt;\n";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($racerArray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NULL)</w:t>
            </w:r>
          </w:p>
          <w:p w:rsidR="00036767" w:rsidRPr="00451637" w:rsidRDefault="00036767" w:rsidP="00451637">
            <w:pPr>
              <w:spacing w:after="0" w:line="240" w:lineRule="auto"/>
              <w:rPr>
                <w:sz w:val="18"/>
                <w:szCs w:val="18"/>
              </w:rPr>
            </w:pPr>
            <w:r w:rsidRPr="00451637">
              <w:rPr>
                <w:sz w:val="18"/>
                <w:szCs w:val="18"/>
              </w:rPr>
              <w:t xml:space="preserve">                                    $val = 0;</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'idRacer3':</w:t>
            </w:r>
          </w:p>
          <w:p w:rsidR="00036767" w:rsidRPr="00451637" w:rsidRDefault="00036767" w:rsidP="00451637">
            <w:pPr>
              <w:spacing w:after="0" w:line="240" w:lineRule="auto"/>
              <w:rPr>
                <w:sz w:val="18"/>
                <w:szCs w:val="18"/>
              </w:rPr>
            </w:pPr>
            <w:r w:rsidRPr="00451637">
              <w:rPr>
                <w:sz w:val="18"/>
                <w:szCs w:val="18"/>
              </w:rPr>
              <w:t xml:space="preserve">                            // If current race status not "Registering," build a list of all racers in the race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"&lt;tr&gt;&lt;td&gt;3rd Place racer&lt;/td&gt;";</w:t>
            </w:r>
          </w:p>
          <w:p w:rsidR="00036767" w:rsidRPr="00451637" w:rsidRDefault="00036767" w:rsidP="00451637">
            <w:pPr>
              <w:spacing w:after="0" w:line="240" w:lineRule="auto"/>
              <w:rPr>
                <w:sz w:val="18"/>
                <w:szCs w:val="18"/>
              </w:rPr>
            </w:pPr>
            <w:r w:rsidRPr="00451637">
              <w:rPr>
                <w:sz w:val="18"/>
                <w:szCs w:val="18"/>
              </w:rPr>
              <w:t xml:space="preserve">                            echo "&lt;td&gt;&lt;select name = 'f7'&gt;\n";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($racerArray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NULL)</w:t>
            </w:r>
          </w:p>
          <w:p w:rsidR="00036767" w:rsidRPr="00451637" w:rsidRDefault="00036767" w:rsidP="00451637">
            <w:pPr>
              <w:spacing w:after="0" w:line="240" w:lineRule="auto"/>
              <w:rPr>
                <w:sz w:val="18"/>
                <w:szCs w:val="18"/>
              </w:rPr>
            </w:pPr>
            <w:r w:rsidRPr="00451637">
              <w:rPr>
                <w:sz w:val="18"/>
                <w:szCs w:val="18"/>
              </w:rPr>
              <w:t xml:space="preserve">                                    $val = 0;</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'Den_level':</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dtaabase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"&lt;tr&gt;&lt;td&gt;Den level&lt;/td&gt;";</w:t>
            </w:r>
          </w:p>
          <w:p w:rsidR="00036767" w:rsidRPr="00451637" w:rsidRDefault="00036767" w:rsidP="00451637">
            <w:pPr>
              <w:spacing w:after="0" w:line="240" w:lineRule="auto"/>
              <w:rPr>
                <w:sz w:val="18"/>
                <w:szCs w:val="18"/>
              </w:rPr>
            </w:pPr>
            <w:r w:rsidRPr="00451637">
              <w:rPr>
                <w:sz w:val="18"/>
                <w:szCs w:val="18"/>
              </w:rPr>
              <w:t xml:space="preserve">                            echo "&lt;td&gt;&lt;select name = 'f8'&gt;\n";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($denLevel as $key =&gt; $choice)         {</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default: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Locate these three lines:</w:t>
            </w:r>
          </w:p>
          <w:p w:rsidR="00036767" w:rsidRPr="00451637" w:rsidRDefault="00036767" w:rsidP="00451637">
            <w:pPr>
              <w:spacing w:after="0" w:line="240" w:lineRule="auto"/>
              <w:rPr>
                <w:sz w:val="18"/>
                <w:szCs w:val="18"/>
              </w:rPr>
            </w:pPr>
            <w:r w:rsidRPr="00451637">
              <w:rPr>
                <w:sz w:val="18"/>
                <w:szCs w:val="18"/>
              </w:rPr>
              <w:t>&lt;input type="button" value="insert" onclick="document.forms.ActionForm.action='?mode=i'; document.forms.ActionForm.submit()" /&gt;&amp;nbsp;</w:t>
            </w:r>
          </w:p>
          <w:p w:rsidR="00036767" w:rsidRPr="00451637" w:rsidRDefault="00036767" w:rsidP="00451637">
            <w:pPr>
              <w:spacing w:after="0" w:line="240" w:lineRule="auto"/>
              <w:rPr>
                <w:sz w:val="18"/>
                <w:szCs w:val="18"/>
              </w:rPr>
            </w:pPr>
            <w:r w:rsidRPr="00451637">
              <w:rPr>
                <w:sz w:val="18"/>
                <w:szCs w:val="18"/>
              </w:rPr>
              <w:t>&lt;input type="button" value="update" onclick="document.forms.ActionForm.action='?mode=u'; document.forms.ActionForm.submit()" /&gt;&amp;nbsp;</w:t>
            </w:r>
          </w:p>
          <w:p w:rsidR="00036767" w:rsidRPr="00451637" w:rsidRDefault="00036767" w:rsidP="00451637">
            <w:pPr>
              <w:spacing w:after="0" w:line="240" w:lineRule="auto"/>
              <w:rPr>
                <w:sz w:val="18"/>
                <w:szCs w:val="18"/>
              </w:rPr>
            </w:pPr>
            <w:r w:rsidRPr="00451637">
              <w:rPr>
                <w:sz w:val="18"/>
                <w:szCs w:val="18"/>
              </w:rPr>
              <w:t>&lt;input type="button" value="delete" onclick="document.forms.ActionForm.action='?mode=d'; document.forms.ActionForm.submit()" /&gt;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 and replace with these 5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&lt;input type="button" value="insert" onclick="document.forms.ActionForm.action='?mode=i'; document.forms.ActionForm.submit()" /&gt;&amp;nbsp;</w:t>
            </w:r>
          </w:p>
          <w:p w:rsidR="00036767" w:rsidRPr="00451637" w:rsidRDefault="00036767" w:rsidP="00451637">
            <w:pPr>
              <w:spacing w:after="0" w:line="240" w:lineRule="auto"/>
              <w:rPr>
                <w:sz w:val="18"/>
                <w:szCs w:val="18"/>
              </w:rPr>
            </w:pPr>
            <w:r w:rsidRPr="00451637">
              <w:rPr>
                <w:sz w:val="18"/>
                <w:szCs w:val="18"/>
              </w:rPr>
              <w:t>&lt;input type="button" value="update" onclick="document.forms.ActionForm.action='?mode=u'; document.forms.ActionForm.submit()" /&gt;&amp;nbsp;</w:t>
            </w:r>
          </w:p>
          <w:p w:rsidR="00036767" w:rsidRPr="00451637" w:rsidRDefault="00036767" w:rsidP="00451637">
            <w:pPr>
              <w:spacing w:after="0" w:line="240" w:lineRule="auto"/>
              <w:rPr>
                <w:sz w:val="18"/>
                <w:szCs w:val="18"/>
                <w:highlight w:val="yellow"/>
              </w:rPr>
            </w:pPr>
            <w:r w:rsidRPr="00451637">
              <w:rPr>
                <w:sz w:val="18"/>
                <w:szCs w:val="18"/>
              </w:rPr>
              <w:t xml:space="preserve">&lt;input type="button" value="delete" onclick="document.forms.ActionForm.action='?mode=d'; document.forms.ActionForm.submit()" </w:t>
            </w:r>
            <w:r w:rsidRPr="00451637">
              <w:rPr>
                <w:sz w:val="18"/>
                <w:szCs w:val="18"/>
                <w:highlight w:val="yellow"/>
              </w:rPr>
              <w:t>/&gt;&amp;nbsp;</w:t>
            </w:r>
          </w:p>
          <w:p w:rsidR="00036767" w:rsidRPr="00451637" w:rsidRDefault="00036767" w:rsidP="00451637">
            <w:pPr>
              <w:spacing w:after="0" w:line="240" w:lineRule="auto"/>
              <w:rPr>
                <w:sz w:val="18"/>
                <w:szCs w:val="18"/>
                <w:highlight w:val="yellow"/>
              </w:rPr>
            </w:pPr>
            <w:r w:rsidRPr="00451637">
              <w:rPr>
                <w:sz w:val="18"/>
                <w:szCs w:val="18"/>
                <w:highlight w:val="yellow"/>
              </w:rPr>
              <w:t xml:space="preserve">&lt;input type="button" value="register" onclick="document.forms.ActionForm.action='?mode=r'; document.forms.ActionForm.submit()" /&gt;&amp;nbsp;  </w:t>
            </w:r>
          </w:p>
          <w:p w:rsidR="00036767" w:rsidRPr="00451637" w:rsidRDefault="00036767" w:rsidP="00451637">
            <w:pPr>
              <w:spacing w:after="0" w:line="240" w:lineRule="auto"/>
              <w:rPr>
                <w:sz w:val="18"/>
                <w:szCs w:val="18"/>
                <w:highlight w:val="yellow"/>
              </w:rPr>
            </w:pPr>
            <w:r w:rsidRPr="00451637">
              <w:rPr>
                <w:sz w:val="18"/>
                <w:szCs w:val="18"/>
                <w:highlight w:val="yellow"/>
              </w:rPr>
              <w:t xml:space="preserve">&lt;input type="button" value="enter scores" onclick="document.forms.ActionForm.action='?mode=e'; document.forms.ActionForm.submit()" /&gt; &amp;nbsp;        </w:t>
            </w:r>
          </w:p>
          <w:p w:rsidR="00036767" w:rsidRPr="00451637" w:rsidRDefault="00036767" w:rsidP="00451637">
            <w:pPr>
              <w:spacing w:after="0" w:line="240" w:lineRule="auto"/>
              <w:rPr>
                <w:sz w:val="18"/>
                <w:szCs w:val="18"/>
                <w:highlight w:val="yellow"/>
              </w:rPr>
            </w:pPr>
            <w:r w:rsidRPr="00451637">
              <w:rPr>
                <w:sz w:val="18"/>
                <w:szCs w:val="18"/>
                <w:highlight w:val="yellow"/>
              </w:rPr>
              <w:t xml:space="preserve"> &lt;input type="button" value="heat results" onclick="document.forms.ActionForm.action='?mode=h'; document.forms.ActionForm.submit()" /&gt;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this line and make changes:</w:t>
            </w:r>
          </w:p>
          <w:p w:rsidR="00036767" w:rsidRPr="00451637" w:rsidRDefault="00036767" w:rsidP="00451637">
            <w:pPr>
              <w:spacing w:after="0" w:line="240" w:lineRule="auto"/>
              <w:rPr>
                <w:sz w:val="16"/>
                <w:szCs w:val="16"/>
              </w:rPr>
            </w:pPr>
            <w:r w:rsidRPr="00451637">
              <w:rPr>
                <w:sz w:val="16"/>
                <w:szCs w:val="16"/>
              </w:rPr>
              <w:t xml:space="preserve">if (($mode != 's') &amp;&amp; ($mode != 'i') &amp;&amp; ($mode != 'u') &amp;&amp; ($mode != 'd')) {         </w:t>
            </w:r>
          </w:p>
          <w:p w:rsidR="00036767" w:rsidRPr="00451637" w:rsidRDefault="00036767" w:rsidP="00451637">
            <w:pPr>
              <w:spacing w:after="0" w:line="240" w:lineRule="auto"/>
              <w:rPr>
                <w:sz w:val="16"/>
                <w:szCs w:val="16"/>
              </w:rPr>
            </w:pPr>
            <w:r w:rsidRPr="00451637">
              <w:rPr>
                <w:sz w:val="16"/>
                <w:szCs w:val="16"/>
              </w:rPr>
              <w:t>if (($mode != 's') &amp;&amp; ($mode != 'i') &amp;&amp; ($mode != 'u') &amp;&amp; ($mode != 'd')</w:t>
            </w:r>
            <w:r w:rsidRPr="00451637">
              <w:rPr>
                <w:sz w:val="16"/>
                <w:szCs w:val="16"/>
                <w:highlight w:val="yellow"/>
              </w:rPr>
              <w:t>&amp;&amp;( $mode != 'r')&amp;&amp;( $mode != 'e')</w:t>
            </w:r>
            <w:r w:rsidRPr="00451637">
              <w:rPr>
                <w:sz w:val="16"/>
                <w:szCs w:val="16"/>
              </w:rPr>
              <w:t>)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this line:</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switch ($mode) {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and add these lines right after it: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'r':</w:t>
            </w:r>
          </w:p>
          <w:p w:rsidR="00036767" w:rsidRPr="00451637" w:rsidRDefault="00036767" w:rsidP="00451637">
            <w:pPr>
              <w:spacing w:after="0" w:line="240" w:lineRule="auto"/>
              <w:rPr>
                <w:sz w:val="16"/>
                <w:szCs w:val="16"/>
              </w:rPr>
            </w:pPr>
            <w:r w:rsidRPr="00451637">
              <w:rPr>
                <w:sz w:val="16"/>
                <w:szCs w:val="16"/>
              </w:rPr>
              <w:t xml:space="preserve">            // fetch the record the user selected; assign to a session variable </w:t>
            </w:r>
          </w:p>
          <w:p w:rsidR="00036767" w:rsidRPr="00451637" w:rsidRDefault="00036767" w:rsidP="00451637">
            <w:pPr>
              <w:spacing w:after="0" w:line="240" w:lineRule="auto"/>
              <w:rPr>
                <w:sz w:val="16"/>
                <w:szCs w:val="16"/>
              </w:rPr>
            </w:pPr>
            <w:r w:rsidRPr="00451637">
              <w:rPr>
                <w:sz w:val="16"/>
                <w:szCs w:val="16"/>
              </w:rPr>
              <w:t xml:space="preserve">            $row = dbu_fetch_by_key($fielddef, $scheme, $table, $dbconn, $_POST, $keys);    </w:t>
            </w:r>
          </w:p>
          <w:p w:rsidR="00036767" w:rsidRPr="00451637" w:rsidRDefault="00036767" w:rsidP="00451637">
            <w:pPr>
              <w:spacing w:after="0" w:line="240" w:lineRule="auto"/>
              <w:rPr>
                <w:sz w:val="16"/>
                <w:szCs w:val="16"/>
              </w:rPr>
            </w:pPr>
            <w:r w:rsidRPr="00451637">
              <w:rPr>
                <w:sz w:val="16"/>
                <w:szCs w:val="16"/>
              </w:rPr>
              <w:t xml:space="preserve">            $_SESSION['raceToRegister'] = $row['f0']; </w:t>
            </w:r>
          </w:p>
          <w:p w:rsidR="00036767" w:rsidRPr="00451637" w:rsidRDefault="00036767" w:rsidP="00451637">
            <w:pPr>
              <w:spacing w:after="0" w:line="240" w:lineRule="auto"/>
              <w:rPr>
                <w:sz w:val="16"/>
                <w:szCs w:val="16"/>
              </w:rPr>
            </w:pPr>
            <w:r w:rsidRPr="00451637">
              <w:rPr>
                <w:sz w:val="16"/>
                <w:szCs w:val="16"/>
              </w:rPr>
              <w:t xml:space="preserve">            // Check to validate that the race has a heat_header assigned; if not - error</w:t>
            </w:r>
          </w:p>
          <w:p w:rsidR="00036767" w:rsidRPr="00451637" w:rsidRDefault="00036767" w:rsidP="00451637">
            <w:pPr>
              <w:spacing w:after="0" w:line="240" w:lineRule="auto"/>
              <w:rPr>
                <w:sz w:val="16"/>
                <w:szCs w:val="16"/>
              </w:rPr>
            </w:pPr>
            <w:r w:rsidRPr="00451637">
              <w:rPr>
                <w:sz w:val="16"/>
                <w:szCs w:val="16"/>
              </w:rPr>
              <w:t xml:space="preserve">            if ($row['f4'] == 0) {</w:t>
            </w:r>
          </w:p>
          <w:p w:rsidR="00036767" w:rsidRPr="00451637" w:rsidRDefault="00036767" w:rsidP="00451637">
            <w:pPr>
              <w:spacing w:after="0" w:line="240" w:lineRule="auto"/>
              <w:rPr>
                <w:sz w:val="16"/>
                <w:szCs w:val="16"/>
              </w:rPr>
            </w:pPr>
            <w:r w:rsidRPr="00451637">
              <w:rPr>
                <w:sz w:val="16"/>
                <w:szCs w:val="16"/>
              </w:rPr>
              <w:t xml:space="preserve">                errorHandler2('Registration may not start until a heat is assigned to the race.  Try again later!');</w:t>
            </w:r>
          </w:p>
          <w:p w:rsidR="00036767" w:rsidRPr="00451637" w:rsidRDefault="00036767" w:rsidP="00451637">
            <w:pPr>
              <w:spacing w:after="0" w:line="240" w:lineRule="auto"/>
              <w:rPr>
                <w:sz w:val="16"/>
                <w:szCs w:val="16"/>
              </w:rPr>
            </w:pPr>
            <w:r w:rsidRPr="00451637">
              <w:rPr>
                <w:sz w:val="16"/>
                <w:szCs w:val="16"/>
              </w:rPr>
              <w:t xml:space="preserve">                break;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 run the race registration script</w:t>
            </w:r>
          </w:p>
          <w:p w:rsidR="00036767" w:rsidRPr="00451637" w:rsidRDefault="00036767" w:rsidP="00451637">
            <w:pPr>
              <w:spacing w:after="0" w:line="240" w:lineRule="auto"/>
              <w:rPr>
                <w:sz w:val="16"/>
                <w:szCs w:val="16"/>
              </w:rPr>
            </w:pPr>
            <w:r w:rsidRPr="00451637">
              <w:rPr>
                <w:sz w:val="16"/>
                <w:szCs w:val="16"/>
              </w:rPr>
              <w:t xml:space="preserve">            echo '&lt;meta http-equiv="refresh" content="0; URL=table_race_registration.php"&gt;';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'e':</w:t>
            </w:r>
          </w:p>
          <w:p w:rsidR="00036767" w:rsidRPr="00451637" w:rsidRDefault="00036767" w:rsidP="00451637">
            <w:pPr>
              <w:spacing w:after="0" w:line="240" w:lineRule="auto"/>
              <w:rPr>
                <w:sz w:val="16"/>
                <w:szCs w:val="16"/>
              </w:rPr>
            </w:pPr>
            <w:r w:rsidRPr="00451637">
              <w:rPr>
                <w:sz w:val="16"/>
                <w:szCs w:val="16"/>
              </w:rPr>
              <w:t xml:space="preserve">            // fetch the record the user selected; assign to a session variable </w:t>
            </w:r>
          </w:p>
          <w:p w:rsidR="00036767" w:rsidRPr="00451637" w:rsidRDefault="00036767" w:rsidP="00451637">
            <w:pPr>
              <w:spacing w:after="0" w:line="240" w:lineRule="auto"/>
              <w:rPr>
                <w:sz w:val="16"/>
                <w:szCs w:val="16"/>
              </w:rPr>
            </w:pPr>
            <w:r w:rsidRPr="00451637">
              <w:rPr>
                <w:sz w:val="16"/>
                <w:szCs w:val="16"/>
              </w:rPr>
              <w:t xml:space="preserve">            $row = dbu_fetch_by_key($fielddef, $scheme, $table, $dbconn, $_POST, $keys);    </w:t>
            </w:r>
          </w:p>
          <w:p w:rsidR="00036767" w:rsidRPr="00451637" w:rsidRDefault="00036767" w:rsidP="00451637">
            <w:pPr>
              <w:spacing w:after="0" w:line="240" w:lineRule="auto"/>
              <w:rPr>
                <w:sz w:val="16"/>
                <w:szCs w:val="16"/>
              </w:rPr>
            </w:pPr>
            <w:r w:rsidRPr="00451637">
              <w:rPr>
                <w:sz w:val="16"/>
                <w:szCs w:val="16"/>
              </w:rPr>
              <w:t xml:space="preserve">            $_SESSION['raceToEnterResults'] = $row['f0']; </w:t>
            </w:r>
          </w:p>
          <w:p w:rsidR="00036767" w:rsidRPr="00451637" w:rsidRDefault="00036767" w:rsidP="00451637">
            <w:pPr>
              <w:spacing w:after="0" w:line="240" w:lineRule="auto"/>
              <w:rPr>
                <w:sz w:val="16"/>
                <w:szCs w:val="16"/>
              </w:rPr>
            </w:pPr>
            <w:r w:rsidRPr="00451637">
              <w:rPr>
                <w:sz w:val="16"/>
                <w:szCs w:val="16"/>
              </w:rPr>
              <w:t xml:space="preserve">            // run the race scoring script</w:t>
            </w:r>
          </w:p>
          <w:p w:rsidR="00036767" w:rsidRPr="00451637" w:rsidRDefault="00036767" w:rsidP="00451637">
            <w:pPr>
              <w:spacing w:after="0" w:line="240" w:lineRule="auto"/>
              <w:rPr>
                <w:sz w:val="16"/>
                <w:szCs w:val="16"/>
              </w:rPr>
            </w:pPr>
            <w:r w:rsidRPr="00451637">
              <w:rPr>
                <w:sz w:val="16"/>
                <w:szCs w:val="16"/>
              </w:rPr>
              <w:t xml:space="preserve">            echo '&lt;meta http-equiv="refresh" content="0; URL=table_race_heat.php"&gt;';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'h':</w:t>
            </w:r>
          </w:p>
          <w:p w:rsidR="00036767" w:rsidRPr="00451637" w:rsidRDefault="00036767" w:rsidP="00451637">
            <w:pPr>
              <w:spacing w:after="0" w:line="240" w:lineRule="auto"/>
              <w:rPr>
                <w:sz w:val="16"/>
                <w:szCs w:val="16"/>
              </w:rPr>
            </w:pPr>
            <w:r w:rsidRPr="00451637">
              <w:rPr>
                <w:sz w:val="16"/>
                <w:szCs w:val="16"/>
              </w:rPr>
              <w:t xml:space="preserve">            // fetch the record the user selected; assign to a session variable </w:t>
            </w:r>
          </w:p>
          <w:p w:rsidR="00036767" w:rsidRPr="00451637" w:rsidRDefault="00036767" w:rsidP="00451637">
            <w:pPr>
              <w:spacing w:after="0" w:line="240" w:lineRule="auto"/>
              <w:rPr>
                <w:sz w:val="16"/>
                <w:szCs w:val="16"/>
              </w:rPr>
            </w:pPr>
            <w:r w:rsidRPr="00451637">
              <w:rPr>
                <w:sz w:val="16"/>
                <w:szCs w:val="16"/>
              </w:rPr>
              <w:t xml:space="preserve">            $row = dbu_fetch_by_key($fielddef, $scheme, $table, $dbconn, $_POST, $keys);    </w:t>
            </w:r>
          </w:p>
          <w:p w:rsidR="00036767" w:rsidRPr="00451637" w:rsidRDefault="00036767" w:rsidP="00451637">
            <w:pPr>
              <w:spacing w:after="0" w:line="240" w:lineRule="auto"/>
              <w:rPr>
                <w:sz w:val="16"/>
                <w:szCs w:val="16"/>
              </w:rPr>
            </w:pPr>
            <w:r w:rsidRPr="00451637">
              <w:rPr>
                <w:sz w:val="16"/>
                <w:szCs w:val="16"/>
              </w:rPr>
              <w:t xml:space="preserve">            $_SESSION['raceToEnterResults'] = $row['f0']; </w:t>
            </w:r>
          </w:p>
          <w:p w:rsidR="00036767" w:rsidRPr="00451637" w:rsidRDefault="00036767" w:rsidP="00451637">
            <w:pPr>
              <w:spacing w:after="0" w:line="240" w:lineRule="auto"/>
              <w:rPr>
                <w:sz w:val="16"/>
                <w:szCs w:val="16"/>
              </w:rPr>
            </w:pPr>
            <w:r w:rsidRPr="00451637">
              <w:rPr>
                <w:sz w:val="16"/>
                <w:szCs w:val="16"/>
              </w:rPr>
              <w:t xml:space="preserve">            // run the heat results display script</w:t>
            </w:r>
          </w:p>
          <w:p w:rsidR="00036767" w:rsidRPr="00451637" w:rsidRDefault="00036767" w:rsidP="00451637">
            <w:pPr>
              <w:spacing w:after="0" w:line="240" w:lineRule="auto"/>
              <w:rPr>
                <w:sz w:val="16"/>
                <w:szCs w:val="16"/>
              </w:rPr>
            </w:pPr>
            <w:r w:rsidRPr="00451637">
              <w:rPr>
                <w:sz w:val="16"/>
                <w:szCs w:val="16"/>
              </w:rPr>
              <w:t xml:space="preserve">            echo '&lt;meta http-equiv="refresh" content="0; URL=table_race_heat_display.php"&gt;';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these lines: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'u2':</w:t>
            </w:r>
          </w:p>
          <w:p w:rsidR="00036767" w:rsidRPr="00451637" w:rsidRDefault="00036767" w:rsidP="00451637">
            <w:pPr>
              <w:spacing w:after="0" w:line="240" w:lineRule="auto"/>
              <w:rPr>
                <w:sz w:val="16"/>
                <w:szCs w:val="16"/>
              </w:rPr>
            </w:pPr>
            <w:r w:rsidRPr="00451637">
              <w:rPr>
                <w:sz w:val="16"/>
                <w:szCs w:val="16"/>
              </w:rPr>
              <w:t xml:space="preserve">            $rslt = dbu_handle_update($fielddef, $scheme, $table, $dbconn, $_POST, $keys);</w:t>
            </w:r>
          </w:p>
          <w:p w:rsidR="00036767" w:rsidRPr="00451637" w:rsidRDefault="00036767" w:rsidP="00451637">
            <w:pPr>
              <w:spacing w:after="0" w:line="240" w:lineRule="auto"/>
              <w:rPr>
                <w:sz w:val="16"/>
                <w:szCs w:val="16"/>
              </w:rPr>
            </w:pPr>
            <w:r w:rsidRPr="00451637">
              <w:rPr>
                <w:sz w:val="16"/>
                <w:szCs w:val="16"/>
              </w:rPr>
              <w:t xml:space="preserve">            if ($rslt) {</w:t>
            </w:r>
          </w:p>
          <w:p w:rsidR="00036767" w:rsidRPr="00451637" w:rsidRDefault="00036767" w:rsidP="00451637">
            <w:pPr>
              <w:spacing w:after="0" w:line="240" w:lineRule="auto"/>
              <w:rPr>
                <w:sz w:val="16"/>
                <w:szCs w:val="16"/>
              </w:rPr>
            </w:pPr>
            <w:r w:rsidRPr="00451637">
              <w:rPr>
                <w:sz w:val="16"/>
                <w:szCs w:val="16"/>
              </w:rPr>
              <w:t xml:space="preserve">                $show_message = true;</w:t>
            </w:r>
          </w:p>
          <w:p w:rsidR="00036767" w:rsidRPr="00451637" w:rsidRDefault="00036767" w:rsidP="00451637">
            <w:pPr>
              <w:spacing w:after="0" w:line="240" w:lineRule="auto"/>
              <w:rPr>
                <w:sz w:val="16"/>
                <w:szCs w:val="16"/>
              </w:rPr>
            </w:pPr>
            <w:r w:rsidRPr="00451637">
              <w:rPr>
                <w:sz w:val="16"/>
                <w:szCs w:val="16"/>
              </w:rPr>
              <w:t xml:space="preserve">                $message = sprintf(MSG_UPDATED, $start);</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dbu_handle_error($dbconn-&gt;db_lasterror());</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Add this code afterward:</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If race is "starting" make sure we have race_heat records ready to go</w:t>
            </w:r>
          </w:p>
          <w:p w:rsidR="00036767" w:rsidRPr="00451637" w:rsidRDefault="00036767" w:rsidP="00451637">
            <w:pPr>
              <w:spacing w:after="0" w:line="240" w:lineRule="auto"/>
              <w:rPr>
                <w:sz w:val="16"/>
                <w:szCs w:val="16"/>
              </w:rPr>
            </w:pPr>
            <w:r w:rsidRPr="00451637">
              <w:rPr>
                <w:sz w:val="16"/>
                <w:szCs w:val="16"/>
              </w:rPr>
              <w:t xml:space="preserve">            if ($HTTP_POST_VARS['f2'] == 'Started')  {</w:t>
            </w:r>
          </w:p>
          <w:p w:rsidR="00036767" w:rsidRPr="00451637" w:rsidRDefault="00036767" w:rsidP="00451637">
            <w:pPr>
              <w:spacing w:after="0" w:line="240" w:lineRule="auto"/>
              <w:rPr>
                <w:sz w:val="16"/>
                <w:szCs w:val="16"/>
              </w:rPr>
            </w:pPr>
            <w:r w:rsidRPr="00451637">
              <w:rPr>
                <w:sz w:val="16"/>
                <w:szCs w:val="16"/>
              </w:rPr>
              <w:t xml:space="preserve">                // See if race_heat records already exist</w:t>
            </w:r>
          </w:p>
          <w:p w:rsidR="00036767" w:rsidRPr="00451637" w:rsidRDefault="00036767" w:rsidP="00451637">
            <w:pPr>
              <w:spacing w:after="0" w:line="240" w:lineRule="auto"/>
              <w:rPr>
                <w:sz w:val="16"/>
                <w:szCs w:val="16"/>
              </w:rPr>
            </w:pPr>
            <w:r w:rsidRPr="00451637">
              <w:rPr>
                <w:sz w:val="16"/>
                <w:szCs w:val="16"/>
              </w:rPr>
              <w:t xml:space="preserve">                $raceHeatSql = "SELECT * from race_heat where idRace=".$HTTP_POST_VARS['RKEY'];</w:t>
            </w:r>
          </w:p>
          <w:p w:rsidR="00036767" w:rsidRPr="00451637" w:rsidRDefault="00036767" w:rsidP="00451637">
            <w:pPr>
              <w:spacing w:after="0" w:line="240" w:lineRule="auto"/>
              <w:rPr>
                <w:sz w:val="16"/>
                <w:szCs w:val="16"/>
              </w:rPr>
            </w:pPr>
            <w:r w:rsidRPr="00451637">
              <w:rPr>
                <w:sz w:val="16"/>
                <w:szCs w:val="16"/>
              </w:rPr>
              <w:t xml:space="preserve">                $raceHeatResult = $dbconn-&gt;db_get_all_rows($raceHeatSql);</w:t>
            </w:r>
          </w:p>
          <w:p w:rsidR="00036767" w:rsidRPr="00451637" w:rsidRDefault="00036767" w:rsidP="00451637">
            <w:pPr>
              <w:spacing w:after="0" w:line="240" w:lineRule="auto"/>
              <w:rPr>
                <w:sz w:val="16"/>
                <w:szCs w:val="16"/>
              </w:rPr>
            </w:pPr>
            <w:r w:rsidRPr="00451637">
              <w:rPr>
                <w:sz w:val="16"/>
                <w:szCs w:val="16"/>
              </w:rPr>
              <w:t xml:space="preserve">                //$countRH = sizeof($raceHeatResult);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if (sizeof($raceHeatResult) == 0) {</w:t>
            </w:r>
          </w:p>
          <w:p w:rsidR="00036767" w:rsidRPr="00451637" w:rsidRDefault="00036767" w:rsidP="00451637">
            <w:pPr>
              <w:spacing w:after="0" w:line="240" w:lineRule="auto"/>
              <w:rPr>
                <w:sz w:val="16"/>
                <w:szCs w:val="16"/>
              </w:rPr>
            </w:pPr>
            <w:r w:rsidRPr="00451637">
              <w:rPr>
                <w:sz w:val="16"/>
                <w:szCs w:val="16"/>
              </w:rPr>
              <w:t xml:space="preserve">                    // If records do not exist, get array of race heat template records</w:t>
            </w:r>
          </w:p>
          <w:p w:rsidR="00036767" w:rsidRPr="00451637" w:rsidRDefault="00036767" w:rsidP="00451637">
            <w:pPr>
              <w:spacing w:after="0" w:line="240" w:lineRule="auto"/>
              <w:rPr>
                <w:sz w:val="16"/>
                <w:szCs w:val="16"/>
              </w:rPr>
            </w:pPr>
            <w:r w:rsidRPr="00451637">
              <w:rPr>
                <w:sz w:val="16"/>
                <w:szCs w:val="16"/>
              </w:rPr>
              <w:t xml:space="preserve">                    $heatSql = "SELECT * from heat where Heat_Header_idHeat_Header =".$HTTP_POST_VARS['f4']." order by Number";</w:t>
            </w:r>
          </w:p>
          <w:p w:rsidR="00036767" w:rsidRPr="00451637" w:rsidRDefault="00036767" w:rsidP="00451637">
            <w:pPr>
              <w:spacing w:after="0" w:line="240" w:lineRule="auto"/>
              <w:rPr>
                <w:sz w:val="16"/>
                <w:szCs w:val="16"/>
              </w:rPr>
            </w:pPr>
            <w:r w:rsidRPr="00451637">
              <w:rPr>
                <w:sz w:val="16"/>
                <w:szCs w:val="16"/>
              </w:rPr>
              <w:t xml:space="preserve">                    $heatResult = $dbconn-&gt;db_get_all_rows($heatSql);</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read through array of race heat template records - and punch out</w:t>
            </w:r>
          </w:p>
          <w:p w:rsidR="00036767" w:rsidRPr="00451637" w:rsidRDefault="00036767" w:rsidP="00451637">
            <w:pPr>
              <w:spacing w:after="0" w:line="240" w:lineRule="auto"/>
              <w:rPr>
                <w:sz w:val="16"/>
                <w:szCs w:val="16"/>
              </w:rPr>
            </w:pPr>
            <w:r w:rsidRPr="00451637">
              <w:rPr>
                <w:sz w:val="16"/>
                <w:szCs w:val="16"/>
              </w:rPr>
              <w:t xml:space="preserve">                    //   a race_heat record for each</w:t>
            </w:r>
          </w:p>
          <w:p w:rsidR="00036767" w:rsidRPr="00451637" w:rsidRDefault="00036767" w:rsidP="00451637">
            <w:pPr>
              <w:spacing w:after="0" w:line="240" w:lineRule="auto"/>
              <w:rPr>
                <w:sz w:val="16"/>
                <w:szCs w:val="16"/>
              </w:rPr>
            </w:pPr>
            <w:r w:rsidRPr="00451637">
              <w:rPr>
                <w:sz w:val="16"/>
                <w:szCs w:val="16"/>
              </w:rPr>
              <w:t xml:space="preserve">                    if (!$heatResult) {</w:t>
            </w:r>
          </w:p>
          <w:p w:rsidR="00036767" w:rsidRPr="00451637" w:rsidRDefault="00036767" w:rsidP="00451637">
            <w:pPr>
              <w:spacing w:after="0" w:line="240" w:lineRule="auto"/>
              <w:rPr>
                <w:sz w:val="16"/>
                <w:szCs w:val="16"/>
              </w:rPr>
            </w:pPr>
            <w:r w:rsidRPr="00451637">
              <w:rPr>
                <w:sz w:val="16"/>
                <w:szCs w:val="16"/>
              </w:rPr>
              <w:t xml:space="preserve">                        echo "falure &lt;/br&gt;";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$i=1;</w:t>
            </w:r>
          </w:p>
          <w:p w:rsidR="00036767" w:rsidRPr="00451637" w:rsidRDefault="00036767" w:rsidP="00451637">
            <w:pPr>
              <w:spacing w:after="0" w:line="240" w:lineRule="auto"/>
              <w:rPr>
                <w:sz w:val="16"/>
                <w:szCs w:val="16"/>
              </w:rPr>
            </w:pPr>
            <w:r w:rsidRPr="00451637">
              <w:rPr>
                <w:sz w:val="16"/>
                <w:szCs w:val="16"/>
              </w:rPr>
              <w:t xml:space="preserve">                        foreach($heatResult as $key =&gt; $value) {</w:t>
            </w:r>
          </w:p>
          <w:p w:rsidR="00036767" w:rsidRPr="00451637" w:rsidRDefault="00036767" w:rsidP="00451637">
            <w:pPr>
              <w:spacing w:after="0" w:line="240" w:lineRule="auto"/>
              <w:rPr>
                <w:sz w:val="16"/>
                <w:szCs w:val="16"/>
              </w:rPr>
            </w:pPr>
            <w:r w:rsidRPr="00451637">
              <w:rPr>
                <w:sz w:val="16"/>
                <w:szCs w:val="16"/>
              </w:rPr>
              <w:t xml:space="preserve">                            //echo "Car:".$value[Car_Lane1];</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go get the record from the "race_registration" file that has the same car#; </w:t>
            </w:r>
          </w:p>
          <w:p w:rsidR="00036767" w:rsidRPr="00451637" w:rsidRDefault="00036767" w:rsidP="00451637">
            <w:pPr>
              <w:spacing w:after="0" w:line="240" w:lineRule="auto"/>
              <w:rPr>
                <w:sz w:val="16"/>
                <w:szCs w:val="16"/>
              </w:rPr>
            </w:pPr>
            <w:r w:rsidRPr="00451637">
              <w:rPr>
                <w:sz w:val="16"/>
                <w:szCs w:val="16"/>
              </w:rPr>
              <w:t xml:space="preserve">                            //  we will use the racer id# we find here to write out in the new record</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Get racer id for car in lane #1</w:t>
            </w:r>
          </w:p>
          <w:p w:rsidR="00036767" w:rsidRPr="00451637" w:rsidRDefault="00036767" w:rsidP="00451637">
            <w:pPr>
              <w:spacing w:after="0" w:line="240" w:lineRule="auto"/>
              <w:rPr>
                <w:sz w:val="16"/>
                <w:szCs w:val="16"/>
              </w:rPr>
            </w:pPr>
            <w:r w:rsidRPr="00451637">
              <w:rPr>
                <w:sz w:val="16"/>
                <w:szCs w:val="16"/>
              </w:rPr>
              <w:t xml:space="preserve">                            $rrSql = "SELECT rrRacer from race_registration where (rrRace=".$HTTP_POST_VARS['RKEY'].") and (rrCarNumber=".$value[Car_Lane1].")";</w:t>
            </w:r>
          </w:p>
          <w:p w:rsidR="00036767" w:rsidRPr="00451637" w:rsidRDefault="00036767" w:rsidP="00451637">
            <w:pPr>
              <w:spacing w:after="0" w:line="240" w:lineRule="auto"/>
              <w:rPr>
                <w:sz w:val="16"/>
                <w:szCs w:val="16"/>
              </w:rPr>
            </w:pPr>
            <w:r w:rsidRPr="00451637">
              <w:rPr>
                <w:sz w:val="16"/>
                <w:szCs w:val="16"/>
              </w:rPr>
              <w:t xml:space="preserve">                            $rrResult = $dbconn-&gt;db_get_all_rows($rrSql);</w:t>
            </w:r>
          </w:p>
          <w:p w:rsidR="00036767" w:rsidRPr="00451637" w:rsidRDefault="00036767" w:rsidP="00451637">
            <w:pPr>
              <w:spacing w:after="0" w:line="240" w:lineRule="auto"/>
              <w:rPr>
                <w:sz w:val="16"/>
                <w:szCs w:val="16"/>
              </w:rPr>
            </w:pPr>
            <w:r w:rsidRPr="00451637">
              <w:rPr>
                <w:sz w:val="16"/>
                <w:szCs w:val="16"/>
              </w:rPr>
              <w:t xml:space="preserve">                            if (!rrResult) {</w:t>
            </w:r>
          </w:p>
          <w:p w:rsidR="00036767" w:rsidRPr="00451637" w:rsidRDefault="00036767" w:rsidP="00451637">
            <w:pPr>
              <w:spacing w:after="0" w:line="240" w:lineRule="auto"/>
              <w:rPr>
                <w:sz w:val="16"/>
                <w:szCs w:val="16"/>
              </w:rPr>
            </w:pPr>
            <w:r w:rsidRPr="00451637">
              <w:rPr>
                <w:sz w:val="16"/>
                <w:szCs w:val="16"/>
              </w:rPr>
              <w:t xml:space="preserve">                                echo "failure &lt;/br&gt;";</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foreach($rrResult as $rrKey =&gt; $rrValue) {</w:t>
            </w:r>
          </w:p>
          <w:p w:rsidR="00036767" w:rsidRPr="00451637" w:rsidRDefault="00036767" w:rsidP="00451637">
            <w:pPr>
              <w:spacing w:after="0" w:line="240" w:lineRule="auto"/>
              <w:rPr>
                <w:sz w:val="16"/>
                <w:szCs w:val="16"/>
              </w:rPr>
            </w:pPr>
            <w:r w:rsidRPr="00451637">
              <w:rPr>
                <w:sz w:val="16"/>
                <w:szCs w:val="16"/>
              </w:rPr>
              <w:t xml:space="preserve">                                $lane1Racer = $rrValue['rrRacer'];    </w:t>
            </w:r>
          </w:p>
          <w:p w:rsidR="00036767" w:rsidRPr="00451637" w:rsidRDefault="00036767" w:rsidP="00451637">
            <w:pPr>
              <w:spacing w:after="0" w:line="240" w:lineRule="auto"/>
              <w:rPr>
                <w:sz w:val="16"/>
                <w:szCs w:val="16"/>
              </w:rPr>
            </w:pPr>
            <w:r w:rsidRPr="00451637">
              <w:rPr>
                <w:sz w:val="16"/>
                <w:szCs w:val="16"/>
              </w:rPr>
              <w:t xml:space="preserv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 Get racer id for car in lane #2</w:t>
            </w:r>
          </w:p>
          <w:p w:rsidR="00036767" w:rsidRPr="00451637" w:rsidRDefault="00036767" w:rsidP="00451637">
            <w:pPr>
              <w:spacing w:after="0" w:line="240" w:lineRule="auto"/>
              <w:rPr>
                <w:sz w:val="16"/>
                <w:szCs w:val="16"/>
              </w:rPr>
            </w:pPr>
            <w:r w:rsidRPr="00451637">
              <w:rPr>
                <w:sz w:val="16"/>
                <w:szCs w:val="16"/>
              </w:rPr>
              <w:t xml:space="preserve">                            $rrSql = "SELECT rrRacer from race_registration where (rrRace=".$HTTP_POST_VARS['RKEY'].") and (rrCarNumber=".$value[Car_Lane2].")";</w:t>
            </w:r>
          </w:p>
          <w:p w:rsidR="00036767" w:rsidRPr="00451637" w:rsidRDefault="00036767" w:rsidP="00451637">
            <w:pPr>
              <w:spacing w:after="0" w:line="240" w:lineRule="auto"/>
              <w:rPr>
                <w:sz w:val="16"/>
                <w:szCs w:val="16"/>
              </w:rPr>
            </w:pPr>
            <w:r w:rsidRPr="00451637">
              <w:rPr>
                <w:sz w:val="16"/>
                <w:szCs w:val="16"/>
              </w:rPr>
              <w:t xml:space="preserve">                            $rrResult = $dbconn-&gt;db_get_all_rows($rrSql);</w:t>
            </w:r>
          </w:p>
          <w:p w:rsidR="00036767" w:rsidRPr="00451637" w:rsidRDefault="00036767" w:rsidP="00451637">
            <w:pPr>
              <w:spacing w:after="0" w:line="240" w:lineRule="auto"/>
              <w:rPr>
                <w:sz w:val="16"/>
                <w:szCs w:val="16"/>
              </w:rPr>
            </w:pPr>
            <w:r w:rsidRPr="00451637">
              <w:rPr>
                <w:sz w:val="16"/>
                <w:szCs w:val="16"/>
              </w:rPr>
              <w:t xml:space="preserve">                            if (!rrResult) {</w:t>
            </w:r>
          </w:p>
          <w:p w:rsidR="00036767" w:rsidRPr="00451637" w:rsidRDefault="00036767" w:rsidP="00451637">
            <w:pPr>
              <w:spacing w:after="0" w:line="240" w:lineRule="auto"/>
              <w:rPr>
                <w:sz w:val="16"/>
                <w:szCs w:val="16"/>
              </w:rPr>
            </w:pPr>
            <w:r w:rsidRPr="00451637">
              <w:rPr>
                <w:sz w:val="16"/>
                <w:szCs w:val="16"/>
              </w:rPr>
              <w:t xml:space="preserve">                                echo "failure &lt;/br&gt;";</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foreach($rrResult as $rrKey =&gt; $rrValue) {</w:t>
            </w:r>
          </w:p>
          <w:p w:rsidR="00036767" w:rsidRPr="00451637" w:rsidRDefault="00036767" w:rsidP="00451637">
            <w:pPr>
              <w:spacing w:after="0" w:line="240" w:lineRule="auto"/>
              <w:rPr>
                <w:sz w:val="16"/>
                <w:szCs w:val="16"/>
              </w:rPr>
            </w:pPr>
            <w:r w:rsidRPr="00451637">
              <w:rPr>
                <w:sz w:val="16"/>
                <w:szCs w:val="16"/>
              </w:rPr>
              <w:t xml:space="preserve">                                $lane2Racer = $rrValue['rrRacer'];    </w:t>
            </w:r>
          </w:p>
          <w:p w:rsidR="00036767" w:rsidRPr="00451637" w:rsidRDefault="00036767" w:rsidP="00451637">
            <w:pPr>
              <w:spacing w:after="0" w:line="240" w:lineRule="auto"/>
              <w:rPr>
                <w:sz w:val="16"/>
                <w:szCs w:val="16"/>
              </w:rPr>
            </w:pPr>
            <w:r w:rsidRPr="00451637">
              <w:rPr>
                <w:sz w:val="16"/>
                <w:szCs w:val="16"/>
              </w:rPr>
              <w:t xml:space="preserv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 Get racer id for car in lane #3</w:t>
            </w:r>
          </w:p>
          <w:p w:rsidR="00036767" w:rsidRPr="00451637" w:rsidRDefault="00036767" w:rsidP="00451637">
            <w:pPr>
              <w:spacing w:after="0" w:line="240" w:lineRule="auto"/>
              <w:rPr>
                <w:sz w:val="16"/>
                <w:szCs w:val="16"/>
              </w:rPr>
            </w:pPr>
            <w:r w:rsidRPr="00451637">
              <w:rPr>
                <w:sz w:val="16"/>
                <w:szCs w:val="16"/>
              </w:rPr>
              <w:t xml:space="preserve">                            $rrSql = "SELECT rrRacer from race_registration where (rrRace=".$HTTP_POST_VARS['RKEY'].") and (rrCarNumber=".$value[Car_Lane3].")";</w:t>
            </w:r>
          </w:p>
          <w:p w:rsidR="00036767" w:rsidRPr="00451637" w:rsidRDefault="00036767" w:rsidP="00451637">
            <w:pPr>
              <w:spacing w:after="0" w:line="240" w:lineRule="auto"/>
              <w:rPr>
                <w:sz w:val="16"/>
                <w:szCs w:val="16"/>
              </w:rPr>
            </w:pPr>
            <w:r w:rsidRPr="00451637">
              <w:rPr>
                <w:sz w:val="16"/>
                <w:szCs w:val="16"/>
              </w:rPr>
              <w:t xml:space="preserve">                            $rrResult = $dbconn-&gt;db_get_all_rows($rrSql);</w:t>
            </w:r>
          </w:p>
          <w:p w:rsidR="00036767" w:rsidRPr="00451637" w:rsidRDefault="00036767" w:rsidP="00451637">
            <w:pPr>
              <w:spacing w:after="0" w:line="240" w:lineRule="auto"/>
              <w:rPr>
                <w:sz w:val="16"/>
                <w:szCs w:val="16"/>
              </w:rPr>
            </w:pPr>
            <w:r w:rsidRPr="00451637">
              <w:rPr>
                <w:sz w:val="16"/>
                <w:szCs w:val="16"/>
              </w:rPr>
              <w:t xml:space="preserve">                            if (!rrResult) {</w:t>
            </w:r>
          </w:p>
          <w:p w:rsidR="00036767" w:rsidRPr="00451637" w:rsidRDefault="00036767" w:rsidP="00451637">
            <w:pPr>
              <w:spacing w:after="0" w:line="240" w:lineRule="auto"/>
              <w:rPr>
                <w:sz w:val="16"/>
                <w:szCs w:val="16"/>
              </w:rPr>
            </w:pPr>
            <w:r w:rsidRPr="00451637">
              <w:rPr>
                <w:sz w:val="16"/>
                <w:szCs w:val="16"/>
              </w:rPr>
              <w:t xml:space="preserve">                                echo "failure &lt;/br&gt;";</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foreach($rrResult as $rrKey =&gt; $rrValue) {</w:t>
            </w:r>
          </w:p>
          <w:p w:rsidR="00036767" w:rsidRPr="00451637" w:rsidRDefault="00036767" w:rsidP="00451637">
            <w:pPr>
              <w:spacing w:after="0" w:line="240" w:lineRule="auto"/>
              <w:rPr>
                <w:sz w:val="16"/>
                <w:szCs w:val="16"/>
              </w:rPr>
            </w:pPr>
            <w:r w:rsidRPr="00451637">
              <w:rPr>
                <w:sz w:val="16"/>
                <w:szCs w:val="16"/>
              </w:rPr>
              <w:t xml:space="preserve">                                $lane3Racer = $rrValue['rrRacer'];    </w:t>
            </w:r>
          </w:p>
          <w:p w:rsidR="00036767" w:rsidRPr="00451637" w:rsidRDefault="00036767" w:rsidP="00451637">
            <w:pPr>
              <w:spacing w:after="0" w:line="240" w:lineRule="auto"/>
              <w:rPr>
                <w:sz w:val="16"/>
                <w:szCs w:val="16"/>
              </w:rPr>
            </w:pPr>
            <w:r w:rsidRPr="00451637">
              <w:rPr>
                <w:sz w:val="16"/>
                <w:szCs w:val="16"/>
              </w:rPr>
              <w:t xml:space="preserv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 Get racer id for car in lane #4</w:t>
            </w:r>
          </w:p>
          <w:p w:rsidR="00036767" w:rsidRPr="00451637" w:rsidRDefault="00036767" w:rsidP="00451637">
            <w:pPr>
              <w:spacing w:after="0" w:line="240" w:lineRule="auto"/>
              <w:rPr>
                <w:sz w:val="16"/>
                <w:szCs w:val="16"/>
              </w:rPr>
            </w:pPr>
            <w:r w:rsidRPr="00451637">
              <w:rPr>
                <w:sz w:val="16"/>
                <w:szCs w:val="16"/>
              </w:rPr>
              <w:t xml:space="preserve">                            $rrSql = "SELECT rrRacer from race_registration where (rrRace=".$HTTP_POST_VARS['RKEY'].") and (rrCarNumber=".$value[Car_Lane4].")";</w:t>
            </w:r>
          </w:p>
          <w:p w:rsidR="00036767" w:rsidRPr="00451637" w:rsidRDefault="00036767" w:rsidP="00451637">
            <w:pPr>
              <w:spacing w:after="0" w:line="240" w:lineRule="auto"/>
              <w:rPr>
                <w:sz w:val="16"/>
                <w:szCs w:val="16"/>
              </w:rPr>
            </w:pPr>
            <w:r w:rsidRPr="00451637">
              <w:rPr>
                <w:sz w:val="16"/>
                <w:szCs w:val="16"/>
              </w:rPr>
              <w:t xml:space="preserve">                            $rrResult = $dbconn-&gt;db_get_all_rows($rrSql);</w:t>
            </w:r>
          </w:p>
          <w:p w:rsidR="00036767" w:rsidRPr="00451637" w:rsidRDefault="00036767" w:rsidP="00451637">
            <w:pPr>
              <w:spacing w:after="0" w:line="240" w:lineRule="auto"/>
              <w:rPr>
                <w:sz w:val="16"/>
                <w:szCs w:val="16"/>
              </w:rPr>
            </w:pPr>
            <w:r w:rsidRPr="00451637">
              <w:rPr>
                <w:sz w:val="16"/>
                <w:szCs w:val="16"/>
              </w:rPr>
              <w:t xml:space="preserve">                            if (!rrResult) {</w:t>
            </w:r>
          </w:p>
          <w:p w:rsidR="00036767" w:rsidRPr="00451637" w:rsidRDefault="00036767" w:rsidP="00451637">
            <w:pPr>
              <w:spacing w:after="0" w:line="240" w:lineRule="auto"/>
              <w:rPr>
                <w:sz w:val="16"/>
                <w:szCs w:val="16"/>
              </w:rPr>
            </w:pPr>
            <w:r w:rsidRPr="00451637">
              <w:rPr>
                <w:sz w:val="16"/>
                <w:szCs w:val="16"/>
              </w:rPr>
              <w:t xml:space="preserve">                                echo "failure &lt;/br&gt;";</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foreach($rrResult as $rrKey =&gt; $rrValue) {</w:t>
            </w:r>
          </w:p>
          <w:p w:rsidR="00036767" w:rsidRPr="00451637" w:rsidRDefault="00036767" w:rsidP="00451637">
            <w:pPr>
              <w:spacing w:after="0" w:line="240" w:lineRule="auto"/>
              <w:rPr>
                <w:sz w:val="16"/>
                <w:szCs w:val="16"/>
              </w:rPr>
            </w:pPr>
            <w:r w:rsidRPr="00451637">
              <w:rPr>
                <w:sz w:val="16"/>
                <w:szCs w:val="16"/>
              </w:rPr>
              <w:t xml:space="preserve">                                $lane4Racer = $rrValue['rrRacer'];    </w:t>
            </w:r>
          </w:p>
          <w:p w:rsidR="00036767" w:rsidRPr="00451637" w:rsidRDefault="00036767" w:rsidP="00451637">
            <w:pPr>
              <w:spacing w:after="0" w:line="240" w:lineRule="auto"/>
              <w:rPr>
                <w:sz w:val="16"/>
                <w:szCs w:val="16"/>
              </w:rPr>
            </w:pPr>
            <w:r w:rsidRPr="00451637">
              <w:rPr>
                <w:sz w:val="16"/>
                <w:szCs w:val="16"/>
              </w:rPr>
              <w:t xml:space="preserv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$raceHeatSql = "INSERT into race_heat values(0,".$HTTP_POST_VARS['RKEY'].",".$i++.",".$lane1Racer.",".$lane2Racer.",".$lane3Racer.",".$lane4Racer.",NULL,NULL,NULL,NULL)";                         </w:t>
            </w:r>
          </w:p>
          <w:p w:rsidR="00036767" w:rsidRPr="00451637" w:rsidRDefault="00036767" w:rsidP="00451637">
            <w:pPr>
              <w:spacing w:after="0" w:line="240" w:lineRule="auto"/>
              <w:rPr>
                <w:sz w:val="16"/>
                <w:szCs w:val="16"/>
              </w:rPr>
            </w:pPr>
            <w:r w:rsidRPr="00451637">
              <w:rPr>
                <w:sz w:val="16"/>
                <w:szCs w:val="16"/>
              </w:rPr>
              <w:t xml:space="preserve">                            $raceHeatInsert = $dbconn-&gt;db_query($raceHeatSql);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echo($raceHeatInsert); </w:t>
            </w:r>
          </w:p>
          <w:p w:rsidR="00036767" w:rsidRPr="00451637" w:rsidRDefault="00036767" w:rsidP="00451637">
            <w:pPr>
              <w:spacing w:after="0" w:line="240" w:lineRule="auto"/>
              <w:rPr>
                <w:sz w:val="16"/>
                <w:szCs w:val="16"/>
              </w:rPr>
            </w:pPr>
            <w:r w:rsidRPr="00451637">
              <w:rPr>
                <w:sz w:val="16"/>
                <w:szCs w:val="16"/>
              </w:rPr>
              <w:t xml:space="preserve">                            // $heatHeaderArray[$value[idHeat_Header]] = $value[Description];</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w:t>
            </w:r>
          </w:p>
        </w:tc>
      </w:tr>
    </w:tbl>
    <w:p w:rsidR="00036767" w:rsidRDefault="00036767" w:rsidP="00D6000C"/>
    <w:p w:rsidR="00036767" w:rsidRDefault="00036767" w:rsidP="00D6000C"/>
    <w:p w:rsidR="00036767" w:rsidRDefault="00036767" w:rsidP="00BC2A7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8"/>
      </w:tblGrid>
      <w:tr w:rsidR="00036767" w:rsidRPr="00451637" w:rsidTr="00451637">
        <w:tc>
          <w:tcPr>
            <w:tcW w:w="11898" w:type="dxa"/>
          </w:tcPr>
          <w:p w:rsidR="00036767" w:rsidRPr="00451637" w:rsidRDefault="00036767" w:rsidP="00451637">
            <w:pPr>
              <w:spacing w:after="0" w:line="240" w:lineRule="auto"/>
            </w:pPr>
            <w:r w:rsidRPr="00451637">
              <w:t>Race Registration table:</w:t>
            </w:r>
          </w:p>
          <w:p w:rsidR="00036767" w:rsidRPr="00451637" w:rsidRDefault="00036767" w:rsidP="00451637">
            <w:pPr>
              <w:spacing w:after="0" w:line="240" w:lineRule="auto"/>
            </w:pPr>
          </w:p>
          <w:p w:rsidR="00036767" w:rsidRPr="00451637" w:rsidRDefault="00036767" w:rsidP="00451637">
            <w:pPr>
              <w:tabs>
                <w:tab w:val="left" w:pos="5370"/>
              </w:tabs>
              <w:spacing w:after="0" w:line="240" w:lineRule="auto"/>
              <w:rPr>
                <w:u w:val="single"/>
              </w:rPr>
            </w:pPr>
            <w:r w:rsidRPr="00451637">
              <w:rPr>
                <w:u w:val="single"/>
              </w:rPr>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Replace this line with the next:</w:t>
            </w:r>
          </w:p>
          <w:p w:rsidR="00036767" w:rsidRPr="00451637" w:rsidRDefault="00036767" w:rsidP="00451637">
            <w:pPr>
              <w:spacing w:after="0" w:line="240" w:lineRule="auto"/>
            </w:pPr>
            <w:r w:rsidRPr="00451637">
              <w:t xml:space="preserve">$panel_heading = ucfirst($table." Maintenance");        </w:t>
            </w:r>
          </w:p>
          <w:p w:rsidR="00036767" w:rsidRPr="00451637" w:rsidRDefault="00036767" w:rsidP="00451637">
            <w:pPr>
              <w:spacing w:after="0" w:line="240" w:lineRule="auto"/>
            </w:pPr>
            <w:r w:rsidRPr="00451637">
              <w:t>$panel_heading = ucfirst</w:t>
            </w:r>
            <w:r w:rsidRPr="00451637">
              <w:rPr>
                <w:highlight w:val="yellow"/>
              </w:rPr>
              <w:t>(“Race Registration");</w:t>
            </w: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pPr>
            <w:r w:rsidRPr="00451637">
              <w:t>Locate this line:</w:t>
            </w:r>
          </w:p>
          <w:p w:rsidR="00036767" w:rsidRPr="00451637" w:rsidRDefault="00036767" w:rsidP="00451637">
            <w:pPr>
              <w:spacing w:after="0" w:line="240" w:lineRule="auto"/>
            </w:pPr>
            <w:r w:rsidRPr="00451637">
              <w:t xml:space="preserve">    $dbconn-&gt;db_connect($config['dbhost'], $config['dblogin'], $config['dbpass'], $config['dbname'], $config['dbport']);          </w:t>
            </w:r>
          </w:p>
          <w:p w:rsidR="00036767" w:rsidRPr="00451637" w:rsidRDefault="00036767" w:rsidP="00451637">
            <w:pPr>
              <w:spacing w:after="0" w:line="240" w:lineRule="auto"/>
            </w:pPr>
            <w:r w:rsidRPr="00451637">
              <w:t>Then add these lines afterward:</w:t>
            </w:r>
          </w:p>
          <w:p w:rsidR="00036767" w:rsidRPr="00451637" w:rsidRDefault="00036767" w:rsidP="00451637">
            <w:pPr>
              <w:spacing w:after="0" w:line="240" w:lineRule="auto"/>
            </w:pPr>
            <w:r w:rsidRPr="00451637">
              <w:t xml:space="preserve">    // Get description for race identified by session variable $_SESSION['raceToRegister']</w:t>
            </w:r>
          </w:p>
          <w:p w:rsidR="00036767" w:rsidRPr="00451637" w:rsidRDefault="00036767" w:rsidP="00451637">
            <w:pPr>
              <w:spacing w:after="0" w:line="240" w:lineRule="auto"/>
            </w:pPr>
            <w:r w:rsidRPr="00451637">
              <w:t xml:space="preserve">    $sql = "SELECT description FROM race where idRace = ".$_SESSION['raceToRegister'];</w:t>
            </w:r>
          </w:p>
          <w:p w:rsidR="00036767" w:rsidRPr="00451637" w:rsidRDefault="00036767" w:rsidP="00451637">
            <w:pPr>
              <w:spacing w:after="0" w:line="240" w:lineRule="auto"/>
            </w:pPr>
            <w:r w:rsidRPr="00451637">
              <w:t xml:space="preserve">    $result = $dbconn-&gt;db_get_all_rows($sql);</w:t>
            </w:r>
          </w:p>
          <w:p w:rsidR="00036767" w:rsidRPr="00451637" w:rsidRDefault="00036767" w:rsidP="00451637">
            <w:pPr>
              <w:spacing w:after="0" w:line="240" w:lineRule="auto"/>
            </w:pPr>
            <w:r w:rsidRPr="00451637">
              <w:t xml:space="preserve">    // should only be one record returned...</w:t>
            </w:r>
          </w:p>
          <w:p w:rsidR="00036767" w:rsidRPr="00451637" w:rsidRDefault="00036767" w:rsidP="00451637">
            <w:pPr>
              <w:spacing w:after="0" w:line="240" w:lineRule="auto"/>
            </w:pPr>
            <w:r w:rsidRPr="00451637">
              <w:t xml:space="preserve">    if (!$result) {</w:t>
            </w:r>
          </w:p>
          <w:p w:rsidR="00036767" w:rsidRPr="00451637" w:rsidRDefault="00036767" w:rsidP="00451637">
            <w:pPr>
              <w:spacing w:after="0" w:line="240" w:lineRule="auto"/>
            </w:pPr>
            <w:r w:rsidRPr="00451637">
              <w:t xml:space="preserve">        echo "falure &lt;/br&gt;"; </w:t>
            </w:r>
          </w:p>
          <w:p w:rsidR="00036767" w:rsidRPr="00451637" w:rsidRDefault="00036767" w:rsidP="00451637">
            <w:pPr>
              <w:spacing w:after="0" w:line="240" w:lineRule="auto"/>
            </w:pPr>
            <w:r w:rsidRPr="00451637">
              <w:t xml:space="preserve">    } else {</w:t>
            </w:r>
          </w:p>
          <w:p w:rsidR="00036767" w:rsidRPr="00451637" w:rsidRDefault="00036767" w:rsidP="00451637">
            <w:pPr>
              <w:spacing w:after="0" w:line="240" w:lineRule="auto"/>
            </w:pPr>
            <w:r w:rsidRPr="00451637">
              <w:t xml:space="preserve">        foreach($result as $key =&gt; $value) {</w:t>
            </w:r>
          </w:p>
          <w:p w:rsidR="00036767" w:rsidRPr="00451637" w:rsidRDefault="00036767" w:rsidP="00451637">
            <w:pPr>
              <w:spacing w:after="0" w:line="240" w:lineRule="auto"/>
            </w:pPr>
            <w:r w:rsidRPr="00451637">
              <w:t xml:space="preserve">            $raceDescription = $value['Description'];</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echo "&lt;h3&gt;Registering race: &lt;FONT COLOR=\"ff0000\"&gt;*** ".$raceDescription." ***&lt;/FONT&gt;&lt;/h3&gt;";</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these lines to hide key field &amp; race id field (foreign key):</w:t>
            </w:r>
          </w:p>
          <w:p w:rsidR="00036767" w:rsidRPr="00451637" w:rsidRDefault="00036767" w:rsidP="00451637">
            <w:pPr>
              <w:spacing w:after="0" w:line="240" w:lineRule="auto"/>
            </w:pPr>
          </w:p>
          <w:p w:rsidR="00036767" w:rsidRPr="00451637" w:rsidRDefault="00036767" w:rsidP="00451637">
            <w:pPr>
              <w:spacing w:after="0" w:line="240" w:lineRule="auto"/>
            </w:pPr>
            <w:r w:rsidRPr="00451637">
              <w:t>'f0' =&gt; array(FLD_ID =&gt; true, FLD_VISIBLE =&gt; true, FLD_DISPLAY =&gt; 'idRace_registration', FLD_DISPLAY_SZ =&gt; 7,</w:t>
            </w:r>
          </w:p>
          <w:p w:rsidR="00036767" w:rsidRPr="00451637" w:rsidRDefault="00036767" w:rsidP="00451637">
            <w:pPr>
              <w:spacing w:after="0" w:line="240" w:lineRule="auto"/>
            </w:pPr>
            <w:r w:rsidRPr="00451637">
              <w:t xml:space="preserve">'f0' =&gt; array(FLD_ID =&gt; true, </w:t>
            </w:r>
            <w:r w:rsidRPr="00451637">
              <w:rPr>
                <w:highlight w:val="yellow"/>
              </w:rPr>
              <w:t>FLD_VISIBLE =&gt; false, FLD_DISPLAY =&gt; ''</w:t>
            </w:r>
            <w:r w:rsidRPr="00451637">
              <w:t>, FLD_DISPLAY_SZ =&gt; 7,</w:t>
            </w:r>
          </w:p>
          <w:p w:rsidR="00036767" w:rsidRPr="00451637" w:rsidRDefault="00036767" w:rsidP="00451637">
            <w:pPr>
              <w:spacing w:after="0" w:line="240" w:lineRule="auto"/>
            </w:pPr>
            <w:r w:rsidRPr="00451637">
              <w:t>'f1' =&gt; array(FLD_ID =&gt; false, FLD_VISIBLE =&gt; true, FLD_DISPLAY =&gt; 'Race', FLD_DISPLAY_SZ =&gt; 7,</w:t>
            </w:r>
          </w:p>
          <w:p w:rsidR="00036767" w:rsidRPr="00451637" w:rsidRDefault="00036767" w:rsidP="00451637">
            <w:pPr>
              <w:spacing w:after="0" w:line="240" w:lineRule="auto"/>
            </w:pPr>
            <w:r w:rsidRPr="00451637">
              <w:t xml:space="preserve">'f1' =&gt; array(FLD_ID =&gt; false, </w:t>
            </w:r>
            <w:r w:rsidRPr="00451637">
              <w:rPr>
                <w:highlight w:val="yellow"/>
              </w:rPr>
              <w:t>FLD_VISIBLE =&gt; false, FLD_DISPLAY =&gt; ''</w:t>
            </w:r>
            <w:r w:rsidRPr="00451637">
              <w:t>, FLD_DISPLAY_SZ =&gt; 7,</w:t>
            </w:r>
          </w:p>
          <w:p w:rsidR="00036767" w:rsidRPr="00451637" w:rsidRDefault="00036767" w:rsidP="00451637">
            <w:pPr>
              <w:spacing w:after="0" w:line="240" w:lineRule="auto"/>
            </w:pPr>
          </w:p>
          <w:p w:rsidR="00036767" w:rsidRPr="00451637" w:rsidRDefault="00036767" w:rsidP="00451637">
            <w:pPr>
              <w:spacing w:after="0" w:line="240" w:lineRule="auto"/>
            </w:pPr>
            <w:r w:rsidRPr="00451637">
              <w:t>Change these field sizes:</w:t>
            </w:r>
          </w:p>
          <w:p w:rsidR="00036767" w:rsidRPr="00451637" w:rsidRDefault="00036767" w:rsidP="00451637">
            <w:pPr>
              <w:spacing w:after="0" w:line="240" w:lineRule="auto"/>
            </w:pPr>
            <w:r w:rsidRPr="00451637">
              <w:t>'f2' =&gt; array(FLD_ID =&gt; false, FLD_VISIBLE =&gt; true, FLD_DISPLAY =&gt; 'Racer', FLD_DISPLAY_SZ =&gt; 27,</w:t>
            </w:r>
          </w:p>
          <w:p w:rsidR="00036767" w:rsidRPr="00451637" w:rsidRDefault="00036767" w:rsidP="00451637">
            <w:pPr>
              <w:spacing w:after="0" w:line="240" w:lineRule="auto"/>
            </w:pPr>
            <w:r w:rsidRPr="00451637">
              <w:t>'f3' =&gt; array(FLD_ID =&gt; false, FLD_VISIBLE =&gt; true, FLD_DISPLAY =&gt; 'Car number', FLD_DISPLAY_SZ =&gt; 17,</w:t>
            </w:r>
          </w:p>
          <w:p w:rsidR="00036767" w:rsidRPr="00451637" w:rsidRDefault="00036767" w:rsidP="00451637">
            <w:pPr>
              <w:spacing w:after="0" w:line="240" w:lineRule="auto"/>
            </w:pPr>
            <w:r w:rsidRPr="00451637">
              <w:t>'f4' =&gt; array(FLD_ID =&gt; false, FLD_VISIBLE =&gt; true, FLD_DISPLAY =&gt; 'Points earned', FLD_DISPLAY_SZ =&gt; 17,</w:t>
            </w:r>
          </w:p>
          <w:p w:rsidR="00036767" w:rsidRPr="00451637" w:rsidRDefault="00036767" w:rsidP="00451637">
            <w:pPr>
              <w:spacing w:after="0" w:line="240" w:lineRule="auto"/>
            </w:pPr>
            <w:r w:rsidRPr="00451637">
              <w:t>'f5' =&gt; array(FLD_ID =&gt; false, FLD_VISIBLE =&gt; true, FLD_DISPLAY =&gt; 'Place in race', FLD_DISPLAY_SZ =&gt; 17,</w:t>
            </w:r>
          </w:p>
          <w:p w:rsidR="00036767" w:rsidRPr="00451637" w:rsidRDefault="00036767" w:rsidP="00451637">
            <w:pPr>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and change this line to sort by car# and select by the race that is in the session variable ‘raceToRegister’</w:t>
            </w:r>
          </w:p>
          <w:p w:rsidR="00036767" w:rsidRPr="00451637" w:rsidRDefault="00036767" w:rsidP="00451637">
            <w:pPr>
              <w:spacing w:after="0" w:line="240" w:lineRule="auto"/>
            </w:pP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r w:rsidRPr="00451637">
              <w:rPr>
                <w:sz w:val="18"/>
                <w:szCs w:val="18"/>
                <w:highlight w:val="yellow"/>
              </w:rPr>
              <w:t>, ‘rrCarNumber’</w:t>
            </w:r>
            <w:r w:rsidRPr="00451637">
              <w:rPr>
                <w:sz w:val="18"/>
                <w:szCs w:val="18"/>
              </w:rPr>
              <w:t xml:space="preserve">, </w:t>
            </w:r>
            <w:r w:rsidRPr="00451637">
              <w:rPr>
                <w:sz w:val="18"/>
                <w:szCs w:val="18"/>
                <w:highlight w:val="yellow"/>
              </w:rPr>
              <w:t>"rrRace= ".$_SESSION['raceToRegister');</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highlight w:val="yellow"/>
              </w:rPr>
              <w:t>+3  other spots to replace this same line of code – find them!</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u w:val="single"/>
              </w:rPr>
            </w:pPr>
            <w:r w:rsidRPr="00451637">
              <w:rPr>
                <w:sz w:val="18"/>
                <w:szCs w:val="18"/>
                <w:u w:val="single"/>
              </w:rPr>
              <w:t>Locate these two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add in this logic:</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switch ($fld[FLD_DATABASE])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this is the race field - hide it; if no value, assgn the session value for the race</w:t>
            </w:r>
          </w:p>
          <w:p w:rsidR="00036767" w:rsidRPr="00451637" w:rsidRDefault="00036767" w:rsidP="00451637">
            <w:pPr>
              <w:spacing w:after="0" w:line="240" w:lineRule="auto"/>
              <w:rPr>
                <w:sz w:val="18"/>
                <w:szCs w:val="18"/>
              </w:rPr>
            </w:pPr>
            <w:r w:rsidRPr="00451637">
              <w:rPr>
                <w:sz w:val="18"/>
                <w:szCs w:val="18"/>
              </w:rPr>
              <w:t xml:space="preserve">                            case 'rrRace':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Assign session race value if needed</w:t>
            </w:r>
          </w:p>
          <w:p w:rsidR="00036767" w:rsidRPr="00451637" w:rsidRDefault="00036767" w:rsidP="00451637">
            <w:pPr>
              <w:spacing w:after="0" w:line="240" w:lineRule="auto"/>
              <w:rPr>
                <w:sz w:val="18"/>
                <w:szCs w:val="18"/>
              </w:rPr>
            </w:pPr>
            <w:r w:rsidRPr="00451637">
              <w:rPr>
                <w:sz w:val="18"/>
                <w:szCs w:val="18"/>
              </w:rPr>
              <w:t xml:space="preserve">                                if (($val == NULL) or ($val == 0)) </w:t>
            </w:r>
          </w:p>
          <w:p w:rsidR="00036767" w:rsidRPr="00451637" w:rsidRDefault="00036767" w:rsidP="00451637">
            <w:pPr>
              <w:spacing w:after="0" w:line="240" w:lineRule="auto"/>
              <w:rPr>
                <w:sz w:val="18"/>
                <w:szCs w:val="18"/>
              </w:rPr>
            </w:pPr>
            <w:r w:rsidRPr="00451637">
              <w:rPr>
                <w:sz w:val="18"/>
                <w:szCs w:val="18"/>
              </w:rPr>
              <w:t xml:space="preserve">                                    $val = $_SESSION['raceToRegister'];</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HTML</w:t>
            </w:r>
          </w:p>
          <w:p w:rsidR="00036767" w:rsidRPr="00451637" w:rsidRDefault="00036767" w:rsidP="00451637">
            <w:pPr>
              <w:spacing w:after="0" w:line="240" w:lineRule="auto"/>
              <w:rPr>
                <w:sz w:val="18"/>
                <w:szCs w:val="18"/>
              </w:rPr>
            </w:pPr>
            <w:r w:rsidRPr="00451637">
              <w:rPr>
                <w:sz w:val="18"/>
                <w:szCs w:val="18"/>
              </w:rPr>
              <w:t xml:space="preserve">                                echo "&lt;tr&gt;&lt;td&gt;&lt;/td&gt;";  </w:t>
            </w:r>
          </w:p>
          <w:p w:rsidR="00036767" w:rsidRPr="00451637" w:rsidRDefault="00036767" w:rsidP="00451637">
            <w:pPr>
              <w:spacing w:after="0" w:line="240" w:lineRule="auto"/>
              <w:rPr>
                <w:sz w:val="18"/>
                <w:szCs w:val="18"/>
              </w:rPr>
            </w:pPr>
            <w:r w:rsidRPr="00451637">
              <w:rPr>
                <w:sz w:val="18"/>
                <w:szCs w:val="18"/>
              </w:rPr>
              <w:t xml:space="preserve">                                echo "&lt;td&gt;&lt;input name = 'f1'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this is the "Racer" field, show a drop down list of racers in the den level that </w:t>
            </w:r>
          </w:p>
          <w:p w:rsidR="00036767" w:rsidRPr="00451637" w:rsidRDefault="00036767" w:rsidP="00451637">
            <w:pPr>
              <w:spacing w:after="0" w:line="240" w:lineRule="auto"/>
              <w:rPr>
                <w:sz w:val="18"/>
                <w:szCs w:val="18"/>
              </w:rPr>
            </w:pPr>
            <w:r w:rsidRPr="00451637">
              <w:rPr>
                <w:sz w:val="18"/>
                <w:szCs w:val="18"/>
              </w:rPr>
              <w:t xml:space="preserve">                        // are eligible for tihs race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'rrRacer':</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"&lt;tr&gt;&lt;td&gt;Racer registering&lt;/td&gt;";</w:t>
            </w:r>
          </w:p>
          <w:p w:rsidR="00036767" w:rsidRPr="00451637" w:rsidRDefault="00036767" w:rsidP="00451637">
            <w:pPr>
              <w:spacing w:after="0" w:line="240" w:lineRule="auto"/>
              <w:rPr>
                <w:sz w:val="18"/>
                <w:szCs w:val="18"/>
              </w:rPr>
            </w:pPr>
            <w:r w:rsidRPr="00451637">
              <w:rPr>
                <w:sz w:val="18"/>
                <w:szCs w:val="18"/>
              </w:rPr>
              <w:t xml:space="preserve">                            echo "&lt;td&gt;&lt;select name = 'f2'&gt;\n";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Get the Den_level associated with the race</w:t>
            </w:r>
          </w:p>
          <w:p w:rsidR="00036767" w:rsidRPr="00451637" w:rsidRDefault="00036767" w:rsidP="00451637">
            <w:pPr>
              <w:spacing w:after="0" w:line="240" w:lineRule="auto"/>
              <w:rPr>
                <w:sz w:val="18"/>
                <w:szCs w:val="18"/>
              </w:rPr>
            </w:pPr>
            <w:r w:rsidRPr="00451637">
              <w:rPr>
                <w:sz w:val="18"/>
                <w:szCs w:val="18"/>
              </w:rPr>
              <w:t xml:space="preserve">                            $sql = "SELECT Den_level FROM race WHERE idRace =".$_SESSION['raceToRegister'];     </w:t>
            </w:r>
          </w:p>
          <w:p w:rsidR="00036767" w:rsidRPr="00451637" w:rsidRDefault="00036767" w:rsidP="00451637">
            <w:pPr>
              <w:spacing w:after="0" w:line="240" w:lineRule="auto"/>
              <w:rPr>
                <w:sz w:val="18"/>
                <w:szCs w:val="18"/>
              </w:rPr>
            </w:pPr>
            <w:r w:rsidRPr="00451637">
              <w:rPr>
                <w:sz w:val="18"/>
                <w:szCs w:val="18"/>
              </w:rPr>
              <w:t xml:space="preserve">                            $rslt = $dbconn-&gt;db_get_one_row($sql);</w:t>
            </w:r>
          </w:p>
          <w:p w:rsidR="00036767" w:rsidRPr="00451637" w:rsidRDefault="00036767" w:rsidP="00451637">
            <w:pPr>
              <w:spacing w:after="0" w:line="240" w:lineRule="auto"/>
              <w:rPr>
                <w:sz w:val="18"/>
                <w:szCs w:val="18"/>
              </w:rPr>
            </w:pPr>
            <w:r w:rsidRPr="00451637">
              <w:rPr>
                <w:sz w:val="18"/>
                <w:szCs w:val="18"/>
              </w:rPr>
              <w:t xml:space="preserve">                            if (!$rslt) {</w:t>
            </w:r>
          </w:p>
          <w:p w:rsidR="00036767" w:rsidRPr="00451637" w:rsidRDefault="00036767" w:rsidP="00451637">
            <w:pPr>
              <w:spacing w:after="0" w:line="240" w:lineRule="auto"/>
              <w:rPr>
                <w:sz w:val="18"/>
                <w:szCs w:val="18"/>
              </w:rPr>
            </w:pPr>
            <w:r w:rsidRPr="00451637">
              <w:rPr>
                <w:sz w:val="18"/>
                <w:szCs w:val="18"/>
              </w:rPr>
              <w:t xml:space="preserve">                                echo "falure &lt;/br&gt;"; </w:t>
            </w:r>
          </w:p>
          <w:p w:rsidR="00036767" w:rsidRPr="00451637" w:rsidRDefault="00036767" w:rsidP="00451637">
            <w:pPr>
              <w:spacing w:after="0" w:line="240" w:lineRule="auto"/>
              <w:rPr>
                <w:sz w:val="18"/>
                <w:szCs w:val="18"/>
              </w:rPr>
            </w:pPr>
            <w:r w:rsidRPr="00451637">
              <w:rPr>
                <w:sz w:val="18"/>
                <w:szCs w:val="18"/>
              </w:rPr>
              <w:t xml:space="preserve">                            } else {</w:t>
            </w:r>
          </w:p>
          <w:p w:rsidR="00036767" w:rsidRPr="00451637" w:rsidRDefault="00036767" w:rsidP="00451637">
            <w:pPr>
              <w:spacing w:after="0" w:line="240" w:lineRule="auto"/>
              <w:rPr>
                <w:sz w:val="18"/>
                <w:szCs w:val="18"/>
              </w:rPr>
            </w:pPr>
            <w:r w:rsidRPr="00451637">
              <w:rPr>
                <w:sz w:val="18"/>
                <w:szCs w:val="18"/>
              </w:rPr>
              <w:t xml:space="preserve">                                // Assemble a list of possible racers</w:t>
            </w:r>
          </w:p>
          <w:p w:rsidR="00036767" w:rsidRPr="00451637" w:rsidRDefault="00036767" w:rsidP="00451637">
            <w:pPr>
              <w:spacing w:after="0" w:line="240" w:lineRule="auto"/>
              <w:rPr>
                <w:sz w:val="18"/>
                <w:szCs w:val="18"/>
              </w:rPr>
            </w:pPr>
            <w:r w:rsidRPr="00451637">
              <w:rPr>
                <w:sz w:val="18"/>
                <w:szCs w:val="18"/>
              </w:rPr>
              <w:t xml:space="preserve">                                // $sql = "SELECT * from racer order by Last_name";</w:t>
            </w:r>
          </w:p>
          <w:p w:rsidR="00036767" w:rsidRPr="00451637" w:rsidRDefault="00036767" w:rsidP="00451637">
            <w:pPr>
              <w:spacing w:after="0" w:line="240" w:lineRule="auto"/>
              <w:rPr>
                <w:sz w:val="18"/>
                <w:szCs w:val="18"/>
              </w:rPr>
            </w:pPr>
            <w:r w:rsidRPr="00451637">
              <w:rPr>
                <w:sz w:val="18"/>
                <w:szCs w:val="18"/>
              </w:rPr>
              <w:t xml:space="preserve">                                $sql = "SELECT First_name, Last_name, idRacer FROM racer, den WHERE (IdDen = Den_IdDen) and (Den_level = '".$rslt['Den_level']."') order by Last_name, First_name";     </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if (!$result) {</w:t>
            </w:r>
          </w:p>
          <w:p w:rsidR="00036767" w:rsidRPr="00451637" w:rsidRDefault="00036767" w:rsidP="00451637">
            <w:pPr>
              <w:spacing w:after="0" w:line="240" w:lineRule="auto"/>
              <w:rPr>
                <w:sz w:val="18"/>
                <w:szCs w:val="18"/>
              </w:rPr>
            </w:pPr>
            <w:r w:rsidRPr="00451637">
              <w:rPr>
                <w:sz w:val="18"/>
                <w:szCs w:val="18"/>
              </w:rPr>
              <w:t xml:space="preserve">                                    echo "falure &lt;/br&gt;"; </w:t>
            </w:r>
          </w:p>
          <w:p w:rsidR="00036767" w:rsidRPr="00451637" w:rsidRDefault="00036767" w:rsidP="00451637">
            <w:pPr>
              <w:spacing w:after="0" w:line="240" w:lineRule="auto"/>
              <w:rPr>
                <w:sz w:val="18"/>
                <w:szCs w:val="18"/>
              </w:rPr>
            </w:pPr>
            <w:r w:rsidRPr="00451637">
              <w:rPr>
                <w:sz w:val="18"/>
                <w:szCs w:val="18"/>
              </w:rPr>
              <w:t xml:space="preserve">                                } else {</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 Is racer already registered?  Only show drop down of racers not yet registered for this race</w:t>
            </w:r>
          </w:p>
          <w:p w:rsidR="00036767" w:rsidRPr="00451637" w:rsidRDefault="00036767" w:rsidP="00451637">
            <w:pPr>
              <w:spacing w:after="0" w:line="240" w:lineRule="auto"/>
              <w:rPr>
                <w:sz w:val="18"/>
                <w:szCs w:val="18"/>
              </w:rPr>
            </w:pPr>
            <w:r w:rsidRPr="00451637">
              <w:rPr>
                <w:sz w:val="18"/>
                <w:szCs w:val="18"/>
              </w:rPr>
              <w:t xml:space="preserve">                                        $sql = "SELECT idRace_registration FROM race_registration WHERE (rrRace=".$_SESSION['raceToRegister'].") and (rrRacer=".$value[idRacer].")";     </w:t>
            </w:r>
          </w:p>
          <w:p w:rsidR="00036767" w:rsidRPr="00451637" w:rsidRDefault="00036767" w:rsidP="00451637">
            <w:pPr>
              <w:spacing w:after="0" w:line="240" w:lineRule="auto"/>
              <w:rPr>
                <w:sz w:val="18"/>
                <w:szCs w:val="18"/>
              </w:rPr>
            </w:pPr>
            <w:r w:rsidRPr="00451637">
              <w:rPr>
                <w:sz w:val="18"/>
                <w:szCs w:val="18"/>
              </w:rPr>
              <w:t xml:space="preserve">                                        $rslt = $dbconn-&gt;db_get_one_row($sql);</w:t>
            </w:r>
          </w:p>
          <w:p w:rsidR="00036767" w:rsidRPr="00451637" w:rsidRDefault="00036767" w:rsidP="00451637">
            <w:pPr>
              <w:spacing w:after="0" w:line="240" w:lineRule="auto"/>
              <w:rPr>
                <w:sz w:val="18"/>
                <w:szCs w:val="18"/>
              </w:rPr>
            </w:pPr>
            <w:r w:rsidRPr="00451637">
              <w:rPr>
                <w:sz w:val="18"/>
                <w:szCs w:val="18"/>
              </w:rPr>
              <w:t xml:space="preserve">                                        if (!$rslt) {</w:t>
            </w:r>
          </w:p>
          <w:p w:rsidR="00036767" w:rsidRPr="00451637" w:rsidRDefault="00036767" w:rsidP="00451637">
            <w:pPr>
              <w:spacing w:after="0" w:line="240" w:lineRule="auto"/>
              <w:rPr>
                <w:sz w:val="18"/>
                <w:szCs w:val="18"/>
              </w:rPr>
            </w:pPr>
            <w:r w:rsidRPr="00451637">
              <w:rPr>
                <w:sz w:val="18"/>
                <w:szCs w:val="18"/>
              </w:rPr>
              <w:t xml:space="preserve">                                            $racerArray[$value[idRacer]] = $value[First_name]." ".$value[Last_name];</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($racerArray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default: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Locate this chunk of code: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if ($fld[FLD_INPUT])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"&lt;tr&gt;&lt;td&gt;$fld[FLD_DISPLAY]&lt;/td&gt;";</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Insert this afterwards: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Initialize new field to simpliyf entry</w:t>
            </w:r>
          </w:p>
          <w:p w:rsidR="00036767" w:rsidRPr="00451637" w:rsidRDefault="00036767" w:rsidP="00451637">
            <w:pPr>
              <w:spacing w:after="0" w:line="240" w:lineRule="auto"/>
              <w:rPr>
                <w:sz w:val="16"/>
                <w:szCs w:val="16"/>
              </w:rPr>
            </w:pPr>
            <w:r w:rsidRPr="00451637">
              <w:rPr>
                <w:sz w:val="16"/>
                <w:szCs w:val="16"/>
              </w:rPr>
              <w:t xml:space="preserve">                                if ($val == NULL)</w:t>
            </w:r>
          </w:p>
          <w:p w:rsidR="00036767" w:rsidRPr="00451637" w:rsidRDefault="00036767" w:rsidP="00451637">
            <w:pPr>
              <w:spacing w:after="0" w:line="240" w:lineRule="auto"/>
              <w:rPr>
                <w:sz w:val="16"/>
                <w:szCs w:val="16"/>
              </w:rPr>
            </w:pPr>
            <w:r w:rsidRPr="00451637">
              <w:rPr>
                <w:sz w:val="16"/>
                <w:szCs w:val="16"/>
              </w:rPr>
              <w:t xml:space="preserve">                                    $val = 0;</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Find this chunk of code:</w:t>
            </w:r>
          </w:p>
          <w:p w:rsidR="00036767" w:rsidRPr="00451637" w:rsidRDefault="00036767" w:rsidP="00451637">
            <w:pPr>
              <w:spacing w:after="0" w:line="240" w:lineRule="auto"/>
              <w:rPr>
                <w:sz w:val="16"/>
                <w:szCs w:val="16"/>
              </w:rPr>
            </w:pPr>
            <w:r w:rsidRPr="00451637">
              <w:rPr>
                <w:sz w:val="16"/>
                <w:szCs w:val="16"/>
              </w:rPr>
              <w:t xml:space="preserve">                       &lt;?php  // DATA</w:t>
            </w:r>
          </w:p>
          <w:p w:rsidR="00036767" w:rsidRPr="00451637" w:rsidRDefault="00036767" w:rsidP="00451637">
            <w:pPr>
              <w:spacing w:after="0" w:line="240" w:lineRule="auto"/>
              <w:rPr>
                <w:sz w:val="16"/>
                <w:szCs w:val="16"/>
              </w:rPr>
            </w:pPr>
            <w:r w:rsidRPr="00451637">
              <w:rPr>
                <w:sz w:val="16"/>
                <w:szCs w:val="16"/>
              </w:rPr>
              <w:t xml:space="preserve">                            $checked = ' checked="checked"';</w:t>
            </w:r>
          </w:p>
          <w:p w:rsidR="00036767" w:rsidRPr="00451637" w:rsidRDefault="00036767" w:rsidP="00451637">
            <w:pPr>
              <w:spacing w:after="0" w:line="240" w:lineRule="auto"/>
              <w:rPr>
                <w:sz w:val="16"/>
                <w:szCs w:val="16"/>
              </w:rPr>
            </w:pPr>
            <w:r w:rsidRPr="00451637">
              <w:rPr>
                <w:sz w:val="16"/>
                <w:szCs w:val="16"/>
              </w:rPr>
              <w:t xml:space="preserve">                            $i = 0;</w:t>
            </w:r>
          </w:p>
          <w:p w:rsidR="00036767" w:rsidRPr="00451637" w:rsidRDefault="00036767" w:rsidP="00451637">
            <w:pPr>
              <w:spacing w:after="0" w:line="240" w:lineRule="auto"/>
              <w:rPr>
                <w:sz w:val="16"/>
                <w:szCs w:val="16"/>
              </w:rPr>
            </w:pPr>
            <w:r w:rsidRPr="00451637">
              <w:rPr>
                <w:sz w:val="16"/>
                <w:szCs w:val="16"/>
              </w:rPr>
              <w:t xml:space="preserve">                            foreach($rows as $row) {</w:t>
            </w:r>
          </w:p>
          <w:p w:rsidR="00036767" w:rsidRPr="00451637" w:rsidRDefault="00036767" w:rsidP="00451637">
            <w:pPr>
              <w:spacing w:after="0" w:line="240" w:lineRule="auto"/>
              <w:rPr>
                <w:sz w:val="16"/>
                <w:szCs w:val="16"/>
              </w:rPr>
            </w:pPr>
            <w:r w:rsidRPr="00451637">
              <w:rPr>
                <w:sz w:val="16"/>
                <w:szCs w:val="16"/>
              </w:rPr>
              <w:t xml:space="preserve">                                $bk = $i++ % 2 ? "" : ' class="sublight"';</w:t>
            </w:r>
          </w:p>
          <w:p w:rsidR="00036767" w:rsidRPr="00451637" w:rsidRDefault="00036767" w:rsidP="00451637">
            <w:pPr>
              <w:spacing w:after="0" w:line="240" w:lineRule="auto"/>
              <w:rPr>
                <w:sz w:val="16"/>
                <w:szCs w:val="16"/>
              </w:rPr>
            </w:pPr>
            <w:r w:rsidRPr="00451637">
              <w:rPr>
                <w:sz w:val="16"/>
                <w:szCs w:val="16"/>
              </w:rPr>
              <w:t xml:space="preserve">                                echo "&lt;tr$bk&gt;&lt;td&gt;&lt;input type='radio'$checked name='".RKEY."' value='".htmlentities($row[RKEY], ENT_QUOTES, $config['encoding'])."' /&gt;&lt;/td&gt;";</w:t>
            </w:r>
          </w:p>
          <w:p w:rsidR="00036767" w:rsidRPr="00451637" w:rsidRDefault="00036767" w:rsidP="00451637">
            <w:pPr>
              <w:spacing w:after="0" w:line="240" w:lineRule="auto"/>
              <w:rPr>
                <w:sz w:val="16"/>
                <w:szCs w:val="16"/>
              </w:rPr>
            </w:pPr>
            <w:r w:rsidRPr="00451637">
              <w:rPr>
                <w:sz w:val="16"/>
                <w:szCs w:val="16"/>
              </w:rPr>
              <w:t xml:space="preserve">                                foreach ($fielddef as $fkey=&gt;$fld) {</w:t>
            </w:r>
          </w:p>
          <w:p w:rsidR="00036767" w:rsidRPr="00451637" w:rsidRDefault="00036767" w:rsidP="00451637">
            <w:pPr>
              <w:spacing w:after="0" w:line="240" w:lineRule="auto"/>
              <w:rPr>
                <w:sz w:val="16"/>
                <w:szCs w:val="16"/>
              </w:rPr>
            </w:pPr>
            <w:r w:rsidRPr="00451637">
              <w:rPr>
                <w:sz w:val="16"/>
                <w:szCs w:val="16"/>
              </w:rPr>
              <w:t xml:space="preserve">                                    if ($fld[FLD_VISIBLE]) {</w:t>
            </w:r>
          </w:p>
          <w:p w:rsidR="00036767" w:rsidRPr="00451637" w:rsidRDefault="00036767" w:rsidP="00451637">
            <w:pPr>
              <w:spacing w:after="0" w:line="240" w:lineRule="auto"/>
              <w:rPr>
                <w:sz w:val="16"/>
                <w:szCs w:val="16"/>
              </w:rPr>
            </w:pPr>
            <w:r w:rsidRPr="00451637">
              <w:rPr>
                <w:sz w:val="16"/>
                <w:szCs w:val="16"/>
              </w:rPr>
              <w:t xml:space="preserve">                                        $value =  htmlentities($row[$fkey], ENT_QUOTES, $config['encoding']);</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 then insert after it: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Show racer name - not racer foriegn key</w:t>
            </w:r>
          </w:p>
          <w:p w:rsidR="00036767" w:rsidRPr="00451637" w:rsidRDefault="00036767" w:rsidP="00451637">
            <w:pPr>
              <w:spacing w:after="0" w:line="240" w:lineRule="auto"/>
              <w:rPr>
                <w:sz w:val="16"/>
                <w:szCs w:val="16"/>
              </w:rPr>
            </w:pPr>
            <w:r w:rsidRPr="00451637">
              <w:rPr>
                <w:sz w:val="16"/>
                <w:szCs w:val="16"/>
              </w:rPr>
              <w:t xml:space="preserve">                                        if ($fld[FLD_DATABASE] == 'rrRacer')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Get description for racer identified fforign key "rrRacer"</w:t>
            </w:r>
          </w:p>
          <w:p w:rsidR="00036767" w:rsidRPr="00451637" w:rsidRDefault="00036767" w:rsidP="00451637">
            <w:pPr>
              <w:spacing w:after="0" w:line="240" w:lineRule="auto"/>
              <w:rPr>
                <w:sz w:val="16"/>
                <w:szCs w:val="16"/>
              </w:rPr>
            </w:pPr>
            <w:r w:rsidRPr="00451637">
              <w:rPr>
                <w:sz w:val="16"/>
                <w:szCs w:val="16"/>
              </w:rPr>
              <w:t xml:space="preserve">                                            $racerSql = "SELECT First_name, Last_name FROM racer where idRacer =".$value;</w:t>
            </w:r>
          </w:p>
          <w:p w:rsidR="00036767" w:rsidRPr="00451637" w:rsidRDefault="00036767" w:rsidP="00451637">
            <w:pPr>
              <w:spacing w:after="0" w:line="240" w:lineRule="auto"/>
              <w:rPr>
                <w:sz w:val="16"/>
                <w:szCs w:val="16"/>
              </w:rPr>
            </w:pPr>
            <w:r w:rsidRPr="00451637">
              <w:rPr>
                <w:sz w:val="16"/>
                <w:szCs w:val="16"/>
              </w:rPr>
              <w:t xml:space="preserve">                                            $racerResult = $dbconn-&gt;db_get_all_rows($racerSql);</w:t>
            </w:r>
          </w:p>
          <w:p w:rsidR="00036767" w:rsidRPr="00451637" w:rsidRDefault="00036767" w:rsidP="00451637">
            <w:pPr>
              <w:spacing w:after="0" w:line="240" w:lineRule="auto"/>
              <w:rPr>
                <w:sz w:val="16"/>
                <w:szCs w:val="16"/>
              </w:rPr>
            </w:pPr>
            <w:r w:rsidRPr="00451637">
              <w:rPr>
                <w:sz w:val="16"/>
                <w:szCs w:val="16"/>
              </w:rPr>
              <w:t xml:space="preserve">                                            // should only be one record returned...</w:t>
            </w:r>
          </w:p>
          <w:p w:rsidR="00036767" w:rsidRPr="00451637" w:rsidRDefault="00036767" w:rsidP="00451637">
            <w:pPr>
              <w:spacing w:after="0" w:line="240" w:lineRule="auto"/>
              <w:rPr>
                <w:sz w:val="16"/>
                <w:szCs w:val="16"/>
              </w:rPr>
            </w:pPr>
            <w:r w:rsidRPr="00451637">
              <w:rPr>
                <w:sz w:val="16"/>
                <w:szCs w:val="16"/>
              </w:rPr>
              <w:t xml:space="preserve">                                            if (!$racerResult) {</w:t>
            </w:r>
          </w:p>
          <w:p w:rsidR="00036767" w:rsidRPr="00451637" w:rsidRDefault="00036767" w:rsidP="00451637">
            <w:pPr>
              <w:spacing w:after="0" w:line="240" w:lineRule="auto"/>
              <w:rPr>
                <w:sz w:val="16"/>
                <w:szCs w:val="16"/>
              </w:rPr>
            </w:pPr>
            <w:r w:rsidRPr="00451637">
              <w:rPr>
                <w:sz w:val="16"/>
                <w:szCs w:val="16"/>
              </w:rPr>
              <w:t xml:space="preserve">                                                echo "falure &lt;/br&gt;";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foreach($racerResult as $racerKey =&gt; $racerValue) {</w:t>
            </w:r>
          </w:p>
          <w:p w:rsidR="00036767" w:rsidRPr="00451637" w:rsidRDefault="00036767" w:rsidP="00451637">
            <w:pPr>
              <w:spacing w:after="0" w:line="240" w:lineRule="auto"/>
              <w:rPr>
                <w:sz w:val="16"/>
                <w:szCs w:val="16"/>
              </w:rPr>
            </w:pPr>
            <w:r w:rsidRPr="00451637">
              <w:rPr>
                <w:sz w:val="16"/>
                <w:szCs w:val="16"/>
              </w:rPr>
              <w:t xml:space="preserve">                                                    $value = $racerValue['First_name']." ".$racerValue['Last_name'];</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w:t>
            </w:r>
          </w:p>
        </w:tc>
      </w:tr>
      <w:tr w:rsidR="00036767" w:rsidRPr="00451637" w:rsidTr="00451637">
        <w:tc>
          <w:tcPr>
            <w:tcW w:w="11898" w:type="dxa"/>
          </w:tcPr>
          <w:p w:rsidR="00036767" w:rsidRPr="00451637" w:rsidRDefault="00036767" w:rsidP="00451637">
            <w:pPr>
              <w:spacing w:after="0" w:line="240" w:lineRule="auto"/>
            </w:pPr>
          </w:p>
        </w:tc>
      </w:tr>
      <w:tr w:rsidR="00036767" w:rsidRPr="00451637" w:rsidTr="00451637">
        <w:tc>
          <w:tcPr>
            <w:tcW w:w="11898" w:type="dxa"/>
          </w:tcPr>
          <w:p w:rsidR="00036767" w:rsidRPr="00451637" w:rsidRDefault="00036767" w:rsidP="00451637">
            <w:pPr>
              <w:spacing w:after="0" w:line="240" w:lineRule="auto"/>
            </w:pPr>
          </w:p>
        </w:tc>
      </w:tr>
    </w:tbl>
    <w:p w:rsidR="00036767" w:rsidRDefault="00036767" w:rsidP="00BC2A78"/>
    <w:p w:rsidR="00036767" w:rsidRDefault="00036767" w:rsidP="001A3971">
      <w:r>
        <w:t>Heat Header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8"/>
      </w:tblGrid>
      <w:tr w:rsidR="00036767" w:rsidRPr="00451637" w:rsidTr="00451637">
        <w:tc>
          <w:tcPr>
            <w:tcW w:w="11898" w:type="dxa"/>
          </w:tcPr>
          <w:p w:rsidR="00036767" w:rsidRPr="00451637" w:rsidRDefault="00036767" w:rsidP="00451637">
            <w:pPr>
              <w:tabs>
                <w:tab w:val="left" w:pos="5370"/>
              </w:tabs>
              <w:spacing w:after="0" w:line="240" w:lineRule="auto"/>
              <w:rPr>
                <w:u w:val="single"/>
              </w:rPr>
            </w:pPr>
            <w:r w:rsidRPr="00451637">
              <w:rPr>
                <w:u w:val="single"/>
              </w:rPr>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Add this line</w:t>
            </w:r>
          </w:p>
          <w:p w:rsidR="00036767" w:rsidRPr="00451637" w:rsidRDefault="00036767" w:rsidP="00451637">
            <w:pPr>
              <w:spacing w:after="0" w:line="240" w:lineRule="auto"/>
            </w:pPr>
            <w:r w:rsidRPr="00451637">
              <w:t xml:space="preserve">require_once "constants.inc.php";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Replace this line:</w:t>
            </w:r>
          </w:p>
          <w:p w:rsidR="00036767" w:rsidRPr="00451637" w:rsidRDefault="00036767" w:rsidP="00451637">
            <w:pPr>
              <w:spacing w:after="0" w:line="240" w:lineRule="auto"/>
            </w:pPr>
            <w:r w:rsidRPr="00451637">
              <w:t xml:space="preserve">    $panel_heading = ucfirst($table." Maintenance");   </w:t>
            </w:r>
          </w:p>
          <w:p w:rsidR="00036767" w:rsidRPr="00451637" w:rsidRDefault="00036767" w:rsidP="00451637">
            <w:pPr>
              <w:spacing w:after="0" w:line="240" w:lineRule="auto"/>
            </w:pPr>
            <w:r w:rsidRPr="00451637">
              <w:t xml:space="preserve">    $panel_heading = ucfirst("Race Heat Template Maintenance");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this line to hide fields:</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'f0' =&gt; array(FLD_ID =&gt; true, FLD_VISIBLE =&gt; true, FLD_DISPLAY =&gt; 'Key', FLD_DISPLAY_SZ =&gt; 7,  </w:t>
            </w:r>
          </w:p>
          <w:p w:rsidR="00036767" w:rsidRPr="00451637" w:rsidRDefault="00036767" w:rsidP="00451637">
            <w:pPr>
              <w:spacing w:after="0" w:line="240" w:lineRule="auto"/>
            </w:pPr>
            <w:r w:rsidRPr="00451637">
              <w:t>'f0' =&gt; array(FLD_ID =&gt; true</w:t>
            </w:r>
            <w:r w:rsidRPr="00451637">
              <w:rPr>
                <w:highlight w:val="yellow"/>
              </w:rPr>
              <w:t>, FLD_VISIBLE =&gt; false, FLD_DISPLAY =&gt; ''</w:t>
            </w:r>
            <w:r w:rsidRPr="00451637">
              <w:t xml:space="preserve">, FLD_DISPLAY_SZ =&gt; 7,  </w:t>
            </w:r>
          </w:p>
          <w:p w:rsidR="00036767" w:rsidRPr="00451637" w:rsidRDefault="00036767" w:rsidP="00451637">
            <w:pPr>
              <w:tabs>
                <w:tab w:val="left" w:pos="8823"/>
              </w:tabs>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and change this line to sort by Heat Header description</w:t>
            </w:r>
          </w:p>
          <w:p w:rsidR="00036767" w:rsidRPr="00451637" w:rsidRDefault="00036767" w:rsidP="00451637">
            <w:pPr>
              <w:spacing w:after="0" w:line="240" w:lineRule="auto"/>
            </w:pP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r w:rsidRPr="00451637">
              <w:rPr>
                <w:sz w:val="18"/>
                <w:szCs w:val="18"/>
                <w:highlight w:val="yellow"/>
              </w:rPr>
              <w:t>, ‘Description’</w:t>
            </w:r>
            <w:r w:rsidRPr="00451637">
              <w:rPr>
                <w:sz w:val="18"/>
                <w:szCs w:val="18"/>
              </w:rPr>
              <w: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+3 other locations that needs to be replaced…</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u w:val="single"/>
              </w:rPr>
            </w:pPr>
            <w:r w:rsidRPr="00451637">
              <w:rPr>
                <w:sz w:val="18"/>
                <w:szCs w:val="18"/>
                <w:u w:val="single"/>
              </w:rPr>
              <w:t>Locate these two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add in this logic:</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switch ($fld[FLD_DATABASE]) {</w:t>
            </w:r>
          </w:p>
          <w:p w:rsidR="00036767" w:rsidRPr="00451637" w:rsidRDefault="00036767" w:rsidP="00451637">
            <w:pPr>
              <w:spacing w:after="0" w:line="240" w:lineRule="auto"/>
              <w:rPr>
                <w:sz w:val="18"/>
                <w:szCs w:val="18"/>
              </w:rPr>
            </w:pPr>
            <w:r w:rsidRPr="00451637">
              <w:rPr>
                <w:sz w:val="18"/>
                <w:szCs w:val="18"/>
              </w:rPr>
              <w:t xml:space="preserve">                            // Show a dropdown box of possible # of tracks (from "constants" include file)</w:t>
            </w:r>
          </w:p>
          <w:p w:rsidR="00036767" w:rsidRPr="00451637" w:rsidRDefault="00036767" w:rsidP="00451637">
            <w:pPr>
              <w:spacing w:after="0" w:line="240" w:lineRule="auto"/>
              <w:rPr>
                <w:sz w:val="18"/>
                <w:szCs w:val="18"/>
              </w:rPr>
            </w:pPr>
            <w:r w:rsidRPr="00451637">
              <w:rPr>
                <w:sz w:val="18"/>
                <w:szCs w:val="18"/>
              </w:rPr>
              <w:t xml:space="preserve">                            case 'Lanes':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 of Lanes&lt;/td&gt;";</w:t>
            </w:r>
          </w:p>
          <w:p w:rsidR="00036767" w:rsidRPr="00451637" w:rsidRDefault="00036767" w:rsidP="00451637">
            <w:pPr>
              <w:spacing w:after="0" w:line="240" w:lineRule="auto"/>
              <w:rPr>
                <w:sz w:val="18"/>
                <w:szCs w:val="18"/>
              </w:rPr>
            </w:pPr>
            <w:r w:rsidRPr="00451637">
              <w:rPr>
                <w:sz w:val="18"/>
                <w:szCs w:val="18"/>
              </w:rPr>
              <w:t xml:space="preserve">                                echo "&lt;td&gt;&lt;select name = 'f4'&gt;\n";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w:t>
            </w:r>
          </w:p>
          <w:p w:rsidR="00036767" w:rsidRPr="00451637" w:rsidRDefault="00036767" w:rsidP="00451637">
            <w:pPr>
              <w:spacing w:after="0" w:line="240" w:lineRule="auto"/>
              <w:rPr>
                <w:sz w:val="18"/>
                <w:szCs w:val="18"/>
              </w:rPr>
            </w:pPr>
            <w:r w:rsidRPr="00451637">
              <w:rPr>
                <w:sz w:val="18"/>
                <w:szCs w:val="18"/>
              </w:rPr>
              <w:t xml:space="preserve">                                foreach ($trackSizes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the entry is the same as the existing database value</w:t>
            </w:r>
          </w:p>
          <w:p w:rsidR="00036767" w:rsidRPr="00451637" w:rsidRDefault="00036767" w:rsidP="00451637">
            <w:pPr>
              <w:spacing w:after="0" w:line="240" w:lineRule="auto"/>
              <w:rPr>
                <w:sz w:val="18"/>
                <w:szCs w:val="18"/>
              </w:rPr>
            </w:pPr>
            <w:r w:rsidRPr="00451637">
              <w:rPr>
                <w:sz w:val="18"/>
                <w:szCs w:val="18"/>
              </w:rPr>
              <w:t xml:space="preserve">                                    // indicate this entry should show (selected)</w:t>
            </w:r>
          </w:p>
          <w:p w:rsidR="00036767" w:rsidRPr="00451637" w:rsidRDefault="00036767" w:rsidP="00451637">
            <w:pPr>
              <w:spacing w:after="0" w:line="240" w:lineRule="auto"/>
              <w:rPr>
                <w:sz w:val="18"/>
                <w:szCs w:val="18"/>
              </w:rPr>
            </w:pPr>
            <w:r w:rsidRPr="00451637">
              <w:rPr>
                <w:sz w:val="18"/>
                <w:szCs w:val="18"/>
              </w:rPr>
              <w:t xml:space="preserve">                                    // (used for existing database records)</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default: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Locate this chunk of code: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if ($fld[FLD_INPUT]) {</w:t>
            </w:r>
          </w:p>
          <w:p w:rsidR="00036767" w:rsidRPr="00451637" w:rsidRDefault="00036767" w:rsidP="00451637">
            <w:pPr>
              <w:spacing w:after="0" w:line="240" w:lineRule="auto"/>
              <w:rPr>
                <w:sz w:val="18"/>
                <w:szCs w:val="18"/>
              </w:rPr>
            </w:pPr>
            <w:r w:rsidRPr="00451637">
              <w:rPr>
                <w:sz w:val="18"/>
                <w:szCs w:val="18"/>
              </w:rPr>
              <w:t xml:space="preserve">                                echo "&lt;tr&gt;&lt;td&gt;$fld[FLD_DISPLAY]&lt;/td&gt;";</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And add this in afterwards: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If a new database field and no value assign, defualt to zero to simplify entry</w:t>
            </w:r>
          </w:p>
          <w:p w:rsidR="00036767" w:rsidRPr="00451637" w:rsidRDefault="00036767" w:rsidP="00451637">
            <w:pPr>
              <w:spacing w:after="0" w:line="240" w:lineRule="auto"/>
              <w:rPr>
                <w:sz w:val="18"/>
                <w:szCs w:val="18"/>
              </w:rPr>
            </w:pPr>
            <w:r w:rsidRPr="00451637">
              <w:rPr>
                <w:sz w:val="18"/>
                <w:szCs w:val="18"/>
              </w:rPr>
              <w:t xml:space="preserve">                                if ($val == NULL)     {</w:t>
            </w:r>
          </w:p>
          <w:p w:rsidR="00036767" w:rsidRPr="00451637" w:rsidRDefault="00036767" w:rsidP="00451637">
            <w:pPr>
              <w:spacing w:after="0" w:line="240" w:lineRule="auto"/>
              <w:rPr>
                <w:sz w:val="18"/>
                <w:szCs w:val="18"/>
              </w:rPr>
            </w:pPr>
            <w:r w:rsidRPr="00451637">
              <w:rPr>
                <w:sz w:val="18"/>
                <w:szCs w:val="18"/>
              </w:rPr>
              <w:t xml:space="preserve">                                    if ($fld['FLD_INPUT_VALIDATION'] == 'Numeric')  {</w:t>
            </w:r>
          </w:p>
          <w:p w:rsidR="00036767" w:rsidRPr="00451637" w:rsidRDefault="00036767" w:rsidP="00451637">
            <w:pPr>
              <w:spacing w:after="0" w:line="240" w:lineRule="auto"/>
              <w:rPr>
                <w:sz w:val="18"/>
                <w:szCs w:val="18"/>
              </w:rPr>
            </w:pPr>
            <w:r w:rsidRPr="00451637">
              <w:rPr>
                <w:sz w:val="18"/>
                <w:szCs w:val="18"/>
              </w:rPr>
              <w:t xml:space="preserve">                                        $val = 0;</w:t>
            </w:r>
          </w:p>
          <w:p w:rsidR="00036767" w:rsidRPr="00451637" w:rsidRDefault="00036767" w:rsidP="00451637">
            <w:pPr>
              <w:spacing w:after="0" w:line="240" w:lineRule="auto"/>
              <w:rPr>
                <w:sz w:val="18"/>
                <w:szCs w:val="18"/>
              </w:rPr>
            </w:pPr>
            <w:r w:rsidRPr="00451637">
              <w:rPr>
                <w:sz w:val="18"/>
                <w:szCs w:val="18"/>
              </w:rPr>
              <w:t xml:space="preserve">                                    } else {</w:t>
            </w:r>
          </w:p>
          <w:p w:rsidR="00036767" w:rsidRPr="00451637" w:rsidRDefault="00036767" w:rsidP="00451637">
            <w:pPr>
              <w:spacing w:after="0" w:line="240" w:lineRule="auto"/>
              <w:rPr>
                <w:sz w:val="18"/>
                <w:szCs w:val="18"/>
              </w:rPr>
            </w:pPr>
            <w:r w:rsidRPr="00451637">
              <w:rPr>
                <w:sz w:val="18"/>
                <w:szCs w:val="18"/>
              </w:rPr>
              <w:t xml:space="preserve">                                        $val = ' ';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u w:val="single"/>
              </w:rPr>
            </w:pPr>
            <w:r w:rsidRPr="00451637">
              <w:rPr>
                <w:sz w:val="18"/>
                <w:szCs w:val="18"/>
                <w:u w:val="single"/>
              </w:rPr>
              <w:t>Locate these three lines:</w:t>
            </w:r>
          </w:p>
          <w:p w:rsidR="00036767" w:rsidRPr="00451637" w:rsidRDefault="00036767" w:rsidP="00451637">
            <w:pPr>
              <w:spacing w:after="0" w:line="240" w:lineRule="auto"/>
              <w:rPr>
                <w:sz w:val="18"/>
                <w:szCs w:val="18"/>
              </w:rPr>
            </w:pPr>
            <w:r w:rsidRPr="00451637">
              <w:rPr>
                <w:sz w:val="18"/>
                <w:szCs w:val="18"/>
              </w:rPr>
              <w:t>&lt;input type="button" value="insert" onclick="document.forms.ActionForm.action='?mode=i'; document.forms.ActionForm.submit()" /&gt;&amp;nbsp;</w:t>
            </w:r>
          </w:p>
          <w:p w:rsidR="00036767" w:rsidRPr="00451637" w:rsidRDefault="00036767" w:rsidP="00451637">
            <w:pPr>
              <w:spacing w:after="0" w:line="240" w:lineRule="auto"/>
              <w:rPr>
                <w:sz w:val="18"/>
                <w:szCs w:val="18"/>
              </w:rPr>
            </w:pPr>
            <w:r w:rsidRPr="00451637">
              <w:rPr>
                <w:sz w:val="18"/>
                <w:szCs w:val="18"/>
              </w:rPr>
              <w:t>&lt;input type="button" value="update" onclick="document.forms.ActionForm.action='?mode=u'; document.forms.ActionForm.submit()" /&gt;&amp;nbsp;</w:t>
            </w:r>
          </w:p>
          <w:p w:rsidR="00036767" w:rsidRPr="00451637" w:rsidRDefault="00036767" w:rsidP="00451637">
            <w:pPr>
              <w:spacing w:after="0" w:line="240" w:lineRule="auto"/>
              <w:rPr>
                <w:sz w:val="18"/>
                <w:szCs w:val="18"/>
              </w:rPr>
            </w:pPr>
            <w:r w:rsidRPr="00451637">
              <w:rPr>
                <w:sz w:val="18"/>
                <w:szCs w:val="18"/>
              </w:rPr>
              <w:t>&lt;input type="button" value="delete" onclick="document.forms.ActionForm.action='?mode=d'; document.forms.ActionForm.submit()" /&gt;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 and replace with these 4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&lt;input type="button" value="insert" onclick="document.forms.ActionForm.action='?mode=i'; document.forms.ActionForm.submit()" /&gt;&amp;nbsp;</w:t>
            </w:r>
          </w:p>
          <w:p w:rsidR="00036767" w:rsidRPr="00451637" w:rsidRDefault="00036767" w:rsidP="00451637">
            <w:pPr>
              <w:spacing w:after="0" w:line="240" w:lineRule="auto"/>
              <w:rPr>
                <w:sz w:val="18"/>
                <w:szCs w:val="18"/>
              </w:rPr>
            </w:pPr>
            <w:r w:rsidRPr="00451637">
              <w:rPr>
                <w:sz w:val="18"/>
                <w:szCs w:val="18"/>
              </w:rPr>
              <w:t>&lt;input type="button" value="update" onclick="document.forms.ActionForm.action='?mode=u'; document.forms.ActionForm.submit()" /&gt;&amp;nbsp;</w:t>
            </w:r>
          </w:p>
          <w:p w:rsidR="00036767" w:rsidRPr="00451637" w:rsidRDefault="00036767" w:rsidP="00451637">
            <w:pPr>
              <w:spacing w:after="0" w:line="240" w:lineRule="auto"/>
              <w:rPr>
                <w:sz w:val="18"/>
                <w:szCs w:val="18"/>
                <w:highlight w:val="yellow"/>
              </w:rPr>
            </w:pPr>
            <w:r w:rsidRPr="00451637">
              <w:rPr>
                <w:sz w:val="18"/>
                <w:szCs w:val="18"/>
              </w:rPr>
              <w:t xml:space="preserve">&lt;input type="button" value="delete" onclick="document.forms.ActionForm.action='?mode=d'; document.forms.ActionForm.submit()" </w:t>
            </w:r>
            <w:r w:rsidRPr="00451637">
              <w:rPr>
                <w:sz w:val="18"/>
                <w:szCs w:val="18"/>
                <w:highlight w:val="yellow"/>
              </w:rPr>
              <w:t>/&gt;&amp;nbsp;</w:t>
            </w:r>
          </w:p>
          <w:p w:rsidR="00036767" w:rsidRPr="00451637" w:rsidRDefault="00036767" w:rsidP="00451637">
            <w:pPr>
              <w:spacing w:after="0" w:line="240" w:lineRule="auto"/>
              <w:rPr>
                <w:sz w:val="18"/>
                <w:szCs w:val="18"/>
              </w:rPr>
            </w:pPr>
            <w:r w:rsidRPr="00451637">
              <w:rPr>
                <w:sz w:val="18"/>
                <w:szCs w:val="18"/>
                <w:highlight w:val="yellow"/>
              </w:rPr>
              <w:t>&lt;input type="button" value="heats" onclick="document.forms.ActionForm.action='?mode=r'; document.forms.ActionForm.submit()" /&gt;</w:t>
            </w:r>
            <w:r w:rsidRPr="00451637">
              <w:rPr>
                <w:sz w:val="18"/>
                <w:szCs w:val="18"/>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this line and make changes:</w:t>
            </w:r>
          </w:p>
          <w:p w:rsidR="00036767" w:rsidRPr="00451637" w:rsidRDefault="00036767" w:rsidP="00451637">
            <w:pPr>
              <w:spacing w:after="0" w:line="240" w:lineRule="auto"/>
              <w:rPr>
                <w:sz w:val="16"/>
                <w:szCs w:val="16"/>
              </w:rPr>
            </w:pPr>
            <w:r w:rsidRPr="00451637">
              <w:rPr>
                <w:sz w:val="16"/>
                <w:szCs w:val="16"/>
              </w:rPr>
              <w:t xml:space="preserve">            if (($mode != 's') &amp;&amp; ($mode != 'i') &amp;&amp; ($mode != 'u') &amp;&amp; ($mode != 'd')) {         </w:t>
            </w:r>
          </w:p>
          <w:p w:rsidR="00036767" w:rsidRPr="00451637" w:rsidRDefault="00036767" w:rsidP="00451637">
            <w:pPr>
              <w:spacing w:after="0" w:line="240" w:lineRule="auto"/>
              <w:rPr>
                <w:sz w:val="16"/>
                <w:szCs w:val="16"/>
              </w:rPr>
            </w:pPr>
            <w:r w:rsidRPr="00451637">
              <w:rPr>
                <w:sz w:val="16"/>
                <w:szCs w:val="16"/>
              </w:rPr>
              <w:t xml:space="preserve">            if (($mode != 's') &amp;&amp; ($mode != 'i') &amp;&amp; ($mode != 'u') &amp;&amp; ($mode != 'd'</w:t>
            </w:r>
            <w:r w:rsidRPr="00451637">
              <w:rPr>
                <w:sz w:val="16"/>
                <w:szCs w:val="16"/>
                <w:highlight w:val="yellow"/>
              </w:rPr>
              <w:t>)&amp;&amp;( $mode != 'r'</w:t>
            </w:r>
            <w:r w:rsidRPr="00451637">
              <w:rPr>
                <w:sz w:val="16"/>
                <w:szCs w:val="16"/>
              </w:rPr>
              <w:t xml:space="preserve">)) {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this line:</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switch ($mode) {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and add these lines right after it:</w:t>
            </w:r>
          </w:p>
          <w:p w:rsidR="00036767" w:rsidRPr="00451637" w:rsidRDefault="00036767" w:rsidP="00451637">
            <w:pPr>
              <w:spacing w:after="0" w:line="240" w:lineRule="auto"/>
              <w:rPr>
                <w:sz w:val="16"/>
                <w:szCs w:val="16"/>
                <w:u w:val="single"/>
              </w:rPr>
            </w:pPr>
          </w:p>
          <w:p w:rsidR="00036767" w:rsidRPr="00451637" w:rsidRDefault="00036767" w:rsidP="00451637">
            <w:pPr>
              <w:spacing w:after="0" w:line="240" w:lineRule="auto"/>
              <w:rPr>
                <w:sz w:val="16"/>
                <w:szCs w:val="16"/>
              </w:rPr>
            </w:pPr>
            <w:r w:rsidRPr="00451637">
              <w:rPr>
                <w:sz w:val="16"/>
                <w:szCs w:val="16"/>
              </w:rPr>
              <w:t xml:space="preserve">        case 'r':</w:t>
            </w:r>
          </w:p>
          <w:p w:rsidR="00036767" w:rsidRPr="00451637" w:rsidRDefault="00036767" w:rsidP="00451637">
            <w:pPr>
              <w:spacing w:after="0" w:line="240" w:lineRule="auto"/>
              <w:rPr>
                <w:sz w:val="16"/>
                <w:szCs w:val="16"/>
              </w:rPr>
            </w:pPr>
            <w:r w:rsidRPr="00451637">
              <w:rPr>
                <w:sz w:val="16"/>
                <w:szCs w:val="16"/>
              </w:rPr>
              <w:t xml:space="preserve">            // fetch the record the user selected; assign to a session variable </w:t>
            </w:r>
          </w:p>
          <w:p w:rsidR="00036767" w:rsidRPr="00451637" w:rsidRDefault="00036767" w:rsidP="00451637">
            <w:pPr>
              <w:spacing w:after="0" w:line="240" w:lineRule="auto"/>
              <w:rPr>
                <w:sz w:val="16"/>
                <w:szCs w:val="16"/>
              </w:rPr>
            </w:pPr>
            <w:r w:rsidRPr="00451637">
              <w:rPr>
                <w:sz w:val="16"/>
                <w:szCs w:val="16"/>
              </w:rPr>
              <w:t xml:space="preserve">            $row = dbu_fetch_by_key($fielddef, $scheme, $table, $dbconn, $_POST, $keys);    </w:t>
            </w:r>
          </w:p>
          <w:p w:rsidR="00036767" w:rsidRPr="00451637" w:rsidRDefault="00036767" w:rsidP="00451637">
            <w:pPr>
              <w:spacing w:after="0" w:line="240" w:lineRule="auto"/>
              <w:rPr>
                <w:sz w:val="16"/>
                <w:szCs w:val="16"/>
              </w:rPr>
            </w:pPr>
            <w:r w:rsidRPr="00451637">
              <w:rPr>
                <w:sz w:val="16"/>
                <w:szCs w:val="16"/>
              </w:rPr>
              <w:t xml:space="preserve">            $_SESSION['raceToRegister'] = $row['f0']; </w:t>
            </w:r>
          </w:p>
          <w:p w:rsidR="00036767" w:rsidRPr="00451637" w:rsidRDefault="00036767" w:rsidP="00451637">
            <w:pPr>
              <w:spacing w:after="0" w:line="240" w:lineRule="auto"/>
              <w:rPr>
                <w:sz w:val="16"/>
                <w:szCs w:val="16"/>
              </w:rPr>
            </w:pPr>
            <w:r w:rsidRPr="00451637">
              <w:rPr>
                <w:sz w:val="16"/>
                <w:szCs w:val="16"/>
              </w:rPr>
              <w:t xml:space="preserve">            // run the race registration script</w:t>
            </w:r>
          </w:p>
          <w:p w:rsidR="00036767" w:rsidRPr="00451637" w:rsidRDefault="00036767" w:rsidP="00451637">
            <w:pPr>
              <w:spacing w:after="0" w:line="240" w:lineRule="auto"/>
              <w:rPr>
                <w:sz w:val="16"/>
                <w:szCs w:val="16"/>
              </w:rPr>
            </w:pPr>
            <w:r w:rsidRPr="00451637">
              <w:rPr>
                <w:sz w:val="16"/>
                <w:szCs w:val="16"/>
              </w:rPr>
              <w:t xml:space="preserve">            echo '&lt;meta http-equiv="refresh" content="0; URL=table_race_registration.php"&gt;';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tc>
      </w:tr>
    </w:tbl>
    <w:p w:rsidR="00036767" w:rsidRDefault="00036767" w:rsidP="001A3971"/>
    <w:p w:rsidR="00036767" w:rsidRDefault="00036767" w:rsidP="00F35FB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8"/>
      </w:tblGrid>
      <w:tr w:rsidR="00036767" w:rsidRPr="00451637" w:rsidTr="00451637">
        <w:trPr>
          <w:trHeight w:val="9080"/>
        </w:trPr>
        <w:tc>
          <w:tcPr>
            <w:tcW w:w="11898" w:type="dxa"/>
          </w:tcPr>
          <w:p w:rsidR="00036767" w:rsidRPr="00451637" w:rsidRDefault="00036767" w:rsidP="00451637">
            <w:pPr>
              <w:spacing w:after="0" w:line="240" w:lineRule="auto"/>
            </w:pPr>
            <w:r w:rsidRPr="00451637">
              <w:t>Table_heat:</w:t>
            </w:r>
          </w:p>
          <w:p w:rsidR="00036767" w:rsidRPr="00451637" w:rsidRDefault="00036767" w:rsidP="00451637">
            <w:pPr>
              <w:spacing w:after="0" w:line="240" w:lineRule="auto"/>
            </w:pPr>
          </w:p>
          <w:p w:rsidR="00036767" w:rsidRPr="00451637" w:rsidRDefault="00036767" w:rsidP="00451637">
            <w:pPr>
              <w:tabs>
                <w:tab w:val="left" w:pos="5370"/>
              </w:tabs>
              <w:spacing w:after="0" w:line="240" w:lineRule="auto"/>
              <w:rPr>
                <w:u w:val="single"/>
              </w:rPr>
            </w:pPr>
            <w:r w:rsidRPr="00451637">
              <w:rPr>
                <w:u w:val="single"/>
              </w:rPr>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Replace this line with the next:</w:t>
            </w:r>
          </w:p>
          <w:p w:rsidR="00036767" w:rsidRPr="00451637" w:rsidRDefault="00036767" w:rsidP="00451637">
            <w:pPr>
              <w:spacing w:after="0" w:line="240" w:lineRule="auto"/>
            </w:pPr>
            <w:r w:rsidRPr="00451637">
              <w:t xml:space="preserve">$panel_heading = ucfirst($table." Maintenance");        </w:t>
            </w:r>
          </w:p>
          <w:p w:rsidR="00036767" w:rsidRPr="00451637" w:rsidRDefault="00036767" w:rsidP="00451637">
            <w:pPr>
              <w:spacing w:after="0" w:line="240" w:lineRule="auto"/>
            </w:pPr>
            <w:r w:rsidRPr="00451637">
              <w:t>$panel_heading = ucfirst</w:t>
            </w:r>
            <w:r w:rsidRPr="00451637">
              <w:rPr>
                <w:highlight w:val="yellow"/>
              </w:rPr>
              <w:t>(“Detail Heat Maintenance");</w:t>
            </w: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FLD_DATABASE =&gt; 'Number'),  </w:t>
            </w:r>
          </w:p>
          <w:p w:rsidR="00036767" w:rsidRPr="00451637" w:rsidRDefault="00036767" w:rsidP="00451637">
            <w:pPr>
              <w:spacing w:after="0" w:line="240" w:lineRule="auto"/>
            </w:pPr>
            <w:r w:rsidRPr="00451637">
              <w:t xml:space="preserve">FLD_DATABASE =&gt; </w:t>
            </w:r>
            <w:r w:rsidRPr="00451637">
              <w:rPr>
                <w:highlight w:val="yellow"/>
              </w:rPr>
              <w:t>'Heat#'</w:t>
            </w:r>
            <w:r w:rsidRPr="00451637">
              <w:t xml:space="preserve">),  </w:t>
            </w:r>
          </w:p>
          <w:p w:rsidR="00036767" w:rsidRPr="00451637" w:rsidRDefault="00036767" w:rsidP="00451637">
            <w:pPr>
              <w:spacing w:after="0" w:line="240" w:lineRule="auto"/>
            </w:pPr>
            <w:r w:rsidRPr="00451637">
              <w:t>FLD_DATABASE =&gt; 'Car_Lane1'),</w:t>
            </w:r>
          </w:p>
          <w:p w:rsidR="00036767" w:rsidRPr="00451637" w:rsidRDefault="00036767" w:rsidP="00451637">
            <w:pPr>
              <w:spacing w:after="0" w:line="240" w:lineRule="auto"/>
            </w:pPr>
            <w:r w:rsidRPr="00451637">
              <w:t xml:space="preserve">FLD_DATABASE =&gt; </w:t>
            </w:r>
            <w:r w:rsidRPr="00451637">
              <w:rPr>
                <w:highlight w:val="yellow"/>
              </w:rPr>
              <w:t>'Car in Lane 1'</w:t>
            </w:r>
            <w:r w:rsidRPr="00451637">
              <w:t>),</w:t>
            </w:r>
          </w:p>
          <w:p w:rsidR="00036767" w:rsidRPr="00451637" w:rsidRDefault="00036767" w:rsidP="00451637">
            <w:pPr>
              <w:spacing w:after="0" w:line="240" w:lineRule="auto"/>
            </w:pPr>
            <w:r w:rsidRPr="00451637">
              <w:t>FLD_DATABASE =&gt; 'Car_Lane2'),</w:t>
            </w:r>
          </w:p>
          <w:p w:rsidR="00036767" w:rsidRPr="00451637" w:rsidRDefault="00036767" w:rsidP="00451637">
            <w:pPr>
              <w:spacing w:after="0" w:line="240" w:lineRule="auto"/>
            </w:pPr>
            <w:r w:rsidRPr="00451637">
              <w:t xml:space="preserve">FLD_DATABASE =&gt; </w:t>
            </w:r>
            <w:r w:rsidRPr="00451637">
              <w:rPr>
                <w:highlight w:val="yellow"/>
              </w:rPr>
              <w:t>'Car in Lane 2'</w:t>
            </w:r>
            <w:r w:rsidRPr="00451637">
              <w:t>),</w:t>
            </w:r>
          </w:p>
          <w:p w:rsidR="00036767" w:rsidRPr="00451637" w:rsidRDefault="00036767" w:rsidP="00451637">
            <w:pPr>
              <w:spacing w:after="0" w:line="240" w:lineRule="auto"/>
            </w:pPr>
            <w:r w:rsidRPr="00451637">
              <w:t>FLD_DATABASE =&gt; 'Car_Lane3'),</w:t>
            </w:r>
          </w:p>
          <w:p w:rsidR="00036767" w:rsidRPr="00451637" w:rsidRDefault="00036767" w:rsidP="00451637">
            <w:pPr>
              <w:spacing w:after="0" w:line="240" w:lineRule="auto"/>
            </w:pPr>
            <w:r w:rsidRPr="00451637">
              <w:t xml:space="preserve">FLD_DATABASE =&gt; </w:t>
            </w:r>
            <w:r w:rsidRPr="00451637">
              <w:rPr>
                <w:highlight w:val="yellow"/>
              </w:rPr>
              <w:t>'Car in Lane 3'</w:t>
            </w:r>
            <w:r w:rsidRPr="00451637">
              <w:t>),</w:t>
            </w:r>
          </w:p>
          <w:p w:rsidR="00036767" w:rsidRPr="00451637" w:rsidRDefault="00036767" w:rsidP="00451637">
            <w:pPr>
              <w:spacing w:after="0" w:line="240" w:lineRule="auto"/>
            </w:pPr>
            <w:r w:rsidRPr="00451637">
              <w:t>FLD_DATABASE =&gt; 'Car_Lane4'),</w:t>
            </w:r>
          </w:p>
          <w:p w:rsidR="00036767" w:rsidRPr="00451637" w:rsidRDefault="00036767" w:rsidP="00451637">
            <w:pPr>
              <w:spacing w:after="0" w:line="240" w:lineRule="auto"/>
            </w:pPr>
            <w:r w:rsidRPr="00451637">
              <w:t xml:space="preserve">FLD_DATABASE =&gt; </w:t>
            </w:r>
            <w:r w:rsidRPr="00451637">
              <w:rPr>
                <w:highlight w:val="yellow"/>
              </w:rPr>
              <w:t>'Car in Lane 4'</w:t>
            </w:r>
            <w:r w:rsidRPr="00451637">
              <w:t>),</w:t>
            </w:r>
          </w:p>
          <w:p w:rsidR="00036767" w:rsidRPr="00451637" w:rsidRDefault="00036767" w:rsidP="00451637">
            <w:pPr>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this line:</w:t>
            </w:r>
          </w:p>
          <w:p w:rsidR="00036767" w:rsidRPr="00451637" w:rsidRDefault="00036767" w:rsidP="00451637">
            <w:pPr>
              <w:spacing w:after="0" w:line="240" w:lineRule="auto"/>
            </w:pPr>
            <w:r w:rsidRPr="00451637">
              <w:t xml:space="preserve">    $dbconn-&gt;db_connect($config['dbhost'], $config['dblogin'], $config['dbpass'], $config['dbname'], $config['dbport']);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rPr>
                <w:u w:val="single"/>
              </w:rPr>
            </w:pPr>
            <w:r w:rsidRPr="00451637">
              <w:rPr>
                <w:u w:val="single"/>
              </w:rPr>
              <w:t>Then add these lines afterward:</w:t>
            </w:r>
          </w:p>
          <w:p w:rsidR="00036767" w:rsidRPr="00451637" w:rsidRDefault="00036767" w:rsidP="00451637">
            <w:pPr>
              <w:spacing w:after="0" w:line="240" w:lineRule="auto"/>
            </w:pPr>
            <w:r w:rsidRPr="00451637">
              <w:t xml:space="preserve"> // Get description for Heat Header identified by session variable $_SESSION['heatHeaderToEdit']</w:t>
            </w:r>
          </w:p>
          <w:p w:rsidR="00036767" w:rsidRPr="00451637" w:rsidRDefault="00036767" w:rsidP="00451637">
            <w:pPr>
              <w:spacing w:after="0" w:line="240" w:lineRule="auto"/>
            </w:pPr>
            <w:r w:rsidRPr="00451637">
              <w:t xml:space="preserve">    $sql = "SELECT description FROM heat_header where idHeat_Header = ".$_SESSION['heatHeaderToEdit'];</w:t>
            </w:r>
          </w:p>
          <w:p w:rsidR="00036767" w:rsidRPr="00451637" w:rsidRDefault="00036767" w:rsidP="00451637">
            <w:pPr>
              <w:spacing w:after="0" w:line="240" w:lineRule="auto"/>
            </w:pPr>
            <w:r w:rsidRPr="00451637">
              <w:t xml:space="preserve">    $result = $dbconn-&gt;db_get_all_rows($sql);</w:t>
            </w:r>
          </w:p>
          <w:p w:rsidR="00036767" w:rsidRPr="00451637" w:rsidRDefault="00036767" w:rsidP="00451637">
            <w:pPr>
              <w:spacing w:after="0" w:line="240" w:lineRule="auto"/>
            </w:pPr>
            <w:r w:rsidRPr="00451637">
              <w:t xml:space="preserve">    // should only be one record returned...</w:t>
            </w:r>
          </w:p>
          <w:p w:rsidR="00036767" w:rsidRPr="00451637" w:rsidRDefault="00036767" w:rsidP="00451637">
            <w:pPr>
              <w:spacing w:after="0" w:line="240" w:lineRule="auto"/>
            </w:pPr>
            <w:r w:rsidRPr="00451637">
              <w:t xml:space="preserve">    if (!$result) {</w:t>
            </w:r>
          </w:p>
          <w:p w:rsidR="00036767" w:rsidRPr="00451637" w:rsidRDefault="00036767" w:rsidP="00451637">
            <w:pPr>
              <w:spacing w:after="0" w:line="240" w:lineRule="auto"/>
            </w:pPr>
            <w:r w:rsidRPr="00451637">
              <w:t xml:space="preserve">        echo "falure &lt;/br&gt;"; </w:t>
            </w:r>
          </w:p>
          <w:p w:rsidR="00036767" w:rsidRPr="00451637" w:rsidRDefault="00036767" w:rsidP="00451637">
            <w:pPr>
              <w:spacing w:after="0" w:line="240" w:lineRule="auto"/>
            </w:pPr>
            <w:r w:rsidRPr="00451637">
              <w:t xml:space="preserve">    } else {</w:t>
            </w:r>
          </w:p>
          <w:p w:rsidR="00036767" w:rsidRPr="00451637" w:rsidRDefault="00036767" w:rsidP="00451637">
            <w:pPr>
              <w:spacing w:after="0" w:line="240" w:lineRule="auto"/>
            </w:pPr>
            <w:r w:rsidRPr="00451637">
              <w:t xml:space="preserve">        foreach($result as $key =&gt; $value) {</w:t>
            </w:r>
          </w:p>
          <w:p w:rsidR="00036767" w:rsidRPr="00451637" w:rsidRDefault="00036767" w:rsidP="00451637">
            <w:pPr>
              <w:spacing w:after="0" w:line="240" w:lineRule="auto"/>
            </w:pPr>
            <w:r w:rsidRPr="00451637">
              <w:t xml:space="preserve">            $HHDescription = $value['Description'];</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echo "&lt;h3&gt;Race Template: &lt;FONT COLOR=\"ff0000\"&gt;*** ".$HHDescription." ***&lt;/FONT&gt;&lt;/h3&gt;";</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these lines to hide key field &amp; race id field (foreign key):</w:t>
            </w:r>
          </w:p>
          <w:p w:rsidR="00036767" w:rsidRPr="00451637" w:rsidRDefault="00036767" w:rsidP="00451637">
            <w:pPr>
              <w:spacing w:after="0" w:line="240" w:lineRule="auto"/>
            </w:pPr>
          </w:p>
          <w:p w:rsidR="00036767" w:rsidRPr="00451637" w:rsidRDefault="00036767" w:rsidP="00451637">
            <w:pPr>
              <w:spacing w:after="0" w:line="240" w:lineRule="auto"/>
            </w:pPr>
            <w:r w:rsidRPr="00451637">
              <w:t>'f0' =&gt; array(FLD_ID =&gt; true, FLD_VISIBLE =&gt; true, FLD_DISPLAY =&gt; 'idHeat', FLD_DISPLAY_SZ =&gt; 7,</w:t>
            </w:r>
          </w:p>
          <w:p w:rsidR="00036767" w:rsidRPr="00451637" w:rsidRDefault="00036767" w:rsidP="00451637">
            <w:pPr>
              <w:spacing w:after="0" w:line="240" w:lineRule="auto"/>
            </w:pPr>
            <w:r w:rsidRPr="00451637">
              <w:t xml:space="preserve">'f0' =&gt; array(FLD_ID =&gt; true, </w:t>
            </w:r>
            <w:r w:rsidRPr="00451637">
              <w:rPr>
                <w:highlight w:val="yellow"/>
              </w:rPr>
              <w:t>FLD_VISIBLE =&gt; false, FLD_DISPLAY =&gt; ''</w:t>
            </w:r>
            <w:r w:rsidRPr="00451637">
              <w:t>, FLD_DISPLAY_SZ =&gt; 7,</w:t>
            </w:r>
          </w:p>
          <w:p w:rsidR="00036767" w:rsidRPr="00451637" w:rsidRDefault="00036767" w:rsidP="00451637">
            <w:pPr>
              <w:spacing w:after="0" w:line="240" w:lineRule="auto"/>
            </w:pPr>
            <w:r w:rsidRPr="00451637">
              <w:t>'f1' =&gt; array(FLD_ID =&gt; false, FLD_VISIBLE =&gt; true, FLD_DISPLAY =&gt; 'Heat_Header_idHeat_Header', FLD_DISPLAY_SZ =&gt; 50,</w:t>
            </w:r>
          </w:p>
          <w:p w:rsidR="00036767" w:rsidRPr="00451637" w:rsidRDefault="00036767" w:rsidP="00451637">
            <w:pPr>
              <w:spacing w:after="0" w:line="240" w:lineRule="auto"/>
            </w:pPr>
            <w:r w:rsidRPr="00451637">
              <w:t xml:space="preserve">'f1' =&gt; array(FLD_ID =&gt; false, </w:t>
            </w:r>
            <w:r w:rsidRPr="00451637">
              <w:rPr>
                <w:highlight w:val="yellow"/>
              </w:rPr>
              <w:t>FLD_VISIBLE =&gt; false, FLD_DISPLAY =&gt; ‘'</w:t>
            </w:r>
            <w:r w:rsidRPr="00451637">
              <w:t>, FLD_DISPLAY_SZ =&gt; 50,</w:t>
            </w:r>
          </w:p>
          <w:p w:rsidR="00036767" w:rsidRPr="00451637" w:rsidRDefault="00036767" w:rsidP="00451637">
            <w:pPr>
              <w:spacing w:after="0" w:line="240" w:lineRule="auto"/>
            </w:pPr>
            <w:r w:rsidRPr="00451637">
              <w:t>'f2' =&gt; array(FLD_ID =&gt; false, FLD_VISIBLE =&gt; true, FLD_DISPLAY =&gt; 'Number', FLD_DISPLAY_SZ =&gt; 7,</w:t>
            </w:r>
          </w:p>
          <w:p w:rsidR="00036767" w:rsidRPr="00451637" w:rsidRDefault="00036767" w:rsidP="00451637">
            <w:pPr>
              <w:spacing w:after="0" w:line="240" w:lineRule="auto"/>
            </w:pPr>
            <w:r w:rsidRPr="00451637">
              <w:t xml:space="preserve">'f2' =&gt; array(FLD_ID =&gt; false, FLD_VISIBLE =&gt; true, FLD_DISPLAY </w:t>
            </w:r>
            <w:r w:rsidRPr="00451637">
              <w:rPr>
                <w:highlight w:val="yellow"/>
              </w:rPr>
              <w:t>=&gt; 'Heat#'</w:t>
            </w:r>
            <w:r w:rsidRPr="00451637">
              <w:t>, FLD_DISPLAY_</w:t>
            </w:r>
            <w:r w:rsidRPr="00451637">
              <w:rPr>
                <w:highlight w:val="yellow"/>
              </w:rPr>
              <w:t>SZ =&gt; 20,</w:t>
            </w:r>
          </w:p>
          <w:p w:rsidR="00036767" w:rsidRPr="00451637" w:rsidRDefault="00036767" w:rsidP="00451637">
            <w:pPr>
              <w:spacing w:after="0" w:line="240" w:lineRule="auto"/>
            </w:pPr>
            <w:r w:rsidRPr="00451637">
              <w:t>'f3' =&gt; array(FLD_ID =&gt; false, FLD_VISIBLE =&gt; true, FLD_DISPLAY =&gt; 'Car_Lane1', FLD_DISPLAY_SZ =&gt; 10,</w:t>
            </w:r>
          </w:p>
          <w:p w:rsidR="00036767" w:rsidRPr="00451637" w:rsidRDefault="00036767" w:rsidP="00451637">
            <w:pPr>
              <w:spacing w:after="0" w:line="240" w:lineRule="auto"/>
            </w:pPr>
            <w:r w:rsidRPr="00451637">
              <w:t>'f3' =&gt; array(FLD_ID =&gt; false, FLD_VISIBLE =&gt; true, FLD_DISPLAY =&gt; 'Car in Lane 1', FLD_DISPLAY_SZ =&gt; 20,</w:t>
            </w:r>
          </w:p>
          <w:p w:rsidR="00036767" w:rsidRPr="00451637" w:rsidRDefault="00036767" w:rsidP="00451637">
            <w:pPr>
              <w:spacing w:after="0" w:line="240" w:lineRule="auto"/>
            </w:pPr>
          </w:p>
          <w:p w:rsidR="00036767" w:rsidRPr="00451637" w:rsidRDefault="00036767" w:rsidP="00451637">
            <w:pPr>
              <w:spacing w:after="0" w:line="240" w:lineRule="auto"/>
            </w:pPr>
            <w:r w:rsidRPr="00451637">
              <w:t>'f4' =&gt; array(FLD_ID =&gt; false, FLD_VISIBLE =&gt; true, FLD_DISPLAY =&gt; 'Car_Lane2', FLD_DISPLAY_SZ =&gt; 10,</w:t>
            </w:r>
          </w:p>
          <w:p w:rsidR="00036767" w:rsidRPr="00451637" w:rsidRDefault="00036767" w:rsidP="00451637">
            <w:pPr>
              <w:spacing w:after="0" w:line="240" w:lineRule="auto"/>
            </w:pPr>
            <w:r w:rsidRPr="00451637">
              <w:t>'f4' =&gt; array(FLD_ID =&gt; false, FLD_VISIBLE =&gt; true, FLD_DISPLAY =&gt; 'Car in Lane 2', FLD_DISPLAY_SZ =&gt; 20,</w:t>
            </w:r>
          </w:p>
          <w:p w:rsidR="00036767" w:rsidRPr="00451637" w:rsidRDefault="00036767" w:rsidP="00451637">
            <w:pPr>
              <w:spacing w:after="0" w:line="240" w:lineRule="auto"/>
            </w:pPr>
          </w:p>
          <w:p w:rsidR="00036767" w:rsidRPr="00451637" w:rsidRDefault="00036767" w:rsidP="00451637">
            <w:pPr>
              <w:spacing w:after="0" w:line="240" w:lineRule="auto"/>
            </w:pPr>
            <w:r w:rsidRPr="00451637">
              <w:t>'f5' =&gt; array(FLD_ID =&gt; false, FLD_VISIBLE =&gt; true, FLD_DISPLAY =&gt; 'Car_Lane3', FLD_DISPLAY_SZ =&gt; 10,</w:t>
            </w:r>
          </w:p>
          <w:p w:rsidR="00036767" w:rsidRPr="00451637" w:rsidRDefault="00036767" w:rsidP="00451637">
            <w:pPr>
              <w:spacing w:after="0" w:line="240" w:lineRule="auto"/>
            </w:pPr>
            <w:r w:rsidRPr="00451637">
              <w:t>'f5' =&gt; array(FLD_ID =&gt; false, FLD_VISIBLE =&gt; true, FLD_DISPLAY =&gt; 'Car in Lane 3', FLD_DISPLAY_SZ =&gt; 20,</w:t>
            </w:r>
          </w:p>
          <w:p w:rsidR="00036767" w:rsidRPr="00451637" w:rsidRDefault="00036767" w:rsidP="00451637">
            <w:pPr>
              <w:spacing w:after="0" w:line="240" w:lineRule="auto"/>
            </w:pPr>
          </w:p>
          <w:p w:rsidR="00036767" w:rsidRPr="00451637" w:rsidRDefault="00036767" w:rsidP="00451637">
            <w:pPr>
              <w:spacing w:after="0" w:line="240" w:lineRule="auto"/>
            </w:pPr>
            <w:r w:rsidRPr="00451637">
              <w:t>'f6' =&gt; array(FLD_ID =&gt; false, FLD_VISIBLE =&gt; true, FLD_DISPLAY =&gt; 'Car_Lane4', FLD_DISPLAY_SZ =&gt; 10,</w:t>
            </w:r>
          </w:p>
          <w:p w:rsidR="00036767" w:rsidRPr="00451637" w:rsidRDefault="00036767" w:rsidP="00451637">
            <w:pPr>
              <w:spacing w:after="0" w:line="240" w:lineRule="auto"/>
            </w:pPr>
            <w:r w:rsidRPr="00451637">
              <w:t>'f6' =&gt; array(FLD_ID =&gt; false, FLD_VISIBLE =&gt; true, FLD_DISPLAY =&gt; 'Car in Lane 4', FLD_DISPLAY_SZ =&gt; 20,</w:t>
            </w:r>
          </w:p>
          <w:p w:rsidR="00036767" w:rsidRPr="00451637" w:rsidRDefault="00036767" w:rsidP="00451637">
            <w:pPr>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and change this line to sort by heat# and select by the heat header  that is in the session variable ‘heatHeaderToEdit’</w:t>
            </w:r>
          </w:p>
          <w:p w:rsidR="00036767" w:rsidRPr="00451637" w:rsidRDefault="00036767" w:rsidP="00451637">
            <w:pPr>
              <w:spacing w:after="0" w:line="240" w:lineRule="auto"/>
            </w:pP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p>
          <w:p w:rsidR="00036767" w:rsidRPr="00451637" w:rsidRDefault="00036767" w:rsidP="00451637">
            <w:pPr>
              <w:spacing w:after="0" w:line="240" w:lineRule="auto"/>
              <w:rPr>
                <w:sz w:val="18"/>
                <w:szCs w:val="18"/>
              </w:rPr>
            </w:pPr>
            <w:r w:rsidRPr="00451637">
              <w:rPr>
                <w:sz w:val="18"/>
                <w:szCs w:val="18"/>
              </w:rPr>
              <w:t xml:space="preserve">$rows = dbu_handle_select($fielddef, $scheme, $table, $dbconn, $keys, $start, $config['rows_per_page'], $config['pager_items'], $pager, </w:t>
            </w:r>
            <w:r w:rsidRPr="00451637">
              <w:rPr>
                <w:sz w:val="18"/>
                <w:szCs w:val="18"/>
                <w:highlight w:val="yellow"/>
              </w:rPr>
              <w:t>'Number', "Heat_Header_idHeat_Header=".$_SESSION['heatHeaderToEdit']);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highlight w:val="yellow"/>
              </w:rPr>
              <w:t>+3  other spots to replace this same line of code – find them!</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u w:val="single"/>
              </w:rPr>
            </w:pPr>
            <w:r w:rsidRPr="00451637">
              <w:rPr>
                <w:sz w:val="18"/>
                <w:szCs w:val="18"/>
                <w:u w:val="single"/>
              </w:rPr>
              <w:t>Locate these two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add in this logic:</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switch ($fld[FLD_DATABASE]) {</w:t>
            </w:r>
          </w:p>
          <w:p w:rsidR="00036767" w:rsidRPr="00451637" w:rsidRDefault="00036767" w:rsidP="00451637">
            <w:pPr>
              <w:spacing w:after="0" w:line="240" w:lineRule="auto"/>
              <w:rPr>
                <w:sz w:val="18"/>
                <w:szCs w:val="18"/>
              </w:rPr>
            </w:pPr>
            <w:r w:rsidRPr="00451637">
              <w:rPr>
                <w:sz w:val="18"/>
                <w:szCs w:val="18"/>
              </w:rPr>
              <w:t xml:space="preserve">                            // If this is the Heat Header id field - hide it; if no value, assgn the session value </w:t>
            </w:r>
          </w:p>
          <w:p w:rsidR="00036767" w:rsidRPr="00451637" w:rsidRDefault="00036767" w:rsidP="00451637">
            <w:pPr>
              <w:spacing w:after="0" w:line="240" w:lineRule="auto"/>
              <w:rPr>
                <w:sz w:val="18"/>
                <w:szCs w:val="18"/>
              </w:rPr>
            </w:pPr>
            <w:r w:rsidRPr="00451637">
              <w:rPr>
                <w:sz w:val="18"/>
                <w:szCs w:val="18"/>
              </w:rPr>
              <w:t xml:space="preserve">                            case 'Heat_Header_idHeat_Header':</w:t>
            </w: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r w:rsidRPr="00451637">
              <w:rPr>
                <w:sz w:val="18"/>
                <w:szCs w:val="18"/>
              </w:rPr>
              <w:t xml:space="preserve">                                // Assign session race value if needed</w:t>
            </w:r>
          </w:p>
          <w:p w:rsidR="00036767" w:rsidRPr="00451637" w:rsidRDefault="00036767" w:rsidP="00451637">
            <w:pPr>
              <w:spacing w:after="0" w:line="240" w:lineRule="auto"/>
              <w:rPr>
                <w:sz w:val="18"/>
                <w:szCs w:val="18"/>
              </w:rPr>
            </w:pPr>
            <w:r w:rsidRPr="00451637">
              <w:rPr>
                <w:sz w:val="18"/>
                <w:szCs w:val="18"/>
              </w:rPr>
              <w:t xml:space="preserve">                                if (($val == NULL) or ($val == 0)) </w:t>
            </w:r>
          </w:p>
          <w:p w:rsidR="00036767" w:rsidRPr="00451637" w:rsidRDefault="00036767" w:rsidP="00451637">
            <w:pPr>
              <w:spacing w:after="0" w:line="240" w:lineRule="auto"/>
              <w:rPr>
                <w:sz w:val="18"/>
                <w:szCs w:val="18"/>
              </w:rPr>
            </w:pPr>
            <w:r w:rsidRPr="00451637">
              <w:rPr>
                <w:sz w:val="18"/>
                <w:szCs w:val="18"/>
              </w:rPr>
              <w:t xml:space="preserve">                                    $val = $_SESSION['heatHeaderToEdit'];</w:t>
            </w:r>
          </w:p>
          <w:p w:rsidR="00036767" w:rsidRPr="00451637" w:rsidRDefault="00036767" w:rsidP="00451637">
            <w:pPr>
              <w:spacing w:after="0" w:line="240" w:lineRule="auto"/>
              <w:rPr>
                <w:sz w:val="18"/>
                <w:szCs w:val="18"/>
              </w:rPr>
            </w:pPr>
            <w:r w:rsidRPr="00451637">
              <w:rPr>
                <w:sz w:val="18"/>
                <w:szCs w:val="18"/>
              </w:rPr>
              <w:t xml:space="preserve">                                // Punch out  HTML</w:t>
            </w:r>
          </w:p>
          <w:p w:rsidR="00036767" w:rsidRPr="00451637" w:rsidRDefault="00036767" w:rsidP="00451637">
            <w:pPr>
              <w:spacing w:after="0" w:line="240" w:lineRule="auto"/>
              <w:rPr>
                <w:sz w:val="18"/>
                <w:szCs w:val="18"/>
              </w:rPr>
            </w:pPr>
            <w:r w:rsidRPr="00451637">
              <w:rPr>
                <w:sz w:val="18"/>
                <w:szCs w:val="18"/>
              </w:rPr>
              <w:t xml:space="preserve">                                echo "&lt;tr&gt;&lt;td&gt;&lt;/td&gt;";  </w:t>
            </w:r>
          </w:p>
          <w:p w:rsidR="00036767" w:rsidRPr="00451637" w:rsidRDefault="00036767" w:rsidP="00451637">
            <w:pPr>
              <w:spacing w:after="0" w:line="240" w:lineRule="auto"/>
              <w:rPr>
                <w:sz w:val="18"/>
                <w:szCs w:val="18"/>
              </w:rPr>
            </w:pPr>
            <w:r w:rsidRPr="00451637">
              <w:rPr>
                <w:sz w:val="18"/>
                <w:szCs w:val="18"/>
              </w:rPr>
              <w:t xml:space="preserve">                            echo "&lt;td&gt;&lt;input name = 'f1'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default: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Locate this chunk of code: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if ($fld[FLD_INPUT])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echo "&lt;tr&gt;&lt;td&gt;$fld[FLD_DISPLAY]&lt;/td&gt;";</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Insert this afterwards: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Initialize new field to simplify entry</w:t>
            </w:r>
          </w:p>
          <w:p w:rsidR="00036767" w:rsidRPr="00451637" w:rsidRDefault="00036767" w:rsidP="00451637">
            <w:pPr>
              <w:spacing w:after="0" w:line="240" w:lineRule="auto"/>
              <w:rPr>
                <w:sz w:val="16"/>
                <w:szCs w:val="16"/>
              </w:rPr>
            </w:pPr>
            <w:r w:rsidRPr="00451637">
              <w:rPr>
                <w:sz w:val="16"/>
                <w:szCs w:val="16"/>
              </w:rPr>
              <w:t xml:space="preserve">                                if ($val == NULL)</w:t>
            </w:r>
          </w:p>
          <w:p w:rsidR="00036767" w:rsidRPr="00451637" w:rsidRDefault="00036767" w:rsidP="00451637">
            <w:pPr>
              <w:spacing w:after="0" w:line="240" w:lineRule="auto"/>
              <w:rPr>
                <w:sz w:val="16"/>
                <w:szCs w:val="16"/>
              </w:rPr>
            </w:pPr>
            <w:r w:rsidRPr="00451637">
              <w:rPr>
                <w:sz w:val="16"/>
                <w:szCs w:val="16"/>
              </w:rPr>
              <w:t xml:space="preserve">                                    $val = 0;</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Find this chunk of code:</w:t>
            </w:r>
          </w:p>
          <w:p w:rsidR="00036767" w:rsidRPr="00451637" w:rsidRDefault="00036767" w:rsidP="00451637">
            <w:pPr>
              <w:spacing w:after="0" w:line="240" w:lineRule="auto"/>
              <w:rPr>
                <w:sz w:val="16"/>
                <w:szCs w:val="16"/>
              </w:rPr>
            </w:pPr>
            <w:r w:rsidRPr="00451637">
              <w:rPr>
                <w:sz w:val="16"/>
                <w:szCs w:val="16"/>
              </w:rPr>
              <w:t xml:space="preserve">                       &lt;?php  // DATA</w:t>
            </w:r>
          </w:p>
          <w:p w:rsidR="00036767" w:rsidRPr="00451637" w:rsidRDefault="00036767" w:rsidP="00451637">
            <w:pPr>
              <w:spacing w:after="0" w:line="240" w:lineRule="auto"/>
              <w:rPr>
                <w:sz w:val="16"/>
                <w:szCs w:val="16"/>
              </w:rPr>
            </w:pPr>
            <w:r w:rsidRPr="00451637">
              <w:rPr>
                <w:sz w:val="16"/>
                <w:szCs w:val="16"/>
              </w:rPr>
              <w:t xml:space="preserve">                            $checked = ' checked="checked"';</w:t>
            </w:r>
          </w:p>
          <w:p w:rsidR="00036767" w:rsidRPr="00451637" w:rsidRDefault="00036767" w:rsidP="00451637">
            <w:pPr>
              <w:spacing w:after="0" w:line="240" w:lineRule="auto"/>
              <w:rPr>
                <w:sz w:val="16"/>
                <w:szCs w:val="16"/>
              </w:rPr>
            </w:pPr>
            <w:r w:rsidRPr="00451637">
              <w:rPr>
                <w:sz w:val="16"/>
                <w:szCs w:val="16"/>
              </w:rPr>
              <w:t xml:space="preserve">                            $i = 0;</w:t>
            </w:r>
          </w:p>
          <w:p w:rsidR="00036767" w:rsidRPr="00451637" w:rsidRDefault="00036767" w:rsidP="00451637">
            <w:pPr>
              <w:spacing w:after="0" w:line="240" w:lineRule="auto"/>
              <w:rPr>
                <w:sz w:val="16"/>
                <w:szCs w:val="16"/>
              </w:rPr>
            </w:pPr>
            <w:r w:rsidRPr="00451637">
              <w:rPr>
                <w:sz w:val="16"/>
                <w:szCs w:val="16"/>
              </w:rPr>
              <w:t xml:space="preserve">                            foreach($rows as $row) {</w:t>
            </w:r>
          </w:p>
          <w:p w:rsidR="00036767" w:rsidRPr="00451637" w:rsidRDefault="00036767" w:rsidP="00451637">
            <w:pPr>
              <w:spacing w:after="0" w:line="240" w:lineRule="auto"/>
              <w:rPr>
                <w:sz w:val="16"/>
                <w:szCs w:val="16"/>
              </w:rPr>
            </w:pPr>
            <w:r w:rsidRPr="00451637">
              <w:rPr>
                <w:sz w:val="16"/>
                <w:szCs w:val="16"/>
              </w:rPr>
              <w:t xml:space="preserve">                                $bk = $i++ % 2 ? "" : ' class="sublight"';</w:t>
            </w:r>
          </w:p>
          <w:p w:rsidR="00036767" w:rsidRPr="00451637" w:rsidRDefault="00036767" w:rsidP="00451637">
            <w:pPr>
              <w:spacing w:after="0" w:line="240" w:lineRule="auto"/>
              <w:rPr>
                <w:sz w:val="16"/>
                <w:szCs w:val="16"/>
              </w:rPr>
            </w:pPr>
            <w:r w:rsidRPr="00451637">
              <w:rPr>
                <w:sz w:val="16"/>
                <w:szCs w:val="16"/>
              </w:rPr>
              <w:t xml:space="preserve">                                echo "&lt;tr$bk&gt;&lt;td&gt;&lt;input type='radio'$checked name='".RKEY."' value='".htmlentities($row[RKEY], ENT_QUOTES, $config['encoding'])."' /&gt;&lt;/td&gt;";</w:t>
            </w:r>
          </w:p>
          <w:p w:rsidR="00036767" w:rsidRPr="00451637" w:rsidRDefault="00036767" w:rsidP="00451637">
            <w:pPr>
              <w:spacing w:after="0" w:line="240" w:lineRule="auto"/>
              <w:rPr>
                <w:sz w:val="16"/>
                <w:szCs w:val="16"/>
              </w:rPr>
            </w:pPr>
            <w:r w:rsidRPr="00451637">
              <w:rPr>
                <w:sz w:val="16"/>
                <w:szCs w:val="16"/>
              </w:rPr>
              <w:t xml:space="preserve">                                foreach ($fielddef as $fkey=&gt;$fld) {</w:t>
            </w:r>
          </w:p>
          <w:p w:rsidR="00036767" w:rsidRPr="00451637" w:rsidRDefault="00036767" w:rsidP="00451637">
            <w:pPr>
              <w:spacing w:after="0" w:line="240" w:lineRule="auto"/>
              <w:rPr>
                <w:sz w:val="16"/>
                <w:szCs w:val="16"/>
              </w:rPr>
            </w:pPr>
            <w:r w:rsidRPr="00451637">
              <w:rPr>
                <w:sz w:val="16"/>
                <w:szCs w:val="16"/>
              </w:rPr>
              <w:t xml:space="preserve">                                    if ($fld[FLD_VISIBLE]) {</w:t>
            </w:r>
          </w:p>
          <w:p w:rsidR="00036767" w:rsidRPr="00451637" w:rsidRDefault="00036767" w:rsidP="00451637">
            <w:pPr>
              <w:spacing w:after="0" w:line="240" w:lineRule="auto"/>
              <w:rPr>
                <w:sz w:val="16"/>
                <w:szCs w:val="16"/>
              </w:rPr>
            </w:pPr>
            <w:r w:rsidRPr="00451637">
              <w:rPr>
                <w:sz w:val="16"/>
                <w:szCs w:val="16"/>
              </w:rPr>
              <w:t xml:space="preserve">                                        $value =  htmlentities($row[$fkey], ENT_QUOTES, $config['encoding']);</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 then insert after it: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Show heat header (race template) name - not foriegn key</w:t>
            </w:r>
          </w:p>
          <w:p w:rsidR="00036767" w:rsidRPr="00451637" w:rsidRDefault="00036767" w:rsidP="00451637">
            <w:pPr>
              <w:spacing w:after="0" w:line="240" w:lineRule="auto"/>
              <w:rPr>
                <w:sz w:val="16"/>
                <w:szCs w:val="16"/>
              </w:rPr>
            </w:pPr>
            <w:r w:rsidRPr="00451637">
              <w:rPr>
                <w:sz w:val="16"/>
                <w:szCs w:val="16"/>
              </w:rPr>
              <w:t xml:space="preserve">                                        if ($fld[FLD_DATABASE] == 'Heat_Header_idHeat_Header')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 Get description for heat header </w:t>
            </w:r>
          </w:p>
          <w:p w:rsidR="00036767" w:rsidRPr="00451637" w:rsidRDefault="00036767" w:rsidP="00451637">
            <w:pPr>
              <w:spacing w:after="0" w:line="240" w:lineRule="auto"/>
              <w:rPr>
                <w:sz w:val="16"/>
                <w:szCs w:val="16"/>
              </w:rPr>
            </w:pPr>
            <w:r w:rsidRPr="00451637">
              <w:rPr>
                <w:sz w:val="16"/>
                <w:szCs w:val="16"/>
              </w:rPr>
              <w:t xml:space="preserve">                                            $hhSql = "SELECT Description FROM heat_header where idHeat_Header =".$value;</w:t>
            </w:r>
          </w:p>
          <w:p w:rsidR="00036767" w:rsidRPr="00451637" w:rsidRDefault="00036767" w:rsidP="00451637">
            <w:pPr>
              <w:spacing w:after="0" w:line="240" w:lineRule="auto"/>
              <w:rPr>
                <w:sz w:val="16"/>
                <w:szCs w:val="16"/>
              </w:rPr>
            </w:pPr>
            <w:r w:rsidRPr="00451637">
              <w:rPr>
                <w:sz w:val="16"/>
                <w:szCs w:val="16"/>
              </w:rPr>
              <w:t xml:space="preserve">                                            $hhResult = $dbconn-&gt;db_get_all_rows($hhSql);</w:t>
            </w:r>
          </w:p>
          <w:p w:rsidR="00036767" w:rsidRPr="00451637" w:rsidRDefault="00036767" w:rsidP="00451637">
            <w:pPr>
              <w:spacing w:after="0" w:line="240" w:lineRule="auto"/>
              <w:rPr>
                <w:sz w:val="16"/>
                <w:szCs w:val="16"/>
              </w:rPr>
            </w:pPr>
            <w:r w:rsidRPr="00451637">
              <w:rPr>
                <w:sz w:val="16"/>
                <w:szCs w:val="16"/>
              </w:rPr>
              <w:t xml:space="preserve">                                            // should only be one record returned...</w:t>
            </w:r>
          </w:p>
          <w:p w:rsidR="00036767" w:rsidRPr="00451637" w:rsidRDefault="00036767" w:rsidP="00451637">
            <w:pPr>
              <w:spacing w:after="0" w:line="240" w:lineRule="auto"/>
              <w:rPr>
                <w:sz w:val="16"/>
                <w:szCs w:val="16"/>
              </w:rPr>
            </w:pPr>
            <w:r w:rsidRPr="00451637">
              <w:rPr>
                <w:sz w:val="16"/>
                <w:szCs w:val="16"/>
              </w:rPr>
              <w:t xml:space="preserve">                                            if (!$hhResult) {</w:t>
            </w:r>
          </w:p>
          <w:p w:rsidR="00036767" w:rsidRPr="00451637" w:rsidRDefault="00036767" w:rsidP="00451637">
            <w:pPr>
              <w:spacing w:after="0" w:line="240" w:lineRule="auto"/>
              <w:rPr>
                <w:sz w:val="16"/>
                <w:szCs w:val="16"/>
              </w:rPr>
            </w:pPr>
            <w:r w:rsidRPr="00451637">
              <w:rPr>
                <w:sz w:val="16"/>
                <w:szCs w:val="16"/>
              </w:rPr>
              <w:t xml:space="preserve">                                                echo "falure &lt;/br&gt;";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foreach($hhResult as $hhKey =&gt; $hhValue) {</w:t>
            </w:r>
          </w:p>
          <w:p w:rsidR="00036767" w:rsidRPr="00451637" w:rsidRDefault="00036767" w:rsidP="00451637">
            <w:pPr>
              <w:spacing w:after="0" w:line="240" w:lineRule="auto"/>
              <w:rPr>
                <w:sz w:val="16"/>
                <w:szCs w:val="16"/>
              </w:rPr>
            </w:pPr>
            <w:r w:rsidRPr="00451637">
              <w:rPr>
                <w:sz w:val="16"/>
                <w:szCs w:val="16"/>
              </w:rPr>
              <w:t xml:space="preserve">                                                    $value = $hhValue['Description'];</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Find this chunk of logic:</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&lt;?php } else if ($show_data) { ?&gt;</w:t>
            </w:r>
          </w:p>
          <w:p w:rsidR="00036767" w:rsidRPr="00451637" w:rsidRDefault="00036767" w:rsidP="00451637">
            <w:pPr>
              <w:spacing w:after="0" w:line="240" w:lineRule="auto"/>
              <w:rPr>
                <w:sz w:val="16"/>
                <w:szCs w:val="16"/>
              </w:rPr>
            </w:pPr>
            <w:r w:rsidRPr="00451637">
              <w:rPr>
                <w:sz w:val="16"/>
                <w:szCs w:val="16"/>
              </w:rPr>
              <w:t xml:space="preserve">        &lt;form name="ActionForm" method="post" action=""&gt;</w:t>
            </w:r>
          </w:p>
          <w:p w:rsidR="00036767" w:rsidRPr="00451637" w:rsidRDefault="00036767" w:rsidP="00451637">
            <w:pPr>
              <w:spacing w:after="0" w:line="240" w:lineRule="auto"/>
              <w:rPr>
                <w:sz w:val="16"/>
                <w:szCs w:val="16"/>
              </w:rPr>
            </w:pPr>
            <w:r w:rsidRPr="00451637">
              <w:rPr>
                <w:sz w:val="16"/>
                <w:szCs w:val="16"/>
              </w:rPr>
              <w:t xml:space="preserve">            &lt;table cellpadding="1" cellspacing="0" border="0" bgcolor="#ababab"&gt;&lt;tr&gt;&lt;td&gt;</w:t>
            </w:r>
          </w:p>
          <w:p w:rsidR="00036767" w:rsidRPr="00451637" w:rsidRDefault="00036767" w:rsidP="00451637">
            <w:pPr>
              <w:spacing w:after="0" w:line="240" w:lineRule="auto"/>
              <w:rPr>
                <w:sz w:val="16"/>
                <w:szCs w:val="16"/>
              </w:rPr>
            </w:pPr>
            <w:r w:rsidRPr="00451637">
              <w:rPr>
                <w:sz w:val="16"/>
                <w:szCs w:val="16"/>
              </w:rPr>
              <w:t xml:space="preserve">                        &lt;table cellpadding="0" cellspacing="1" border="0" class="datatable"&gt;</w:t>
            </w:r>
          </w:p>
          <w:p w:rsidR="00036767" w:rsidRPr="00451637" w:rsidRDefault="00036767" w:rsidP="00451637">
            <w:pPr>
              <w:spacing w:after="0" w:line="240" w:lineRule="auto"/>
              <w:rPr>
                <w:sz w:val="16"/>
                <w:szCs w:val="16"/>
                <w:u w:val="single"/>
              </w:rPr>
            </w:pPr>
            <w:r w:rsidRPr="00451637">
              <w:rPr>
                <w:sz w:val="16"/>
                <w:szCs w:val="16"/>
                <w:u w:val="single"/>
              </w:rPr>
              <w:t>Change the last line to:</w:t>
            </w:r>
          </w:p>
          <w:p w:rsidR="00036767" w:rsidRPr="00451637" w:rsidRDefault="00036767" w:rsidP="00451637">
            <w:pPr>
              <w:spacing w:after="0" w:line="240" w:lineRule="auto"/>
              <w:rPr>
                <w:sz w:val="16"/>
                <w:szCs w:val="16"/>
              </w:rPr>
            </w:pPr>
            <w:r w:rsidRPr="00451637">
              <w:rPr>
                <w:sz w:val="16"/>
                <w:szCs w:val="16"/>
              </w:rPr>
              <w:t xml:space="preserve">                        &lt;table cellpadding="0" cellspacing="1" border="0" class="datatable" </w:t>
            </w:r>
            <w:r w:rsidRPr="00451637">
              <w:rPr>
                <w:sz w:val="16"/>
                <w:szCs w:val="16"/>
                <w:highlight w:val="yellow"/>
              </w:rPr>
              <w:t>align="center"</w:t>
            </w:r>
            <w:r w:rsidRPr="00451637">
              <w:rPr>
                <w:sz w:val="16"/>
                <w:szCs w:val="16"/>
              </w:rPr>
              <w:t>&gt;</w:t>
            </w:r>
          </w:p>
          <w:p w:rsidR="00036767" w:rsidRPr="00451637" w:rsidRDefault="00036767" w:rsidP="00451637">
            <w:pPr>
              <w:spacing w:after="0" w:line="240" w:lineRule="auto"/>
              <w:rPr>
                <w:sz w:val="16"/>
                <w:szCs w:val="16"/>
              </w:rPr>
            </w:pPr>
          </w:p>
        </w:tc>
      </w:tr>
    </w:tbl>
    <w:p w:rsidR="00036767" w:rsidRDefault="00036767" w:rsidP="00D6000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176"/>
      </w:tblGrid>
      <w:tr w:rsidR="00036767" w:rsidRPr="00451637" w:rsidTr="00451637">
        <w:tc>
          <w:tcPr>
            <w:tcW w:w="13176" w:type="dxa"/>
          </w:tcPr>
          <w:p w:rsidR="00036767" w:rsidRPr="00451637" w:rsidRDefault="00036767" w:rsidP="00451637">
            <w:pPr>
              <w:spacing w:after="0" w:line="240" w:lineRule="auto"/>
            </w:pPr>
            <w:r w:rsidRPr="00451637">
              <w:t>Table_race_heat: (capture race results)</w:t>
            </w:r>
          </w:p>
          <w:p w:rsidR="00036767" w:rsidRPr="00451637" w:rsidRDefault="00036767" w:rsidP="00451637">
            <w:pPr>
              <w:spacing w:after="0" w:line="240" w:lineRule="auto"/>
            </w:pPr>
          </w:p>
          <w:p w:rsidR="00036767" w:rsidRPr="00451637" w:rsidRDefault="00036767" w:rsidP="00451637">
            <w:pPr>
              <w:tabs>
                <w:tab w:val="left" w:pos="5370"/>
              </w:tabs>
              <w:spacing w:after="0" w:line="240" w:lineRule="auto"/>
              <w:rPr>
                <w:u w:val="single"/>
              </w:rPr>
            </w:pPr>
            <w:r w:rsidRPr="00451637">
              <w:rPr>
                <w:u w:val="single"/>
              </w:rPr>
              <w:t>Replace this line with next:</w:t>
            </w:r>
          </w:p>
          <w:p w:rsidR="00036767" w:rsidRPr="00451637" w:rsidRDefault="00036767" w:rsidP="00451637">
            <w:pPr>
              <w:spacing w:after="0" w:line="240" w:lineRule="auto"/>
            </w:pPr>
            <w:r w:rsidRPr="00451637">
              <w:t>require_once "config.inc.php";</w:t>
            </w:r>
          </w:p>
          <w:p w:rsidR="00036767" w:rsidRPr="00451637" w:rsidRDefault="00036767" w:rsidP="00451637">
            <w:pPr>
              <w:spacing w:after="0" w:line="240" w:lineRule="auto"/>
            </w:pPr>
            <w:r w:rsidRPr="00451637">
              <w:t>require_once $_SERVER['COMPUTERNAME'] . ".config.inc.php";</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Replace this line with the next:</w:t>
            </w:r>
          </w:p>
          <w:p w:rsidR="00036767" w:rsidRPr="00451637" w:rsidRDefault="00036767" w:rsidP="00451637">
            <w:pPr>
              <w:spacing w:after="0" w:line="240" w:lineRule="auto"/>
            </w:pPr>
            <w:r w:rsidRPr="00451637">
              <w:t xml:space="preserve">$panel_heading = ucfirst($table." Maintenance");        </w:t>
            </w:r>
          </w:p>
          <w:p w:rsidR="00036767" w:rsidRPr="00451637" w:rsidRDefault="00036767" w:rsidP="00451637">
            <w:pPr>
              <w:spacing w:after="0" w:line="240" w:lineRule="auto"/>
            </w:pPr>
            <w:r w:rsidRPr="00451637">
              <w:t>$panel_heading = ucfirst</w:t>
            </w:r>
            <w:r w:rsidRPr="00451637">
              <w:rPr>
                <w:highlight w:val="yellow"/>
              </w:rPr>
              <w:t>(“Enter Race Results");</w:t>
            </w: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pPr>
            <w:r w:rsidRPr="00451637">
              <w:t>Locate this line:</w:t>
            </w:r>
          </w:p>
          <w:p w:rsidR="00036767" w:rsidRPr="00451637" w:rsidRDefault="00036767" w:rsidP="00451637">
            <w:pPr>
              <w:spacing w:after="0" w:line="240" w:lineRule="auto"/>
            </w:pPr>
            <w:r w:rsidRPr="00451637">
              <w:t xml:space="preserve">    $dbconn-&gt;db_connect($config['dbhost'], $config['dblogin'], $config['dbpass'], $config['dbname'], $config['dbport']);          </w:t>
            </w:r>
          </w:p>
          <w:p w:rsidR="00036767" w:rsidRPr="00451637" w:rsidRDefault="00036767" w:rsidP="00451637">
            <w:pPr>
              <w:spacing w:after="0" w:line="240" w:lineRule="auto"/>
            </w:pPr>
            <w:r w:rsidRPr="00451637">
              <w:t>Then add these lines afterward:</w:t>
            </w:r>
          </w:p>
          <w:p w:rsidR="00036767" w:rsidRPr="00451637" w:rsidRDefault="00036767" w:rsidP="00451637">
            <w:pPr>
              <w:spacing w:after="0" w:line="240" w:lineRule="auto"/>
            </w:pPr>
            <w:r w:rsidRPr="00451637">
              <w:t xml:space="preserve">    // Get description for race identified by session variable $_SESSION['raceToEnterResults']</w:t>
            </w:r>
          </w:p>
          <w:p w:rsidR="00036767" w:rsidRPr="00451637" w:rsidRDefault="00036767" w:rsidP="00451637">
            <w:pPr>
              <w:spacing w:after="0" w:line="240" w:lineRule="auto"/>
            </w:pPr>
            <w:r w:rsidRPr="00451637">
              <w:t xml:space="preserve">    $sql = "SELECT Description FROM race where idRace = ".$_SESSION['raceToEnterResults'];</w:t>
            </w:r>
          </w:p>
          <w:p w:rsidR="00036767" w:rsidRPr="00451637" w:rsidRDefault="00036767" w:rsidP="00451637">
            <w:pPr>
              <w:spacing w:after="0" w:line="240" w:lineRule="auto"/>
            </w:pPr>
            <w:r w:rsidRPr="00451637">
              <w:t xml:space="preserve">    $result = $dbconn-&gt;db_get_all_rows($sql);</w:t>
            </w:r>
          </w:p>
          <w:p w:rsidR="00036767" w:rsidRPr="00451637" w:rsidRDefault="00036767" w:rsidP="00451637">
            <w:pPr>
              <w:spacing w:after="0" w:line="240" w:lineRule="auto"/>
            </w:pPr>
            <w:r w:rsidRPr="00451637">
              <w:t xml:space="preserve">    // should only be one record returned...</w:t>
            </w:r>
          </w:p>
          <w:p w:rsidR="00036767" w:rsidRPr="00451637" w:rsidRDefault="00036767" w:rsidP="00451637">
            <w:pPr>
              <w:spacing w:after="0" w:line="240" w:lineRule="auto"/>
            </w:pPr>
            <w:r w:rsidRPr="00451637">
              <w:t xml:space="preserve">    if (!$result) {</w:t>
            </w:r>
          </w:p>
          <w:p w:rsidR="00036767" w:rsidRPr="00451637" w:rsidRDefault="00036767" w:rsidP="00451637">
            <w:pPr>
              <w:spacing w:after="0" w:line="240" w:lineRule="auto"/>
            </w:pPr>
            <w:r w:rsidRPr="00451637">
              <w:t xml:space="preserve">        echo "falure &lt;/br&gt;"; </w:t>
            </w:r>
          </w:p>
          <w:p w:rsidR="00036767" w:rsidRPr="00451637" w:rsidRDefault="00036767" w:rsidP="00451637">
            <w:pPr>
              <w:spacing w:after="0" w:line="240" w:lineRule="auto"/>
            </w:pPr>
            <w:r w:rsidRPr="00451637">
              <w:t xml:space="preserve">    } else {</w:t>
            </w:r>
          </w:p>
          <w:p w:rsidR="00036767" w:rsidRPr="00451637" w:rsidRDefault="00036767" w:rsidP="00451637">
            <w:pPr>
              <w:spacing w:after="0" w:line="240" w:lineRule="auto"/>
            </w:pPr>
            <w:r w:rsidRPr="00451637">
              <w:t xml:space="preserve">        foreach($result as $key =&gt; $value) {</w:t>
            </w:r>
          </w:p>
          <w:p w:rsidR="00036767" w:rsidRPr="00451637" w:rsidRDefault="00036767" w:rsidP="00451637">
            <w:pPr>
              <w:spacing w:after="0" w:line="240" w:lineRule="auto"/>
            </w:pPr>
            <w:r w:rsidRPr="00451637">
              <w:t xml:space="preserve">            $raceDescription = $value['Description'];</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r w:rsidRPr="00451637">
              <w:t xml:space="preserve">    }</w:t>
            </w:r>
          </w:p>
          <w:p w:rsidR="00036767" w:rsidRPr="00451637" w:rsidRDefault="00036767" w:rsidP="00451637">
            <w:pPr>
              <w:spacing w:after="0" w:line="240" w:lineRule="auto"/>
            </w:pPr>
          </w:p>
          <w:p w:rsidR="00036767" w:rsidRPr="00451637" w:rsidRDefault="00036767" w:rsidP="00451637">
            <w:pPr>
              <w:spacing w:after="0" w:line="240" w:lineRule="auto"/>
            </w:pPr>
            <w:r w:rsidRPr="00451637">
              <w:t xml:space="preserve">    echo "&lt;h3&gt;Enter results for race: &lt;FONT COLOR=\"ff0000\"&gt;*** ".$raceDescription." ***&lt;/FONT&gt;&lt;/h3&gt;";     </w:t>
            </w: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After create, locate and change these lines to hide key field &amp; racer id fields (foreign key) and change names:</w:t>
            </w:r>
          </w:p>
          <w:p w:rsidR="00036767" w:rsidRPr="00451637" w:rsidRDefault="00036767" w:rsidP="00451637">
            <w:pPr>
              <w:spacing w:after="0" w:line="240" w:lineRule="auto"/>
              <w:rPr>
                <w:u w:val="single"/>
              </w:rPr>
            </w:pPr>
          </w:p>
          <w:p w:rsidR="00036767" w:rsidRPr="00451637" w:rsidRDefault="00036767" w:rsidP="00451637">
            <w:pPr>
              <w:spacing w:after="0" w:line="240" w:lineRule="auto"/>
              <w:rPr>
                <w:u w:val="single"/>
              </w:rPr>
            </w:pPr>
            <w:r w:rsidRPr="00451637">
              <w:rPr>
                <w:u w:val="single"/>
              </w:rPr>
              <w:t>'f0' =&gt; array(FLD_ID =&gt; true, FLD_VISIBLE =&gt; true, FLD_DISPLAY =&gt; 'idRace_Heat', FLD_DISPLAY_SZ =&gt; 7,</w:t>
            </w:r>
          </w:p>
          <w:p w:rsidR="00036767" w:rsidRPr="00451637" w:rsidRDefault="00036767" w:rsidP="00451637">
            <w:pPr>
              <w:spacing w:after="0" w:line="240" w:lineRule="auto"/>
              <w:rPr>
                <w:u w:val="single"/>
              </w:rPr>
            </w:pPr>
            <w:r w:rsidRPr="00451637">
              <w:rPr>
                <w:u w:val="single"/>
              </w:rPr>
              <w:t xml:space="preserve">'f0' =&gt; array(FLD_ID =&gt; true, </w:t>
            </w:r>
            <w:r w:rsidRPr="00451637">
              <w:rPr>
                <w:highlight w:val="yellow"/>
                <w:u w:val="single"/>
              </w:rPr>
              <w:t>FLD_VISIBLE =&gt; false, FLD_DISPLAY =&gt; ''</w:t>
            </w:r>
            <w:r w:rsidRPr="00451637">
              <w:rPr>
                <w:u w:val="single"/>
              </w:rPr>
              <w:t>, FLD_DISPLAY_SZ =&gt; 7,</w:t>
            </w:r>
          </w:p>
          <w:p w:rsidR="00036767" w:rsidRPr="00451637" w:rsidRDefault="00036767" w:rsidP="00451637">
            <w:pPr>
              <w:spacing w:after="0" w:line="240" w:lineRule="auto"/>
              <w:rPr>
                <w:u w:val="single"/>
              </w:rPr>
            </w:pPr>
            <w:r w:rsidRPr="00451637">
              <w:rPr>
                <w:u w:val="single"/>
              </w:rPr>
              <w:t>'f1' =&gt; array(FLD_ID =&gt; false, FLD_VISIBLE =&gt; true, FLD_DISPLAY =&gt; 'idRace', FLD_DISPLAY_SZ =&gt; 7,</w:t>
            </w:r>
          </w:p>
          <w:p w:rsidR="00036767" w:rsidRPr="00451637" w:rsidRDefault="00036767" w:rsidP="00451637">
            <w:pPr>
              <w:spacing w:after="0" w:line="240" w:lineRule="auto"/>
              <w:rPr>
                <w:u w:val="single"/>
              </w:rPr>
            </w:pPr>
            <w:r w:rsidRPr="00451637">
              <w:rPr>
                <w:u w:val="single"/>
              </w:rPr>
              <w:t xml:space="preserve">'f1' =&gt; array(FLD_ID =&gt; false, </w:t>
            </w:r>
            <w:r w:rsidRPr="00451637">
              <w:rPr>
                <w:highlight w:val="yellow"/>
                <w:u w:val="single"/>
              </w:rPr>
              <w:t>FLD_VISIBLE =&gt; false, FLD_DISPLAY =&gt; ''</w:t>
            </w:r>
            <w:r w:rsidRPr="00451637">
              <w:rPr>
                <w:u w:val="single"/>
              </w:rPr>
              <w:t>, FLD_DISPLAY_SZ =&gt; 7,</w:t>
            </w:r>
          </w:p>
          <w:p w:rsidR="00036767" w:rsidRPr="00451637" w:rsidRDefault="00036767" w:rsidP="00451637">
            <w:pPr>
              <w:spacing w:after="0" w:line="240" w:lineRule="auto"/>
              <w:rPr>
                <w:u w:val="single"/>
              </w:rPr>
            </w:pPr>
            <w:r w:rsidRPr="00451637">
              <w:rPr>
                <w:u w:val="single"/>
              </w:rPr>
              <w:t>'f2' =&gt; array(FLD_ID =&gt; false, FLD_VISIBLE =&gt; true, FLD_DISPLAY =&gt; 'Number', FLD_DISPLAY_SZ =&gt; 7,</w:t>
            </w:r>
          </w:p>
          <w:p w:rsidR="00036767" w:rsidRPr="00451637" w:rsidRDefault="00036767" w:rsidP="00451637">
            <w:pPr>
              <w:spacing w:after="0" w:line="240" w:lineRule="auto"/>
              <w:rPr>
                <w:u w:val="single"/>
              </w:rPr>
            </w:pPr>
            <w:r w:rsidRPr="00451637">
              <w:rPr>
                <w:u w:val="single"/>
              </w:rPr>
              <w:t xml:space="preserve">'f2' =&gt; array(FLD_ID =&gt; false, FLD_VISIBLE =&gt; true, FLD_DISPLAY =&gt; </w:t>
            </w:r>
            <w:r w:rsidRPr="00451637">
              <w:rPr>
                <w:highlight w:val="yellow"/>
                <w:u w:val="single"/>
              </w:rPr>
              <w:t>'Heat #'</w:t>
            </w:r>
            <w:r w:rsidRPr="00451637">
              <w:rPr>
                <w:u w:val="single"/>
              </w:rPr>
              <w:t>, FLD_DISPLAY_SZ =&gt; 7,</w:t>
            </w:r>
          </w:p>
          <w:p w:rsidR="00036767" w:rsidRPr="00451637" w:rsidRDefault="00036767" w:rsidP="00451637">
            <w:pPr>
              <w:spacing w:after="0" w:line="240" w:lineRule="auto"/>
              <w:rPr>
                <w:u w:val="single"/>
              </w:rPr>
            </w:pPr>
            <w:r w:rsidRPr="00451637">
              <w:rPr>
                <w:u w:val="single"/>
              </w:rPr>
              <w:t>'f3' =&gt; array(FLD_ID =&gt; false, FLD_VISIBLE =&gt; true, FLD_DISPLAY =&gt; 'Racer_lane1', FLD_DISPLAY_SZ =&gt; 7,</w:t>
            </w:r>
          </w:p>
          <w:p w:rsidR="00036767" w:rsidRPr="00451637" w:rsidRDefault="00036767" w:rsidP="00451637">
            <w:pPr>
              <w:spacing w:after="0" w:line="240" w:lineRule="auto"/>
              <w:rPr>
                <w:u w:val="single"/>
              </w:rPr>
            </w:pPr>
            <w:r w:rsidRPr="00451637">
              <w:rPr>
                <w:u w:val="single"/>
              </w:rPr>
              <w:t xml:space="preserve">'f3' =&gt; array(FLD_ID =&gt; false, FLD_VISIBLE =&gt; </w:t>
            </w:r>
            <w:r w:rsidRPr="00451637">
              <w:rPr>
                <w:highlight w:val="yellow"/>
                <w:u w:val="single"/>
              </w:rPr>
              <w:t>false, FLD_DISPLAY =&gt; ''</w:t>
            </w:r>
            <w:r w:rsidRPr="00451637">
              <w:rPr>
                <w:u w:val="single"/>
              </w:rPr>
              <w:t>, FLD_DISPLAY_SZ =&gt; 7,</w:t>
            </w:r>
          </w:p>
          <w:p w:rsidR="00036767" w:rsidRPr="00451637" w:rsidRDefault="00036767" w:rsidP="00451637">
            <w:pPr>
              <w:spacing w:after="0" w:line="240" w:lineRule="auto"/>
              <w:rPr>
                <w:u w:val="single"/>
              </w:rPr>
            </w:pPr>
            <w:r w:rsidRPr="00451637">
              <w:rPr>
                <w:u w:val="single"/>
              </w:rPr>
              <w:t>'f4' =&gt; array(FLD_ID =&gt; false, FLD_VISIBLE =&gt; true, FLD_DISPLAY =&gt; 'Racer_lane2', FLD_DISPLAY_SZ =&gt; 7,</w:t>
            </w:r>
          </w:p>
          <w:p w:rsidR="00036767" w:rsidRPr="00451637" w:rsidRDefault="00036767" w:rsidP="00451637">
            <w:pPr>
              <w:spacing w:after="0" w:line="240" w:lineRule="auto"/>
              <w:rPr>
                <w:u w:val="single"/>
              </w:rPr>
            </w:pPr>
            <w:r w:rsidRPr="00451637">
              <w:rPr>
                <w:u w:val="single"/>
              </w:rPr>
              <w:t xml:space="preserve">'f4' =&gt; array(FLD_ID =&gt; false, FLD_VISIBLE =&gt; </w:t>
            </w:r>
            <w:r w:rsidRPr="00451637">
              <w:rPr>
                <w:highlight w:val="yellow"/>
                <w:u w:val="single"/>
              </w:rPr>
              <w:t>false, FLD_DISPLAY =&gt; ''</w:t>
            </w:r>
            <w:r w:rsidRPr="00451637">
              <w:rPr>
                <w:u w:val="single"/>
              </w:rPr>
              <w:t>, FLD_DISPLAY_SZ =&gt; 7,</w:t>
            </w:r>
          </w:p>
          <w:p w:rsidR="00036767" w:rsidRPr="00451637" w:rsidRDefault="00036767" w:rsidP="00451637">
            <w:pPr>
              <w:spacing w:after="0" w:line="240" w:lineRule="auto"/>
              <w:rPr>
                <w:u w:val="single"/>
              </w:rPr>
            </w:pPr>
            <w:r w:rsidRPr="00451637">
              <w:rPr>
                <w:u w:val="single"/>
              </w:rPr>
              <w:t>'f5' =&gt; array(FLD_ID =&gt; false, FLD_VISIBLE =&gt; true, FLD_DISPLAY =&gt; 'Racer_lane3', FLD_DISPLAY_SZ =&gt; 7,</w:t>
            </w:r>
          </w:p>
          <w:p w:rsidR="00036767" w:rsidRPr="00451637" w:rsidRDefault="00036767" w:rsidP="00451637">
            <w:pPr>
              <w:spacing w:after="0" w:line="240" w:lineRule="auto"/>
              <w:rPr>
                <w:u w:val="single"/>
              </w:rPr>
            </w:pPr>
            <w:r w:rsidRPr="00451637">
              <w:rPr>
                <w:u w:val="single"/>
              </w:rPr>
              <w:t xml:space="preserve">'f5' =&gt; array(FLD_ID =&gt; false, FLD_VISIBLE =&gt; </w:t>
            </w:r>
            <w:r w:rsidRPr="00451637">
              <w:rPr>
                <w:highlight w:val="yellow"/>
                <w:u w:val="single"/>
              </w:rPr>
              <w:t>false, FLD_DISPLAY =&gt; ''</w:t>
            </w:r>
            <w:r w:rsidRPr="00451637">
              <w:rPr>
                <w:u w:val="single"/>
              </w:rPr>
              <w:t>, FLD_DISPLAY_SZ =&gt; 7,</w:t>
            </w:r>
          </w:p>
          <w:p w:rsidR="00036767" w:rsidRPr="00451637" w:rsidRDefault="00036767" w:rsidP="00451637">
            <w:pPr>
              <w:spacing w:after="0" w:line="240" w:lineRule="auto"/>
              <w:rPr>
                <w:u w:val="single"/>
              </w:rPr>
            </w:pPr>
            <w:r w:rsidRPr="00451637">
              <w:rPr>
                <w:u w:val="single"/>
              </w:rPr>
              <w:t>'f6' =&gt; array(FLD_ID =&gt; false, FLD_VISIBLE =&gt; true, FLD_DISPLAY =&gt; 'Racer_lane4', FLD_DISPLAY_SZ =&gt; 7,</w:t>
            </w:r>
          </w:p>
          <w:p w:rsidR="00036767" w:rsidRPr="00451637" w:rsidRDefault="00036767" w:rsidP="00451637">
            <w:pPr>
              <w:spacing w:after="0" w:line="240" w:lineRule="auto"/>
              <w:rPr>
                <w:u w:val="single"/>
              </w:rPr>
            </w:pPr>
            <w:r w:rsidRPr="00451637">
              <w:rPr>
                <w:u w:val="single"/>
              </w:rPr>
              <w:t xml:space="preserve">'f6' =&gt; array(FLD_ID =&gt; false, FLD_VISIBLE =&gt; </w:t>
            </w:r>
            <w:r w:rsidRPr="00451637">
              <w:rPr>
                <w:highlight w:val="yellow"/>
                <w:u w:val="single"/>
              </w:rPr>
              <w:t>false, FLD_DISPLAY =&gt; ''</w:t>
            </w:r>
            <w:r w:rsidRPr="00451637">
              <w:rPr>
                <w:u w:val="single"/>
              </w:rPr>
              <w:t>, FLD_DISPLAY_SZ =&gt; 7,</w:t>
            </w:r>
          </w:p>
          <w:p w:rsidR="00036767" w:rsidRPr="00451637" w:rsidRDefault="00036767" w:rsidP="00451637">
            <w:pPr>
              <w:spacing w:after="0" w:line="240" w:lineRule="auto"/>
              <w:rPr>
                <w:u w:val="single"/>
              </w:rPr>
            </w:pPr>
            <w:r w:rsidRPr="00451637">
              <w:rPr>
                <w:u w:val="single"/>
              </w:rPr>
              <w:t xml:space="preserve">'f7' =&gt; array(FLD_ID =&gt; false, FLD_VISIBLE =&gt; true, FLD_DISPLAY =&gt; 'Place_1', FLD_DISPLAY_SZ =&gt; 20,  </w:t>
            </w:r>
          </w:p>
          <w:p w:rsidR="00036767" w:rsidRPr="00451637" w:rsidRDefault="00036767" w:rsidP="00451637">
            <w:pPr>
              <w:spacing w:after="0" w:line="240" w:lineRule="auto"/>
              <w:rPr>
                <w:u w:val="single"/>
              </w:rPr>
            </w:pPr>
            <w:r w:rsidRPr="00451637">
              <w:rPr>
                <w:u w:val="single"/>
              </w:rPr>
              <w:t xml:space="preserve">'f7' =&gt; array(FLD_ID =&gt; false, FLD_VISIBLE =&gt; true, FLD_DISPLAY =&gt; </w:t>
            </w:r>
            <w:r w:rsidRPr="00451637">
              <w:rPr>
                <w:highlight w:val="yellow"/>
                <w:u w:val="single"/>
              </w:rPr>
              <w:t>'Place 1',</w:t>
            </w:r>
            <w:r w:rsidRPr="00451637">
              <w:rPr>
                <w:u w:val="single"/>
              </w:rPr>
              <w:t xml:space="preserve"> FLD_DISPLAY_SZ =&gt; 20,  </w:t>
            </w:r>
          </w:p>
          <w:p w:rsidR="00036767" w:rsidRPr="00451637" w:rsidRDefault="00036767" w:rsidP="00451637">
            <w:pPr>
              <w:spacing w:after="0" w:line="240" w:lineRule="auto"/>
              <w:rPr>
                <w:u w:val="single"/>
              </w:rPr>
            </w:pPr>
            <w:r w:rsidRPr="00451637">
              <w:rPr>
                <w:u w:val="single"/>
              </w:rPr>
              <w:t>'f8' =&gt; array(FLD_ID =&gt; false, FLD_VISIBLE =&gt; true, FLD_DISPLAY =&gt; 'Place_2', FLD_DISPLAY_SZ =&gt; 20,</w:t>
            </w:r>
          </w:p>
          <w:p w:rsidR="00036767" w:rsidRPr="00451637" w:rsidRDefault="00036767" w:rsidP="00451637">
            <w:pPr>
              <w:spacing w:after="0" w:line="240" w:lineRule="auto"/>
              <w:rPr>
                <w:u w:val="single"/>
              </w:rPr>
            </w:pPr>
            <w:r w:rsidRPr="00451637">
              <w:rPr>
                <w:u w:val="single"/>
              </w:rPr>
              <w:t xml:space="preserve">'f8' =&gt; array(FLD_ID =&gt; false, FLD_VISIBLE =&gt; true, FLD_DISPLAY =&gt; </w:t>
            </w:r>
            <w:r w:rsidRPr="00451637">
              <w:rPr>
                <w:highlight w:val="yellow"/>
                <w:u w:val="single"/>
              </w:rPr>
              <w:t>'Place 2',</w:t>
            </w:r>
            <w:r w:rsidRPr="00451637">
              <w:rPr>
                <w:u w:val="single"/>
              </w:rPr>
              <w:t xml:space="preserve"> FLD_DISPLAY_SZ =&gt; 20,</w:t>
            </w:r>
          </w:p>
          <w:p w:rsidR="00036767" w:rsidRPr="00451637" w:rsidRDefault="00036767" w:rsidP="00451637">
            <w:pPr>
              <w:spacing w:after="0" w:line="240" w:lineRule="auto"/>
              <w:rPr>
                <w:u w:val="single"/>
              </w:rPr>
            </w:pPr>
            <w:r w:rsidRPr="00451637">
              <w:rPr>
                <w:u w:val="single"/>
              </w:rPr>
              <w:t>'f9' =&gt; array(FLD_ID =&gt; false, FLD_VISIBLE =&gt; true, FLD_DISPLAY =&gt; 'Place_3', FLD_DISPLAY_SZ =&gt; 20,</w:t>
            </w:r>
          </w:p>
          <w:p w:rsidR="00036767" w:rsidRPr="00451637" w:rsidRDefault="00036767" w:rsidP="00451637">
            <w:pPr>
              <w:spacing w:after="0" w:line="240" w:lineRule="auto"/>
              <w:rPr>
                <w:u w:val="single"/>
              </w:rPr>
            </w:pPr>
            <w:r w:rsidRPr="00451637">
              <w:rPr>
                <w:u w:val="single"/>
              </w:rPr>
              <w:t xml:space="preserve">'f9' =&gt; array(FLD_ID =&gt; false, FLD_VISIBLE =&gt; true, FLD_DISPLAY =&gt; </w:t>
            </w:r>
            <w:r w:rsidRPr="00451637">
              <w:rPr>
                <w:highlight w:val="yellow"/>
                <w:u w:val="single"/>
              </w:rPr>
              <w:t>'Place 3',</w:t>
            </w:r>
            <w:r w:rsidRPr="00451637">
              <w:rPr>
                <w:u w:val="single"/>
              </w:rPr>
              <w:t xml:space="preserve"> FLD_DISPLAY_SZ =&gt; 20,</w:t>
            </w:r>
          </w:p>
          <w:p w:rsidR="00036767" w:rsidRPr="00451637" w:rsidRDefault="00036767" w:rsidP="00451637">
            <w:pPr>
              <w:spacing w:after="0" w:line="240" w:lineRule="auto"/>
              <w:rPr>
                <w:u w:val="single"/>
              </w:rPr>
            </w:pPr>
            <w:r w:rsidRPr="00451637">
              <w:rPr>
                <w:u w:val="single"/>
              </w:rPr>
              <w:t>'f10' =&gt; array(FLD_ID =&gt; false, FLD_VISIBLE =&gt; true, FLD_DISPLAY =&gt; 'Place_4', FLD_DISPLAY_SZ =&gt; 20,</w:t>
            </w:r>
          </w:p>
          <w:p w:rsidR="00036767" w:rsidRPr="00451637" w:rsidRDefault="00036767" w:rsidP="00451637">
            <w:pPr>
              <w:spacing w:after="0" w:line="240" w:lineRule="auto"/>
              <w:rPr>
                <w:u w:val="single"/>
              </w:rPr>
            </w:pPr>
            <w:r w:rsidRPr="00451637">
              <w:rPr>
                <w:u w:val="single"/>
              </w:rPr>
              <w:t xml:space="preserve">'f10' =&gt; array(FLD_ID =&gt; false, FLD_VISIBLE =&gt; true, FLD_DISPLAY =&gt; </w:t>
            </w:r>
            <w:r w:rsidRPr="00451637">
              <w:rPr>
                <w:highlight w:val="yellow"/>
                <w:u w:val="single"/>
              </w:rPr>
              <w:t>'Place 4'</w:t>
            </w:r>
            <w:r w:rsidRPr="00451637">
              <w:rPr>
                <w:u w:val="single"/>
              </w:rPr>
              <w:t>, FLD_DISPLAY_SZ =&gt; 20,</w:t>
            </w:r>
          </w:p>
          <w:p w:rsidR="00036767" w:rsidRPr="00451637" w:rsidRDefault="00036767" w:rsidP="00451637">
            <w:pPr>
              <w:spacing w:after="0" w:line="240" w:lineRule="auto"/>
              <w:rPr>
                <w:u w:val="single"/>
              </w:rPr>
            </w:pPr>
          </w:p>
          <w:p w:rsidR="00036767" w:rsidRPr="00451637" w:rsidRDefault="00036767" w:rsidP="00451637">
            <w:pPr>
              <w:spacing w:after="0" w:line="240" w:lineRule="auto"/>
            </w:pPr>
          </w:p>
          <w:p w:rsidR="00036767" w:rsidRPr="00451637" w:rsidRDefault="00036767" w:rsidP="00451637">
            <w:pPr>
              <w:spacing w:after="0" w:line="240" w:lineRule="auto"/>
              <w:rPr>
                <w:u w:val="single"/>
              </w:rPr>
            </w:pPr>
            <w:r w:rsidRPr="00451637">
              <w:rPr>
                <w:u w:val="single"/>
              </w:rPr>
              <w:t>locate and change this line to sort by heat sequence # and select by the race that is in the session variable ‘raceToEnterResults’</w:t>
            </w:r>
          </w:p>
          <w:p w:rsidR="00036767" w:rsidRPr="00451637" w:rsidRDefault="00036767" w:rsidP="00451637">
            <w:pPr>
              <w:spacing w:after="0" w:line="240" w:lineRule="auto"/>
            </w:pP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w:t>
            </w:r>
          </w:p>
          <w:p w:rsidR="00036767" w:rsidRPr="00451637" w:rsidRDefault="00036767" w:rsidP="00451637">
            <w:pPr>
              <w:spacing w:after="0" w:line="240" w:lineRule="auto"/>
              <w:rPr>
                <w:sz w:val="18"/>
                <w:szCs w:val="18"/>
              </w:rPr>
            </w:pPr>
            <w:r w:rsidRPr="00451637">
              <w:rPr>
                <w:sz w:val="18"/>
                <w:szCs w:val="18"/>
              </w:rPr>
              <w:t>$rows = dbu_handle_select($fielddef, $scheme, $table, $dbconn, $keys, $start, $config['rows_per_page'], $config['pager_items'], $pager, 'Number', "idRace= ".$_SESSION['raceToEnterResults']);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highlight w:val="yellow"/>
              </w:rPr>
              <w:t>+3  other spots to replace this same line of code – find them!</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8"/>
                <w:szCs w:val="18"/>
                <w:u w:val="single"/>
              </w:rPr>
            </w:pPr>
            <w:r w:rsidRPr="00451637">
              <w:rPr>
                <w:sz w:val="18"/>
                <w:szCs w:val="18"/>
                <w:u w:val="single"/>
              </w:rPr>
              <w:t>Locate these two lines: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&lt;?php  // INPUT</w:t>
            </w:r>
          </w:p>
          <w:p w:rsidR="00036767" w:rsidRPr="00451637" w:rsidRDefault="00036767" w:rsidP="00451637">
            <w:pPr>
              <w:spacing w:after="0" w:line="240" w:lineRule="auto"/>
              <w:rPr>
                <w:sz w:val="18"/>
                <w:szCs w:val="18"/>
              </w:rPr>
            </w:pPr>
            <w:r w:rsidRPr="00451637">
              <w:rPr>
                <w:sz w:val="18"/>
                <w:szCs w:val="18"/>
              </w:rPr>
              <w:t xml:space="preserve">                    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Then add in this logic after the &lt;?php // INPUT: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Assemble a list of racer names in this heat</w:t>
            </w:r>
          </w:p>
          <w:p w:rsidR="00036767" w:rsidRPr="00451637" w:rsidRDefault="00036767" w:rsidP="00451637">
            <w:pPr>
              <w:spacing w:after="0" w:line="240" w:lineRule="auto"/>
              <w:rPr>
                <w:sz w:val="18"/>
                <w:szCs w:val="18"/>
              </w:rPr>
            </w:pPr>
            <w:r w:rsidRPr="00451637">
              <w:rPr>
                <w:sz w:val="18"/>
                <w:szCs w:val="18"/>
              </w:rPr>
              <w:t xml:space="preserve">                    $sql = "SELECT Last_name, First_name from racer where idRacer=".$row[f3];</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$lane1RacerName = $value['First_name']." ".$value['Last_name'];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$sql = "SELECT Last_name, First_name from racer where idRacer=".$row[f4];</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$lane2RacerName = $value['First_name']." ".$value['Last_name'];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$sql = "SELECT Last_name, First_name from racer where idRacer=".$row[f5];</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$lane3RacerName = $value['First_name']." ".$value['Last_name'];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$sql = "SELECT Last_name, First_name from racer where idRacer=".$row[f6];</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$lane4RacerName = $value['First_name']." ".$value['Last_name'];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Assemble a list of racer car numbers in this heat</w:t>
            </w:r>
          </w:p>
          <w:p w:rsidR="00036767" w:rsidRPr="00451637" w:rsidRDefault="00036767" w:rsidP="00451637">
            <w:pPr>
              <w:spacing w:after="0" w:line="240" w:lineRule="auto"/>
              <w:rPr>
                <w:sz w:val="18"/>
                <w:szCs w:val="18"/>
              </w:rPr>
            </w:pPr>
            <w:r w:rsidRPr="00451637">
              <w:rPr>
                <w:sz w:val="18"/>
                <w:szCs w:val="18"/>
              </w:rPr>
              <w:t xml:space="preserve">                    $sql = "SELECT rrCarNumber from race_registration where (rrRacer=".$row[f3]." and rrRace=".$_SESSION['raceToEnterResults'].")";</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$lane1CarNumber = $value['rrCarNumber'];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$sql = "SELECT rrCarNumber from race_registration where (rrRacer=".$row[f4]." and rrRace=".$_SESSION['raceToEnterResults'].")";</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$lane2CarNumber = $value['rrCarNumber'];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$sql = "SELECT rrCarNumber from race_registration where (rrRacer=".$row[f5]." and rrRace=".$_SESSION['raceToEnterResults'].")";</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$lane3CarNumber = $value['rrCarNumber'];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$sql = "SELECT rrCarNumber from race_registration where (rrRacer=".$row[f6]." and rrRace=".$_SESSION['raceToEnterResults'].")";</w:t>
            </w:r>
          </w:p>
          <w:p w:rsidR="00036767" w:rsidRPr="00451637" w:rsidRDefault="00036767" w:rsidP="00451637">
            <w:pPr>
              <w:spacing w:after="0" w:line="240" w:lineRule="auto"/>
              <w:rPr>
                <w:sz w:val="18"/>
                <w:szCs w:val="18"/>
              </w:rPr>
            </w:pPr>
            <w:r w:rsidRPr="00451637">
              <w:rPr>
                <w:sz w:val="18"/>
                <w:szCs w:val="18"/>
              </w:rPr>
              <w:t xml:space="preserve">                    $result = $dbconn-&gt;db_get_all_rows($sql);</w:t>
            </w:r>
          </w:p>
          <w:p w:rsidR="00036767" w:rsidRPr="00451637" w:rsidRDefault="00036767" w:rsidP="00451637">
            <w:pPr>
              <w:spacing w:after="0" w:line="240" w:lineRule="auto"/>
              <w:rPr>
                <w:sz w:val="18"/>
                <w:szCs w:val="18"/>
              </w:rPr>
            </w:pPr>
            <w:r w:rsidRPr="00451637">
              <w:rPr>
                <w:sz w:val="18"/>
                <w:szCs w:val="18"/>
              </w:rPr>
              <w:t xml:space="preserve">                    foreach($result as $key =&gt; $value) </w:t>
            </w:r>
          </w:p>
          <w:p w:rsidR="00036767" w:rsidRPr="00451637" w:rsidRDefault="00036767" w:rsidP="00451637">
            <w:pPr>
              <w:spacing w:after="0" w:line="240" w:lineRule="auto"/>
              <w:rPr>
                <w:sz w:val="18"/>
                <w:szCs w:val="18"/>
              </w:rPr>
            </w:pPr>
            <w:r w:rsidRPr="00451637">
              <w:rPr>
                <w:sz w:val="18"/>
                <w:szCs w:val="18"/>
              </w:rPr>
              <w:t xml:space="preserve">                        $lane4CarNumber = $value['rrCarNumber'];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Create an array of racers for drop down boxes</w:t>
            </w:r>
          </w:p>
          <w:p w:rsidR="00036767" w:rsidRPr="00451637" w:rsidRDefault="00036767" w:rsidP="00451637">
            <w:pPr>
              <w:spacing w:after="0" w:line="240" w:lineRule="auto"/>
              <w:rPr>
                <w:sz w:val="18"/>
                <w:szCs w:val="18"/>
              </w:rPr>
            </w:pPr>
            <w:r w:rsidRPr="00451637">
              <w:rPr>
                <w:sz w:val="18"/>
                <w:szCs w:val="18"/>
              </w:rPr>
              <w:t xml:space="preserve">                    $racerChoice[0] = "";  </w:t>
            </w:r>
          </w:p>
          <w:p w:rsidR="00036767" w:rsidRPr="00451637" w:rsidRDefault="00036767" w:rsidP="00451637">
            <w:pPr>
              <w:spacing w:after="0" w:line="240" w:lineRule="auto"/>
              <w:rPr>
                <w:sz w:val="18"/>
                <w:szCs w:val="18"/>
              </w:rPr>
            </w:pPr>
            <w:r w:rsidRPr="00451637">
              <w:rPr>
                <w:sz w:val="18"/>
                <w:szCs w:val="18"/>
              </w:rPr>
              <w:t xml:space="preserve">                    $racerChoice[$row[f3]] = "Car# ".$lane1CarNumber."   - ".$lane1RacerName;</w:t>
            </w:r>
          </w:p>
          <w:p w:rsidR="00036767" w:rsidRPr="00451637" w:rsidRDefault="00036767" w:rsidP="00451637">
            <w:pPr>
              <w:spacing w:after="0" w:line="240" w:lineRule="auto"/>
              <w:rPr>
                <w:sz w:val="18"/>
                <w:szCs w:val="18"/>
              </w:rPr>
            </w:pPr>
            <w:r w:rsidRPr="00451637">
              <w:rPr>
                <w:sz w:val="18"/>
                <w:szCs w:val="18"/>
              </w:rPr>
              <w:t xml:space="preserve">                    $racerChoice[$row[f4]] = "Car# ".$lane2CarNumber."   - ".$lane2RacerName; </w:t>
            </w:r>
          </w:p>
          <w:p w:rsidR="00036767" w:rsidRPr="00451637" w:rsidRDefault="00036767" w:rsidP="00451637">
            <w:pPr>
              <w:spacing w:after="0" w:line="240" w:lineRule="auto"/>
              <w:rPr>
                <w:sz w:val="18"/>
                <w:szCs w:val="18"/>
              </w:rPr>
            </w:pPr>
            <w:r w:rsidRPr="00451637">
              <w:rPr>
                <w:sz w:val="18"/>
                <w:szCs w:val="18"/>
              </w:rPr>
              <w:t xml:space="preserve">                    $racerChoice[$row[f5]] = "Car# ".$lane3CarNumber."   - ".$lane3RacerName; </w:t>
            </w:r>
          </w:p>
          <w:p w:rsidR="00036767" w:rsidRPr="00451637" w:rsidRDefault="00036767" w:rsidP="00451637">
            <w:pPr>
              <w:spacing w:after="0" w:line="240" w:lineRule="auto"/>
              <w:rPr>
                <w:sz w:val="18"/>
                <w:szCs w:val="18"/>
              </w:rPr>
            </w:pPr>
            <w:r w:rsidRPr="00451637">
              <w:rPr>
                <w:sz w:val="18"/>
                <w:szCs w:val="18"/>
              </w:rPr>
              <w:t xml:space="preserve">                    $racerChoice[$row[f6]] = "Car# ".$lane4CarNumber."   - ".$lane4RacerName;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u w:val="single"/>
              </w:rPr>
              <w:t xml:space="preserve">Add this after the line: </w:t>
            </w:r>
            <w:r w:rsidRPr="00451637">
              <w:rPr>
                <w:sz w:val="18"/>
                <w:szCs w:val="18"/>
              </w:rPr>
              <w:t>foreach($fielddef as $fkey=&gt;$fld)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switch ($fld[FLD_DATABASE])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'idRace':</w:t>
            </w:r>
          </w:p>
          <w:p w:rsidR="00036767" w:rsidRPr="00451637" w:rsidRDefault="00036767" w:rsidP="00451637">
            <w:pPr>
              <w:spacing w:after="0" w:line="240" w:lineRule="auto"/>
              <w:rPr>
                <w:sz w:val="18"/>
                <w:szCs w:val="18"/>
              </w:rPr>
            </w:pPr>
            <w:r w:rsidRPr="00451637">
              <w:rPr>
                <w:sz w:val="18"/>
                <w:szCs w:val="18"/>
              </w:rPr>
              <w:t xml:space="preserve">                                // If this is the race field - hide it; if no value, assign the session value for the race</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Be sure to have database value ready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Assign session race value if needed</w:t>
            </w:r>
          </w:p>
          <w:p w:rsidR="00036767" w:rsidRPr="00451637" w:rsidRDefault="00036767" w:rsidP="00451637">
            <w:pPr>
              <w:spacing w:after="0" w:line="240" w:lineRule="auto"/>
              <w:rPr>
                <w:sz w:val="18"/>
                <w:szCs w:val="18"/>
              </w:rPr>
            </w:pPr>
            <w:r w:rsidRPr="00451637">
              <w:rPr>
                <w:sz w:val="18"/>
                <w:szCs w:val="18"/>
              </w:rPr>
              <w:t xml:space="preserve">                                if (($val == NULL) or ($val == 0)) </w:t>
            </w:r>
          </w:p>
          <w:p w:rsidR="00036767" w:rsidRPr="00451637" w:rsidRDefault="00036767" w:rsidP="00451637">
            <w:pPr>
              <w:spacing w:after="0" w:line="240" w:lineRule="auto"/>
              <w:rPr>
                <w:sz w:val="18"/>
                <w:szCs w:val="18"/>
              </w:rPr>
            </w:pPr>
            <w:r w:rsidRPr="00451637">
              <w:rPr>
                <w:sz w:val="18"/>
                <w:szCs w:val="18"/>
              </w:rPr>
              <w:t xml:space="preserve">                                    $val = $_SESSION['raceToEnterResults'];</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HTML</w:t>
            </w:r>
          </w:p>
          <w:p w:rsidR="00036767" w:rsidRPr="00451637" w:rsidRDefault="00036767" w:rsidP="00451637">
            <w:pPr>
              <w:spacing w:after="0" w:line="240" w:lineRule="auto"/>
              <w:rPr>
                <w:sz w:val="18"/>
                <w:szCs w:val="18"/>
              </w:rPr>
            </w:pPr>
            <w:r w:rsidRPr="00451637">
              <w:rPr>
                <w:sz w:val="18"/>
                <w:szCs w:val="18"/>
              </w:rPr>
              <w:t xml:space="preserve">                                echo "&lt;tr&gt;&lt;td&gt;&lt;/td&gt;";  </w:t>
            </w:r>
          </w:p>
          <w:p w:rsidR="00036767" w:rsidRPr="00451637" w:rsidRDefault="00036767" w:rsidP="00451637">
            <w:pPr>
              <w:spacing w:after="0" w:line="240" w:lineRule="auto"/>
              <w:rPr>
                <w:sz w:val="18"/>
                <w:szCs w:val="18"/>
              </w:rPr>
            </w:pPr>
            <w:r w:rsidRPr="00451637">
              <w:rPr>
                <w:sz w:val="18"/>
                <w:szCs w:val="18"/>
              </w:rPr>
              <w:t xml:space="preserve">                            echo "&lt;td&gt;&lt;input name = 'f1'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'Number': </w:t>
            </w:r>
          </w:p>
          <w:p w:rsidR="00036767" w:rsidRPr="00451637" w:rsidRDefault="00036767" w:rsidP="00451637">
            <w:pPr>
              <w:spacing w:after="0" w:line="240" w:lineRule="auto"/>
              <w:rPr>
                <w:sz w:val="18"/>
                <w:szCs w:val="18"/>
              </w:rPr>
            </w:pPr>
            <w:r w:rsidRPr="00451637">
              <w:rPr>
                <w:sz w:val="18"/>
                <w:szCs w:val="18"/>
              </w:rPr>
              <w:t xml:space="preserve">                            // Show heat sequence number (output only)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 </w:t>
            </w:r>
          </w:p>
          <w:p w:rsidR="00036767" w:rsidRPr="00451637" w:rsidRDefault="00036767" w:rsidP="00451637">
            <w:pPr>
              <w:spacing w:after="0" w:line="240" w:lineRule="auto"/>
              <w:rPr>
                <w:sz w:val="18"/>
                <w:szCs w:val="18"/>
              </w:rPr>
            </w:pPr>
            <w:r w:rsidRPr="00451637">
              <w:rPr>
                <w:sz w:val="18"/>
                <w:szCs w:val="18"/>
              </w:rPr>
              <w:t xml:space="preserve">                            echo "&lt;tr&gt;&lt;td&gt;Race heat number:&lt;/td&gt;";  </w:t>
            </w:r>
          </w:p>
          <w:p w:rsidR="00036767" w:rsidRPr="00451637" w:rsidRDefault="00036767" w:rsidP="00451637">
            <w:pPr>
              <w:spacing w:after="0" w:line="240" w:lineRule="auto"/>
              <w:rPr>
                <w:sz w:val="18"/>
                <w:szCs w:val="18"/>
              </w:rPr>
            </w:pPr>
            <w:r w:rsidRPr="00451637">
              <w:rPr>
                <w:sz w:val="18"/>
                <w:szCs w:val="18"/>
              </w:rPr>
              <w:t xml:space="preserve">                            echo "&lt;td&gt;$val&lt;/td&gt;&lt;td&gt;&lt;input name = 'f2'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'Racer_lane1': </w:t>
            </w:r>
          </w:p>
          <w:p w:rsidR="00036767" w:rsidRPr="00451637" w:rsidRDefault="00036767" w:rsidP="00451637">
            <w:pPr>
              <w:spacing w:after="0" w:line="240" w:lineRule="auto"/>
              <w:rPr>
                <w:sz w:val="18"/>
                <w:szCs w:val="18"/>
              </w:rPr>
            </w:pPr>
            <w:r w:rsidRPr="00451637">
              <w:rPr>
                <w:sz w:val="18"/>
                <w:szCs w:val="18"/>
              </w:rPr>
              <w:t xml:space="preserve">                            // Show racer name for lane 1 (output only)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 </w:t>
            </w:r>
          </w:p>
          <w:p w:rsidR="00036767" w:rsidRPr="00451637" w:rsidRDefault="00036767" w:rsidP="00451637">
            <w:pPr>
              <w:spacing w:after="0" w:line="240" w:lineRule="auto"/>
              <w:rPr>
                <w:sz w:val="18"/>
                <w:szCs w:val="18"/>
              </w:rPr>
            </w:pPr>
            <w:r w:rsidRPr="00451637">
              <w:rPr>
                <w:sz w:val="18"/>
                <w:szCs w:val="18"/>
              </w:rPr>
              <w:t xml:space="preserve">                            echo "&lt;tr&gt;&lt;td&gt;Racer - Lane #1:&lt;/td&gt;";  </w:t>
            </w:r>
          </w:p>
          <w:p w:rsidR="00036767" w:rsidRPr="00451637" w:rsidRDefault="00036767" w:rsidP="00451637">
            <w:pPr>
              <w:spacing w:after="0" w:line="240" w:lineRule="auto"/>
              <w:rPr>
                <w:sz w:val="18"/>
                <w:szCs w:val="18"/>
              </w:rPr>
            </w:pPr>
            <w:r w:rsidRPr="00451637">
              <w:rPr>
                <w:sz w:val="18"/>
                <w:szCs w:val="18"/>
              </w:rPr>
              <w:t xml:space="preserve">                            echo "&lt;td&gt;$lane1RacerName&lt;/td&gt;&lt;td&gt;Car# $lane1CarNumber&lt;/td&gt;&lt;td&gt;&lt;input name = 'f3'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'Racer_lane2': </w:t>
            </w:r>
          </w:p>
          <w:p w:rsidR="00036767" w:rsidRPr="00451637" w:rsidRDefault="00036767" w:rsidP="00451637">
            <w:pPr>
              <w:spacing w:after="0" w:line="240" w:lineRule="auto"/>
              <w:rPr>
                <w:sz w:val="18"/>
                <w:szCs w:val="18"/>
              </w:rPr>
            </w:pPr>
            <w:r w:rsidRPr="00451637">
              <w:rPr>
                <w:sz w:val="18"/>
                <w:szCs w:val="18"/>
              </w:rPr>
              <w:t xml:space="preserve">                            // Show racer name for lane 2 (output only)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 </w:t>
            </w:r>
          </w:p>
          <w:p w:rsidR="00036767" w:rsidRPr="00451637" w:rsidRDefault="00036767" w:rsidP="00451637">
            <w:pPr>
              <w:spacing w:after="0" w:line="240" w:lineRule="auto"/>
              <w:rPr>
                <w:sz w:val="18"/>
                <w:szCs w:val="18"/>
              </w:rPr>
            </w:pPr>
            <w:r w:rsidRPr="00451637">
              <w:rPr>
                <w:sz w:val="18"/>
                <w:szCs w:val="18"/>
              </w:rPr>
              <w:t xml:space="preserve">                            echo "&lt;tr&gt;&lt;td&gt;Racer - Lane #2:&lt;/td&gt;";  </w:t>
            </w:r>
          </w:p>
          <w:p w:rsidR="00036767" w:rsidRPr="00451637" w:rsidRDefault="00036767" w:rsidP="00451637">
            <w:pPr>
              <w:spacing w:after="0" w:line="240" w:lineRule="auto"/>
              <w:rPr>
                <w:sz w:val="18"/>
                <w:szCs w:val="18"/>
              </w:rPr>
            </w:pPr>
            <w:r w:rsidRPr="00451637">
              <w:rPr>
                <w:sz w:val="18"/>
                <w:szCs w:val="18"/>
              </w:rPr>
              <w:t xml:space="preserve">                            echo "&lt;td&gt;$lane2RacerName&lt;/td&gt;&lt;td&gt;Car# $lane2CarNumber&lt;/td&gt;&lt;td&gt;&lt;input name = 'f4'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r w:rsidRPr="00451637">
              <w:rPr>
                <w:sz w:val="18"/>
                <w:szCs w:val="18"/>
              </w:rPr>
              <w:t xml:space="preserve">                        case 'Racer_lane3': </w:t>
            </w:r>
          </w:p>
          <w:p w:rsidR="00036767" w:rsidRPr="00451637" w:rsidRDefault="00036767" w:rsidP="00451637">
            <w:pPr>
              <w:spacing w:after="0" w:line="240" w:lineRule="auto"/>
              <w:rPr>
                <w:sz w:val="18"/>
                <w:szCs w:val="18"/>
              </w:rPr>
            </w:pPr>
            <w:r w:rsidRPr="00451637">
              <w:rPr>
                <w:sz w:val="18"/>
                <w:szCs w:val="18"/>
              </w:rPr>
              <w:t xml:space="preserve">                            // Show racer name for lane 3 (output only)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 </w:t>
            </w:r>
          </w:p>
          <w:p w:rsidR="00036767" w:rsidRPr="00451637" w:rsidRDefault="00036767" w:rsidP="00451637">
            <w:pPr>
              <w:spacing w:after="0" w:line="240" w:lineRule="auto"/>
              <w:rPr>
                <w:sz w:val="18"/>
                <w:szCs w:val="18"/>
              </w:rPr>
            </w:pPr>
            <w:r w:rsidRPr="00451637">
              <w:rPr>
                <w:sz w:val="18"/>
                <w:szCs w:val="18"/>
              </w:rPr>
              <w:t xml:space="preserve">                            echo "&lt;tr&gt;&lt;td&gt;Racer - Lane #3:&lt;/td&gt;";  </w:t>
            </w:r>
          </w:p>
          <w:p w:rsidR="00036767" w:rsidRPr="00451637" w:rsidRDefault="00036767" w:rsidP="00451637">
            <w:pPr>
              <w:spacing w:after="0" w:line="240" w:lineRule="auto"/>
              <w:rPr>
                <w:sz w:val="18"/>
                <w:szCs w:val="18"/>
              </w:rPr>
            </w:pPr>
            <w:r w:rsidRPr="00451637">
              <w:rPr>
                <w:sz w:val="18"/>
                <w:szCs w:val="18"/>
              </w:rPr>
              <w:t xml:space="preserve">                            echo "&lt;td&gt;$lane3RacerName&lt;/td&gt;&lt;td&gt;Car# $lane3CarNumber&lt;/td&gt;&lt;td&gt;&lt;input name = 'f5'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'Racer_lane4': </w:t>
            </w:r>
          </w:p>
          <w:p w:rsidR="00036767" w:rsidRPr="00451637" w:rsidRDefault="00036767" w:rsidP="00451637">
            <w:pPr>
              <w:spacing w:after="0" w:line="240" w:lineRule="auto"/>
              <w:rPr>
                <w:sz w:val="18"/>
                <w:szCs w:val="18"/>
              </w:rPr>
            </w:pPr>
            <w:r w:rsidRPr="00451637">
              <w:rPr>
                <w:sz w:val="18"/>
                <w:szCs w:val="18"/>
              </w:rPr>
              <w:t xml:space="preserve">                            // Show racer name for lane 4 (output only)</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 </w:t>
            </w:r>
          </w:p>
          <w:p w:rsidR="00036767" w:rsidRPr="00451637" w:rsidRDefault="00036767" w:rsidP="00451637">
            <w:pPr>
              <w:spacing w:after="0" w:line="240" w:lineRule="auto"/>
              <w:rPr>
                <w:sz w:val="18"/>
                <w:szCs w:val="18"/>
              </w:rPr>
            </w:pPr>
            <w:r w:rsidRPr="00451637">
              <w:rPr>
                <w:sz w:val="18"/>
                <w:szCs w:val="18"/>
              </w:rPr>
              <w:t xml:space="preserve">                            echo "&lt;tr&gt;&lt;td&gt;Racer - Lane #4:&lt;/td&gt;";  </w:t>
            </w:r>
          </w:p>
          <w:p w:rsidR="00036767" w:rsidRPr="00451637" w:rsidRDefault="00036767" w:rsidP="00451637">
            <w:pPr>
              <w:spacing w:after="0" w:line="240" w:lineRule="auto"/>
              <w:rPr>
                <w:sz w:val="18"/>
                <w:szCs w:val="18"/>
              </w:rPr>
            </w:pPr>
            <w:r w:rsidRPr="00451637">
              <w:rPr>
                <w:sz w:val="18"/>
                <w:szCs w:val="18"/>
              </w:rPr>
              <w:t xml:space="preserve">                            echo "&lt;td&gt;$lane4RacerName&lt;/td&gt;&lt;td&gt;Car# $lane4CarNumber&lt;/td&gt;&lt;td&gt;&lt;input name = 'f6' type=hidden value=\" $val\" /&gt;&lt;/td&gt;&lt;/tr&gt;";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'Place_1':</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"&lt;tr&gt;&lt;td&gt;First place racer:&lt;/td&gt;&lt;td&gt;&lt;select name = 'f7'&gt;\n";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 using array built above for choices</w:t>
            </w:r>
          </w:p>
          <w:p w:rsidR="00036767" w:rsidRPr="00451637" w:rsidRDefault="00036767" w:rsidP="00451637">
            <w:pPr>
              <w:spacing w:after="0" w:line="240" w:lineRule="auto"/>
              <w:rPr>
                <w:sz w:val="18"/>
                <w:szCs w:val="18"/>
              </w:rPr>
            </w:pPr>
            <w:r w:rsidRPr="00451637">
              <w:rPr>
                <w:sz w:val="18"/>
                <w:szCs w:val="18"/>
              </w:rPr>
              <w:t xml:space="preserve">                            foreach ($racerChoice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indicate this entry should show (selected) if same as database value</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'Place_2':</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"&lt;tr&gt;&lt;td&gt;Second place racer:&lt;/td&gt;&lt;td&gt;&lt;select name = 'f8'&gt;\n";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 using array built above for choices</w:t>
            </w:r>
          </w:p>
          <w:p w:rsidR="00036767" w:rsidRPr="00451637" w:rsidRDefault="00036767" w:rsidP="00451637">
            <w:pPr>
              <w:spacing w:after="0" w:line="240" w:lineRule="auto"/>
              <w:rPr>
                <w:sz w:val="18"/>
                <w:szCs w:val="18"/>
              </w:rPr>
            </w:pPr>
            <w:r w:rsidRPr="00451637">
              <w:rPr>
                <w:sz w:val="18"/>
                <w:szCs w:val="18"/>
              </w:rPr>
              <w:t xml:space="preserve">                            foreach ($racerChoice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indicate this entry should show (selected) if same as database value</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'Place_3':</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"&lt;tr&gt;&lt;td&gt;Third place racer:&lt;/td&gt;&lt;td&gt;&lt;select name = 'f9'&gt;\n";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 using array built above for choices</w:t>
            </w:r>
          </w:p>
          <w:p w:rsidR="00036767" w:rsidRPr="00451637" w:rsidRDefault="00036767" w:rsidP="00451637">
            <w:pPr>
              <w:spacing w:after="0" w:line="240" w:lineRule="auto"/>
              <w:rPr>
                <w:sz w:val="18"/>
                <w:szCs w:val="18"/>
              </w:rPr>
            </w:pPr>
            <w:r w:rsidRPr="00451637">
              <w:rPr>
                <w:sz w:val="18"/>
                <w:szCs w:val="18"/>
              </w:rPr>
              <w:t xml:space="preserve">                            foreach ($racerChoice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indicate this entry should show (selected) if same as database value</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case 'Place_4':</w:t>
            </w:r>
          </w:p>
          <w:p w:rsidR="00036767" w:rsidRPr="00451637" w:rsidRDefault="00036767" w:rsidP="00451637">
            <w:pPr>
              <w:spacing w:after="0" w:line="240" w:lineRule="auto"/>
              <w:rPr>
                <w:sz w:val="18"/>
                <w:szCs w:val="18"/>
              </w:rPr>
            </w:pPr>
            <w:r w:rsidRPr="00451637">
              <w:rPr>
                <w:sz w:val="18"/>
                <w:szCs w:val="18"/>
              </w:rPr>
              <w:t xml:space="preserve">                            $val = htmlentities($row[$fkey], ENT_QUOTES, $config['encoding']);</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Punch out start of HTML</w:t>
            </w:r>
          </w:p>
          <w:p w:rsidR="00036767" w:rsidRPr="00451637" w:rsidRDefault="00036767" w:rsidP="00451637">
            <w:pPr>
              <w:spacing w:after="0" w:line="240" w:lineRule="auto"/>
              <w:rPr>
                <w:sz w:val="18"/>
                <w:szCs w:val="18"/>
              </w:rPr>
            </w:pPr>
            <w:r w:rsidRPr="00451637">
              <w:rPr>
                <w:sz w:val="18"/>
                <w:szCs w:val="18"/>
              </w:rPr>
              <w:t xml:space="preserve">                            echo "&lt;tr&gt;&lt;td&gt;Fourth place racer:&lt;/td&gt;&lt;td&gt;&lt;select name = 'f10'&gt;\n";</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Output each individual drop down entry using array built above for choices</w:t>
            </w:r>
          </w:p>
          <w:p w:rsidR="00036767" w:rsidRPr="00451637" w:rsidRDefault="00036767" w:rsidP="00451637">
            <w:pPr>
              <w:spacing w:after="0" w:line="240" w:lineRule="auto"/>
              <w:rPr>
                <w:sz w:val="18"/>
                <w:szCs w:val="18"/>
              </w:rPr>
            </w:pPr>
            <w:r w:rsidRPr="00451637">
              <w:rPr>
                <w:sz w:val="18"/>
                <w:szCs w:val="18"/>
              </w:rPr>
              <w:t xml:space="preserve">                            foreach ($racerChoice as $key =&gt; $Choice){</w:t>
            </w:r>
          </w:p>
          <w:p w:rsidR="00036767" w:rsidRPr="00451637" w:rsidRDefault="00036767" w:rsidP="00451637">
            <w:pPr>
              <w:spacing w:after="0" w:line="240" w:lineRule="auto"/>
              <w:rPr>
                <w:sz w:val="18"/>
                <w:szCs w:val="18"/>
              </w:rPr>
            </w:pPr>
            <w:r w:rsidRPr="00451637">
              <w:rPr>
                <w:sz w:val="18"/>
                <w:szCs w:val="18"/>
              </w:rPr>
              <w:t xml:space="preserve">                                echo "&lt;option value='$key'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 indicate this entry should show (selected) if same as database value</w:t>
            </w:r>
          </w:p>
          <w:p w:rsidR="00036767" w:rsidRPr="00451637" w:rsidRDefault="00036767" w:rsidP="00451637">
            <w:pPr>
              <w:spacing w:after="0" w:line="240" w:lineRule="auto"/>
              <w:rPr>
                <w:sz w:val="18"/>
                <w:szCs w:val="18"/>
              </w:rPr>
            </w:pPr>
            <w:r w:rsidRPr="00451637">
              <w:rPr>
                <w:sz w:val="18"/>
                <w:szCs w:val="18"/>
              </w:rPr>
              <w:t xml:space="preserve">                                if ($val == $key) {</w:t>
            </w:r>
          </w:p>
          <w:p w:rsidR="00036767" w:rsidRPr="00451637" w:rsidRDefault="00036767" w:rsidP="00451637">
            <w:pPr>
              <w:spacing w:after="0" w:line="240" w:lineRule="auto"/>
              <w:rPr>
                <w:sz w:val="18"/>
                <w:szCs w:val="18"/>
              </w:rPr>
            </w:pPr>
            <w:r w:rsidRPr="00451637">
              <w:rPr>
                <w:sz w:val="18"/>
                <w:szCs w:val="18"/>
              </w:rPr>
              <w:t xml:space="preserve">                                    echo " selected";</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 &gt;$Choice&lt;/option&gt;\n";</w:t>
            </w:r>
          </w:p>
          <w:p w:rsidR="00036767" w:rsidRPr="00451637" w:rsidRDefault="00036767" w:rsidP="00451637">
            <w:pPr>
              <w:spacing w:after="0" w:line="240" w:lineRule="auto"/>
              <w:rPr>
                <w:sz w:val="18"/>
                <w:szCs w:val="18"/>
              </w:rPr>
            </w:pPr>
            <w:r w:rsidRPr="00451637">
              <w:rPr>
                <w:sz w:val="18"/>
                <w:szCs w:val="18"/>
              </w:rPr>
              <w:t xml:space="preserve">                            }</w:t>
            </w:r>
          </w:p>
          <w:p w:rsidR="00036767" w:rsidRPr="00451637" w:rsidRDefault="00036767" w:rsidP="00451637">
            <w:pPr>
              <w:spacing w:after="0" w:line="240" w:lineRule="auto"/>
              <w:rPr>
                <w:sz w:val="18"/>
                <w:szCs w:val="18"/>
              </w:rPr>
            </w:pPr>
            <w:r w:rsidRPr="00451637">
              <w:rPr>
                <w:sz w:val="18"/>
                <w:szCs w:val="18"/>
              </w:rPr>
              <w:t xml:space="preserve">                            echo "&lt;select&gt;&lt;/td&gt;&lt;tr&gt;";</w:t>
            </w:r>
          </w:p>
          <w:p w:rsidR="00036767" w:rsidRPr="00451637" w:rsidRDefault="00036767" w:rsidP="00451637">
            <w:pPr>
              <w:spacing w:after="0" w:line="240" w:lineRule="auto"/>
              <w:rPr>
                <w:sz w:val="18"/>
                <w:szCs w:val="18"/>
              </w:rPr>
            </w:pPr>
            <w:r w:rsidRPr="00451637">
              <w:rPr>
                <w:sz w:val="18"/>
                <w:szCs w:val="18"/>
              </w:rPr>
              <w:t xml:space="preserve">                            break;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rPr>
            </w:pPr>
            <w:r w:rsidRPr="00451637">
              <w:rPr>
                <w:sz w:val="18"/>
                <w:szCs w:val="18"/>
              </w:rPr>
              <w:t xml:space="preserve">                        default:      </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8"/>
                <w:szCs w:val="18"/>
                <w:u w:val="single"/>
              </w:rPr>
            </w:pPr>
            <w:r w:rsidRPr="00451637">
              <w:rPr>
                <w:sz w:val="18"/>
                <w:szCs w:val="18"/>
                <w:u w:val="single"/>
              </w:rPr>
              <w:t>Will also need a closing bracket after CASE construct</w:t>
            </w:r>
          </w:p>
          <w:p w:rsidR="00036767" w:rsidRPr="00451637" w:rsidRDefault="00036767" w:rsidP="00451637">
            <w:pPr>
              <w:spacing w:after="0" w:line="240" w:lineRule="auto"/>
              <w:rPr>
                <w:sz w:val="18"/>
                <w:szCs w:val="18"/>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Locate this chunk of code:</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&lt;?php  // DATA</w:t>
            </w:r>
          </w:p>
          <w:p w:rsidR="00036767" w:rsidRPr="00451637" w:rsidRDefault="00036767" w:rsidP="00451637">
            <w:pPr>
              <w:spacing w:after="0" w:line="240" w:lineRule="auto"/>
              <w:rPr>
                <w:sz w:val="16"/>
                <w:szCs w:val="16"/>
              </w:rPr>
            </w:pPr>
            <w:r w:rsidRPr="00451637">
              <w:rPr>
                <w:sz w:val="16"/>
                <w:szCs w:val="16"/>
              </w:rPr>
              <w:t xml:space="preserve">                            $checked = ' checked="checked"';</w:t>
            </w:r>
          </w:p>
          <w:p w:rsidR="00036767" w:rsidRPr="00451637" w:rsidRDefault="00036767" w:rsidP="00451637">
            <w:pPr>
              <w:spacing w:after="0" w:line="240" w:lineRule="auto"/>
              <w:rPr>
                <w:sz w:val="16"/>
                <w:szCs w:val="16"/>
              </w:rPr>
            </w:pPr>
            <w:r w:rsidRPr="00451637">
              <w:rPr>
                <w:sz w:val="16"/>
                <w:szCs w:val="16"/>
              </w:rPr>
              <w:t xml:space="preserve">                            $i = 0;</w:t>
            </w:r>
          </w:p>
          <w:p w:rsidR="00036767" w:rsidRPr="00451637" w:rsidRDefault="00036767" w:rsidP="00451637">
            <w:pPr>
              <w:spacing w:after="0" w:line="240" w:lineRule="auto"/>
              <w:rPr>
                <w:sz w:val="16"/>
                <w:szCs w:val="16"/>
              </w:rPr>
            </w:pPr>
            <w:r w:rsidRPr="00451637">
              <w:rPr>
                <w:sz w:val="16"/>
                <w:szCs w:val="16"/>
              </w:rPr>
              <w:t xml:space="preserve">                            foreach($rows as $row) {</w:t>
            </w:r>
          </w:p>
          <w:p w:rsidR="00036767" w:rsidRPr="00451637" w:rsidRDefault="00036767" w:rsidP="00451637">
            <w:pPr>
              <w:spacing w:after="0" w:line="240" w:lineRule="auto"/>
              <w:rPr>
                <w:sz w:val="16"/>
                <w:szCs w:val="16"/>
              </w:rPr>
            </w:pPr>
            <w:r w:rsidRPr="00451637">
              <w:rPr>
                <w:sz w:val="16"/>
                <w:szCs w:val="16"/>
              </w:rPr>
              <w:t xml:space="preserve">                                $bk = $i++ % 2 ? "" : ' class="sublight"';</w:t>
            </w:r>
          </w:p>
          <w:p w:rsidR="00036767" w:rsidRPr="00451637" w:rsidRDefault="00036767" w:rsidP="00451637">
            <w:pPr>
              <w:spacing w:after="0" w:line="240" w:lineRule="auto"/>
              <w:rPr>
                <w:sz w:val="16"/>
                <w:szCs w:val="16"/>
              </w:rPr>
            </w:pPr>
            <w:r w:rsidRPr="00451637">
              <w:rPr>
                <w:sz w:val="16"/>
                <w:szCs w:val="16"/>
              </w:rPr>
              <w:t xml:space="preserve">                                echo "&lt;tr$bk&gt;&lt;td&gt;&lt;input type='radio'$checked name='".RKEY."' value='".htmlentities($row[RKEY], ENT_QUOTES, $config['encoding'])."' /&gt;&lt;/td&gt;";</w:t>
            </w:r>
          </w:p>
          <w:p w:rsidR="00036767" w:rsidRPr="00451637" w:rsidRDefault="00036767" w:rsidP="00451637">
            <w:pPr>
              <w:spacing w:after="0" w:line="240" w:lineRule="auto"/>
              <w:rPr>
                <w:sz w:val="16"/>
                <w:szCs w:val="16"/>
              </w:rPr>
            </w:pPr>
            <w:r w:rsidRPr="00451637">
              <w:rPr>
                <w:sz w:val="16"/>
                <w:szCs w:val="16"/>
              </w:rPr>
              <w:t xml:space="preserve">                                foreach ($fielddef as $fkey=&gt;$fld)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And add this afterwards: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switch ($fld[FLD_DATABASE]) {</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'Place_1';</w:t>
            </w:r>
          </w:p>
          <w:p w:rsidR="00036767" w:rsidRPr="00451637" w:rsidRDefault="00036767" w:rsidP="00451637">
            <w:pPr>
              <w:spacing w:after="0" w:line="240" w:lineRule="auto"/>
              <w:rPr>
                <w:sz w:val="16"/>
                <w:szCs w:val="16"/>
              </w:rPr>
            </w:pPr>
            <w:r w:rsidRPr="00451637">
              <w:rPr>
                <w:sz w:val="16"/>
                <w:szCs w:val="16"/>
              </w:rPr>
              <w:t xml:space="preserve">                                            $sql = "SELECT Last_name, First_name from racer where idRacer=".$row[f7];</w:t>
            </w:r>
          </w:p>
          <w:p w:rsidR="00036767" w:rsidRPr="00451637" w:rsidRDefault="00036767" w:rsidP="00451637">
            <w:pPr>
              <w:spacing w:after="0" w:line="240" w:lineRule="auto"/>
              <w:rPr>
                <w:sz w:val="16"/>
                <w:szCs w:val="16"/>
              </w:rPr>
            </w:pPr>
            <w:r w:rsidRPr="00451637">
              <w:rPr>
                <w:sz w:val="16"/>
                <w:szCs w:val="16"/>
              </w:rPr>
              <w:t xml:space="preserve">                                            $result = $dbconn-&gt;db_get_all_rows($sql);</w:t>
            </w:r>
          </w:p>
          <w:p w:rsidR="00036767" w:rsidRPr="00451637" w:rsidRDefault="00036767" w:rsidP="00451637">
            <w:pPr>
              <w:spacing w:after="0" w:line="240" w:lineRule="auto"/>
              <w:rPr>
                <w:sz w:val="16"/>
                <w:szCs w:val="16"/>
              </w:rPr>
            </w:pPr>
            <w:r w:rsidRPr="00451637">
              <w:rPr>
                <w:sz w:val="16"/>
                <w:szCs w:val="16"/>
              </w:rPr>
              <w:t xml:space="preserve">                                            if ($result) {</w:t>
            </w:r>
          </w:p>
          <w:p w:rsidR="00036767" w:rsidRPr="00451637" w:rsidRDefault="00036767" w:rsidP="00451637">
            <w:pPr>
              <w:spacing w:after="0" w:line="240" w:lineRule="auto"/>
              <w:rPr>
                <w:sz w:val="16"/>
                <w:szCs w:val="16"/>
              </w:rPr>
            </w:pPr>
            <w:r w:rsidRPr="00451637">
              <w:rPr>
                <w:sz w:val="16"/>
                <w:szCs w:val="16"/>
              </w:rPr>
              <w:t xml:space="preserve">                                                foreach($result as $key =&gt; $value) </w:t>
            </w:r>
          </w:p>
          <w:p w:rsidR="00036767" w:rsidRPr="00451637" w:rsidRDefault="00036767" w:rsidP="00451637">
            <w:pPr>
              <w:spacing w:after="0" w:line="240" w:lineRule="auto"/>
              <w:rPr>
                <w:sz w:val="16"/>
                <w:szCs w:val="16"/>
              </w:rPr>
            </w:pPr>
            <w:r w:rsidRPr="00451637">
              <w:rPr>
                <w:sz w:val="16"/>
                <w:szCs w:val="16"/>
              </w:rPr>
              <w:t xml:space="preserve">                                                    $lane1RacerName = $value['First_name']." ".$value['Last_name'];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$lane1RacerName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echo "&lt;td&gt;$lane1RacerName&lt;/td&gt;";</w:t>
            </w:r>
          </w:p>
          <w:p w:rsidR="00036767" w:rsidRPr="00451637" w:rsidRDefault="00036767" w:rsidP="00451637">
            <w:pPr>
              <w:spacing w:after="0" w:line="240" w:lineRule="auto"/>
              <w:rPr>
                <w:sz w:val="16"/>
                <w:szCs w:val="16"/>
              </w:rPr>
            </w:pPr>
            <w:r w:rsidRPr="00451637">
              <w:rPr>
                <w:sz w:val="16"/>
                <w:szCs w:val="16"/>
              </w:rPr>
              <w:t xml:space="preserve">                                            break;</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'Place_2';</w:t>
            </w:r>
          </w:p>
          <w:p w:rsidR="00036767" w:rsidRPr="00451637" w:rsidRDefault="00036767" w:rsidP="00451637">
            <w:pPr>
              <w:spacing w:after="0" w:line="240" w:lineRule="auto"/>
              <w:rPr>
                <w:sz w:val="16"/>
                <w:szCs w:val="16"/>
              </w:rPr>
            </w:pPr>
            <w:r w:rsidRPr="00451637">
              <w:rPr>
                <w:sz w:val="16"/>
                <w:szCs w:val="16"/>
              </w:rPr>
              <w:t xml:space="preserve">                                            $sql = "SELECT Last_name, First_name from racer where idRacer=".$row[f8];</w:t>
            </w:r>
          </w:p>
          <w:p w:rsidR="00036767" w:rsidRPr="00451637" w:rsidRDefault="00036767" w:rsidP="00451637">
            <w:pPr>
              <w:spacing w:after="0" w:line="240" w:lineRule="auto"/>
              <w:rPr>
                <w:sz w:val="16"/>
                <w:szCs w:val="16"/>
              </w:rPr>
            </w:pPr>
            <w:r w:rsidRPr="00451637">
              <w:rPr>
                <w:sz w:val="16"/>
                <w:szCs w:val="16"/>
              </w:rPr>
              <w:t xml:space="preserve">                                            $result = $dbconn-&gt;db_get_all_rows($sql);</w:t>
            </w:r>
          </w:p>
          <w:p w:rsidR="00036767" w:rsidRPr="00451637" w:rsidRDefault="00036767" w:rsidP="00451637">
            <w:pPr>
              <w:spacing w:after="0" w:line="240" w:lineRule="auto"/>
              <w:rPr>
                <w:sz w:val="16"/>
                <w:szCs w:val="16"/>
              </w:rPr>
            </w:pPr>
            <w:r w:rsidRPr="00451637">
              <w:rPr>
                <w:sz w:val="16"/>
                <w:szCs w:val="16"/>
              </w:rPr>
              <w:t xml:space="preserve">                                            if ($result) {</w:t>
            </w:r>
          </w:p>
          <w:p w:rsidR="00036767" w:rsidRPr="00451637" w:rsidRDefault="00036767" w:rsidP="00451637">
            <w:pPr>
              <w:spacing w:after="0" w:line="240" w:lineRule="auto"/>
              <w:rPr>
                <w:sz w:val="16"/>
                <w:szCs w:val="16"/>
              </w:rPr>
            </w:pPr>
            <w:r w:rsidRPr="00451637">
              <w:rPr>
                <w:sz w:val="16"/>
                <w:szCs w:val="16"/>
              </w:rPr>
              <w:t xml:space="preserve">                                                foreach($result as $key =&gt; $value) </w:t>
            </w:r>
          </w:p>
          <w:p w:rsidR="00036767" w:rsidRPr="00451637" w:rsidRDefault="00036767" w:rsidP="00451637">
            <w:pPr>
              <w:spacing w:after="0" w:line="240" w:lineRule="auto"/>
              <w:rPr>
                <w:sz w:val="16"/>
                <w:szCs w:val="16"/>
              </w:rPr>
            </w:pPr>
            <w:r w:rsidRPr="00451637">
              <w:rPr>
                <w:sz w:val="16"/>
                <w:szCs w:val="16"/>
              </w:rPr>
              <w:t xml:space="preserve">                                                    $lane2RacerName = $value['First_name']." ".$value['Last_name'];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$lane2RacerName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echo "&lt;td&gt;$lane2RacerName&lt;/td&gt;";</w:t>
            </w:r>
          </w:p>
          <w:p w:rsidR="00036767" w:rsidRPr="00451637" w:rsidRDefault="00036767" w:rsidP="00451637">
            <w:pPr>
              <w:spacing w:after="0" w:line="240" w:lineRule="auto"/>
              <w:rPr>
                <w:sz w:val="16"/>
                <w:szCs w:val="16"/>
              </w:rPr>
            </w:pPr>
            <w:r w:rsidRPr="00451637">
              <w:rPr>
                <w:sz w:val="16"/>
                <w:szCs w:val="16"/>
              </w:rPr>
              <w:t xml:space="preserve">                                            break;</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'Place_3';</w:t>
            </w:r>
          </w:p>
          <w:p w:rsidR="00036767" w:rsidRPr="00451637" w:rsidRDefault="00036767" w:rsidP="00451637">
            <w:pPr>
              <w:spacing w:after="0" w:line="240" w:lineRule="auto"/>
              <w:rPr>
                <w:sz w:val="16"/>
                <w:szCs w:val="16"/>
              </w:rPr>
            </w:pPr>
            <w:r w:rsidRPr="00451637">
              <w:rPr>
                <w:sz w:val="16"/>
                <w:szCs w:val="16"/>
              </w:rPr>
              <w:t xml:space="preserve">                                            $sql = "SELECT Last_name, First_name from racer where idRacer=".$row[f9];</w:t>
            </w:r>
          </w:p>
          <w:p w:rsidR="00036767" w:rsidRPr="00451637" w:rsidRDefault="00036767" w:rsidP="00451637">
            <w:pPr>
              <w:spacing w:after="0" w:line="240" w:lineRule="auto"/>
              <w:rPr>
                <w:sz w:val="16"/>
                <w:szCs w:val="16"/>
              </w:rPr>
            </w:pPr>
            <w:r w:rsidRPr="00451637">
              <w:rPr>
                <w:sz w:val="16"/>
                <w:szCs w:val="16"/>
              </w:rPr>
              <w:t xml:space="preserve">                                            $result = $dbconn-&gt;db_get_all_rows($sql);</w:t>
            </w:r>
          </w:p>
          <w:p w:rsidR="00036767" w:rsidRPr="00451637" w:rsidRDefault="00036767" w:rsidP="00451637">
            <w:pPr>
              <w:spacing w:after="0" w:line="240" w:lineRule="auto"/>
              <w:rPr>
                <w:sz w:val="16"/>
                <w:szCs w:val="16"/>
              </w:rPr>
            </w:pPr>
            <w:r w:rsidRPr="00451637">
              <w:rPr>
                <w:sz w:val="16"/>
                <w:szCs w:val="16"/>
              </w:rPr>
              <w:t xml:space="preserve">                                            if ($result) {</w:t>
            </w:r>
          </w:p>
          <w:p w:rsidR="00036767" w:rsidRPr="00451637" w:rsidRDefault="00036767" w:rsidP="00451637">
            <w:pPr>
              <w:spacing w:after="0" w:line="240" w:lineRule="auto"/>
              <w:rPr>
                <w:sz w:val="16"/>
                <w:szCs w:val="16"/>
              </w:rPr>
            </w:pPr>
            <w:r w:rsidRPr="00451637">
              <w:rPr>
                <w:sz w:val="16"/>
                <w:szCs w:val="16"/>
              </w:rPr>
              <w:t xml:space="preserve">                                                foreach($result as $key =&gt; $value) </w:t>
            </w:r>
          </w:p>
          <w:p w:rsidR="00036767" w:rsidRPr="00451637" w:rsidRDefault="00036767" w:rsidP="00451637">
            <w:pPr>
              <w:spacing w:after="0" w:line="240" w:lineRule="auto"/>
              <w:rPr>
                <w:sz w:val="16"/>
                <w:szCs w:val="16"/>
              </w:rPr>
            </w:pPr>
            <w:r w:rsidRPr="00451637">
              <w:rPr>
                <w:sz w:val="16"/>
                <w:szCs w:val="16"/>
              </w:rPr>
              <w:t xml:space="preserve">                                                    $lane3RacerName = $value['First_name']." ".$value['Last_name'];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$lane3RacerName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echo "&lt;td&gt;$lane3RacerName&lt;/td&gt;";</w:t>
            </w:r>
          </w:p>
          <w:p w:rsidR="00036767" w:rsidRPr="00451637" w:rsidRDefault="00036767" w:rsidP="00451637">
            <w:pPr>
              <w:spacing w:after="0" w:line="240" w:lineRule="auto"/>
              <w:rPr>
                <w:sz w:val="16"/>
                <w:szCs w:val="16"/>
              </w:rPr>
            </w:pPr>
            <w:r w:rsidRPr="00451637">
              <w:rPr>
                <w:sz w:val="16"/>
                <w:szCs w:val="16"/>
              </w:rPr>
              <w:t xml:space="preserve">                                            break;</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case 'Place_4';</w:t>
            </w:r>
          </w:p>
          <w:p w:rsidR="00036767" w:rsidRPr="00451637" w:rsidRDefault="00036767" w:rsidP="00451637">
            <w:pPr>
              <w:spacing w:after="0" w:line="240" w:lineRule="auto"/>
              <w:rPr>
                <w:sz w:val="16"/>
                <w:szCs w:val="16"/>
              </w:rPr>
            </w:pPr>
            <w:r w:rsidRPr="00451637">
              <w:rPr>
                <w:sz w:val="16"/>
                <w:szCs w:val="16"/>
              </w:rPr>
              <w:t xml:space="preserve">                                            $sql = "SELECT Last_name, First_name from racer where idRacer=".$row[f10];</w:t>
            </w:r>
          </w:p>
          <w:p w:rsidR="00036767" w:rsidRPr="00451637" w:rsidRDefault="00036767" w:rsidP="00451637">
            <w:pPr>
              <w:spacing w:after="0" w:line="240" w:lineRule="auto"/>
              <w:rPr>
                <w:sz w:val="16"/>
                <w:szCs w:val="16"/>
              </w:rPr>
            </w:pPr>
            <w:r w:rsidRPr="00451637">
              <w:rPr>
                <w:sz w:val="16"/>
                <w:szCs w:val="16"/>
              </w:rPr>
              <w:t xml:space="preserve">                                            $result = $dbconn-&gt;db_get_all_rows($sql);</w:t>
            </w:r>
          </w:p>
          <w:p w:rsidR="00036767" w:rsidRPr="00451637" w:rsidRDefault="00036767" w:rsidP="00451637">
            <w:pPr>
              <w:spacing w:after="0" w:line="240" w:lineRule="auto"/>
              <w:rPr>
                <w:sz w:val="16"/>
                <w:szCs w:val="16"/>
              </w:rPr>
            </w:pPr>
            <w:r w:rsidRPr="00451637">
              <w:rPr>
                <w:sz w:val="16"/>
                <w:szCs w:val="16"/>
              </w:rPr>
              <w:t xml:space="preserve">                                            if ($result) {</w:t>
            </w:r>
          </w:p>
          <w:p w:rsidR="00036767" w:rsidRPr="00451637" w:rsidRDefault="00036767" w:rsidP="00451637">
            <w:pPr>
              <w:spacing w:after="0" w:line="240" w:lineRule="auto"/>
              <w:rPr>
                <w:sz w:val="16"/>
                <w:szCs w:val="16"/>
              </w:rPr>
            </w:pPr>
            <w:r w:rsidRPr="00451637">
              <w:rPr>
                <w:sz w:val="16"/>
                <w:szCs w:val="16"/>
              </w:rPr>
              <w:t xml:space="preserve">                                                foreach($result as $key =&gt; $value) </w:t>
            </w:r>
          </w:p>
          <w:p w:rsidR="00036767" w:rsidRPr="00451637" w:rsidRDefault="00036767" w:rsidP="00451637">
            <w:pPr>
              <w:spacing w:after="0" w:line="240" w:lineRule="auto"/>
              <w:rPr>
                <w:sz w:val="16"/>
                <w:szCs w:val="16"/>
              </w:rPr>
            </w:pPr>
            <w:r w:rsidRPr="00451637">
              <w:rPr>
                <w:sz w:val="16"/>
                <w:szCs w:val="16"/>
              </w:rPr>
              <w:t xml:space="preserve">                                                    $lane4RacerName = $value['First_name']." ".$value['Last_name'];    </w:t>
            </w:r>
          </w:p>
          <w:p w:rsidR="00036767" w:rsidRPr="00451637" w:rsidRDefault="00036767" w:rsidP="00451637">
            <w:pPr>
              <w:spacing w:after="0" w:line="240" w:lineRule="auto"/>
              <w:rPr>
                <w:sz w:val="16"/>
                <w:szCs w:val="16"/>
              </w:rPr>
            </w:pPr>
            <w:r w:rsidRPr="00451637">
              <w:rPr>
                <w:sz w:val="16"/>
                <w:szCs w:val="16"/>
              </w:rPr>
              <w:t xml:space="preserve">                                            }    else {</w:t>
            </w:r>
          </w:p>
          <w:p w:rsidR="00036767" w:rsidRPr="00451637" w:rsidRDefault="00036767" w:rsidP="00451637">
            <w:pPr>
              <w:spacing w:after="0" w:line="240" w:lineRule="auto"/>
              <w:rPr>
                <w:sz w:val="16"/>
                <w:szCs w:val="16"/>
              </w:rPr>
            </w:pPr>
            <w:r w:rsidRPr="00451637">
              <w:rPr>
                <w:sz w:val="16"/>
                <w:szCs w:val="16"/>
              </w:rPr>
              <w:t xml:space="preserve">                                                $lane4RacerName = "";</w:t>
            </w:r>
          </w:p>
          <w:p w:rsidR="00036767" w:rsidRPr="00451637" w:rsidRDefault="00036767" w:rsidP="00451637">
            <w:pPr>
              <w:spacing w:after="0" w:line="240" w:lineRule="auto"/>
              <w:rPr>
                <w:sz w:val="16"/>
                <w:szCs w:val="16"/>
              </w:rPr>
            </w:pPr>
            <w:r w:rsidRPr="00451637">
              <w:rPr>
                <w:sz w:val="16"/>
                <w:szCs w:val="16"/>
              </w:rPr>
              <w:t xml:space="preserve">                                            }</w:t>
            </w:r>
          </w:p>
          <w:p w:rsidR="00036767" w:rsidRPr="00451637" w:rsidRDefault="00036767" w:rsidP="00451637">
            <w:pPr>
              <w:spacing w:after="0" w:line="240" w:lineRule="auto"/>
              <w:rPr>
                <w:sz w:val="16"/>
                <w:szCs w:val="16"/>
              </w:rPr>
            </w:pPr>
            <w:r w:rsidRPr="00451637">
              <w:rPr>
                <w:sz w:val="16"/>
                <w:szCs w:val="16"/>
              </w:rPr>
              <w:t xml:space="preserve">                                            echo "&lt;td&gt;$lane4RacerName&lt;/td&gt;";</w:t>
            </w:r>
          </w:p>
          <w:p w:rsidR="00036767" w:rsidRPr="00451637" w:rsidRDefault="00036767" w:rsidP="00451637">
            <w:pPr>
              <w:spacing w:after="0" w:line="240" w:lineRule="auto"/>
              <w:rPr>
                <w:sz w:val="16"/>
                <w:szCs w:val="16"/>
              </w:rPr>
            </w:pPr>
            <w:r w:rsidRPr="00451637">
              <w:rPr>
                <w:sz w:val="16"/>
                <w:szCs w:val="16"/>
              </w:rPr>
              <w:t xml:space="preserve">                                            break;</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default: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will also require a closing bracket after the “if” construct that follows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Now locate these three lines: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 xml:space="preserve">                                &lt;input type="button" value="insert" onclick="document.forms.ActionForm.action='?mode=i'; document.forms.ActionForm.submit()" /&gt;&amp;nbsp;</w:t>
            </w:r>
          </w:p>
          <w:p w:rsidR="00036767" w:rsidRPr="00451637" w:rsidRDefault="00036767" w:rsidP="00451637">
            <w:pPr>
              <w:spacing w:after="0" w:line="240" w:lineRule="auto"/>
              <w:rPr>
                <w:sz w:val="16"/>
                <w:szCs w:val="16"/>
              </w:rPr>
            </w:pPr>
            <w:r w:rsidRPr="00451637">
              <w:rPr>
                <w:sz w:val="16"/>
                <w:szCs w:val="16"/>
              </w:rPr>
              <w:t xml:space="preserve">                                &lt;input type="button" value="update" onclick="document.forms.ActionForm.action='?mode=u'; document.forms.ActionForm.submit()" /&gt;&amp;nbsp;</w:t>
            </w:r>
          </w:p>
          <w:p w:rsidR="00036767" w:rsidRPr="00451637" w:rsidRDefault="00036767" w:rsidP="00451637">
            <w:pPr>
              <w:spacing w:after="0" w:line="240" w:lineRule="auto"/>
              <w:rPr>
                <w:sz w:val="16"/>
                <w:szCs w:val="16"/>
              </w:rPr>
            </w:pPr>
            <w:r w:rsidRPr="00451637">
              <w:rPr>
                <w:sz w:val="16"/>
                <w:szCs w:val="16"/>
              </w:rPr>
              <w:t xml:space="preserve">                                &lt;input type="button" value="delete" onclick="document.forms.ActionForm.action='?mode=d'; document.forms.ActionForm.submit()" /&gt;</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u w:val="single"/>
              </w:rPr>
            </w:pPr>
            <w:r w:rsidRPr="00451637">
              <w:rPr>
                <w:sz w:val="16"/>
                <w:szCs w:val="16"/>
                <w:u w:val="single"/>
              </w:rPr>
              <w:t>Replace them with this one line (drop the insert and delete options)</w:t>
            </w:r>
          </w:p>
          <w:p w:rsidR="00036767" w:rsidRPr="00451637" w:rsidRDefault="00036767" w:rsidP="00451637">
            <w:pPr>
              <w:spacing w:after="0" w:line="240" w:lineRule="auto"/>
              <w:rPr>
                <w:sz w:val="16"/>
                <w:szCs w:val="16"/>
              </w:rPr>
            </w:pPr>
          </w:p>
          <w:p w:rsidR="00036767" w:rsidRPr="00451637" w:rsidRDefault="00036767" w:rsidP="00451637">
            <w:pPr>
              <w:spacing w:after="0" w:line="240" w:lineRule="auto"/>
              <w:rPr>
                <w:sz w:val="16"/>
                <w:szCs w:val="16"/>
              </w:rPr>
            </w:pPr>
            <w:r w:rsidRPr="00451637">
              <w:rPr>
                <w:sz w:val="16"/>
                <w:szCs w:val="16"/>
              </w:rPr>
              <w:t>&lt;input type="button" value="update" onclick="document.forms.ActionForm.action='?mode=u'; document.forms.ActionForm.submit()" /&gt;</w:t>
            </w:r>
          </w:p>
          <w:p w:rsidR="00036767" w:rsidRPr="00451637" w:rsidRDefault="00036767" w:rsidP="00451637">
            <w:pPr>
              <w:spacing w:after="0" w:line="240" w:lineRule="auto"/>
              <w:rPr>
                <w:sz w:val="16"/>
                <w:szCs w:val="16"/>
              </w:rPr>
            </w:pPr>
          </w:p>
        </w:tc>
      </w:tr>
    </w:tbl>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p w:rsidR="00036767" w:rsidRDefault="00036767" w:rsidP="00D6000C"/>
    <w:sectPr w:rsidR="00036767" w:rsidSect="001B259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B1F2E"/>
    <w:multiLevelType w:val="hybridMultilevel"/>
    <w:tmpl w:val="9C7A8E6E"/>
    <w:lvl w:ilvl="0" w:tplc="B082EB6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7744"/>
    <w:rsid w:val="00000F47"/>
    <w:rsid w:val="00004913"/>
    <w:rsid w:val="00006F05"/>
    <w:rsid w:val="000111B4"/>
    <w:rsid w:val="00013B71"/>
    <w:rsid w:val="000205E4"/>
    <w:rsid w:val="00033849"/>
    <w:rsid w:val="00036767"/>
    <w:rsid w:val="00050221"/>
    <w:rsid w:val="00056F14"/>
    <w:rsid w:val="00057744"/>
    <w:rsid w:val="00061F0B"/>
    <w:rsid w:val="00065EA3"/>
    <w:rsid w:val="000731E4"/>
    <w:rsid w:val="00082C3C"/>
    <w:rsid w:val="00085A1F"/>
    <w:rsid w:val="000906B2"/>
    <w:rsid w:val="00091F82"/>
    <w:rsid w:val="000B5800"/>
    <w:rsid w:val="000B5A96"/>
    <w:rsid w:val="000C61A0"/>
    <w:rsid w:val="000D4E30"/>
    <w:rsid w:val="000E3DA3"/>
    <w:rsid w:val="000F1C70"/>
    <w:rsid w:val="001007D8"/>
    <w:rsid w:val="001048F8"/>
    <w:rsid w:val="00120CA7"/>
    <w:rsid w:val="00124A94"/>
    <w:rsid w:val="00124F03"/>
    <w:rsid w:val="00127DBF"/>
    <w:rsid w:val="001313DC"/>
    <w:rsid w:val="00131C1E"/>
    <w:rsid w:val="00135FD9"/>
    <w:rsid w:val="00144349"/>
    <w:rsid w:val="00156204"/>
    <w:rsid w:val="00163235"/>
    <w:rsid w:val="001A3971"/>
    <w:rsid w:val="001B259B"/>
    <w:rsid w:val="001D4C44"/>
    <w:rsid w:val="001D6F7A"/>
    <w:rsid w:val="001D7D5B"/>
    <w:rsid w:val="00221067"/>
    <w:rsid w:val="00232109"/>
    <w:rsid w:val="002544E2"/>
    <w:rsid w:val="00255C80"/>
    <w:rsid w:val="0028119B"/>
    <w:rsid w:val="0028463D"/>
    <w:rsid w:val="0028464C"/>
    <w:rsid w:val="00296B97"/>
    <w:rsid w:val="002A31C2"/>
    <w:rsid w:val="002A68C3"/>
    <w:rsid w:val="002D3AD5"/>
    <w:rsid w:val="002E0DAA"/>
    <w:rsid w:val="00304363"/>
    <w:rsid w:val="0032066A"/>
    <w:rsid w:val="0033433F"/>
    <w:rsid w:val="0034034F"/>
    <w:rsid w:val="00345055"/>
    <w:rsid w:val="003463F2"/>
    <w:rsid w:val="00346D2C"/>
    <w:rsid w:val="003528F9"/>
    <w:rsid w:val="003724CB"/>
    <w:rsid w:val="0038026B"/>
    <w:rsid w:val="00390E44"/>
    <w:rsid w:val="0039204A"/>
    <w:rsid w:val="00394D4F"/>
    <w:rsid w:val="003C2F43"/>
    <w:rsid w:val="003C4911"/>
    <w:rsid w:val="003D1443"/>
    <w:rsid w:val="003D2785"/>
    <w:rsid w:val="003D42B3"/>
    <w:rsid w:val="003D5886"/>
    <w:rsid w:val="003E6B5E"/>
    <w:rsid w:val="003E721F"/>
    <w:rsid w:val="003E7842"/>
    <w:rsid w:val="003F0CC4"/>
    <w:rsid w:val="00403637"/>
    <w:rsid w:val="00405D8A"/>
    <w:rsid w:val="00417C27"/>
    <w:rsid w:val="00431845"/>
    <w:rsid w:val="00435ABA"/>
    <w:rsid w:val="004462E4"/>
    <w:rsid w:val="00451637"/>
    <w:rsid w:val="00454485"/>
    <w:rsid w:val="004678F7"/>
    <w:rsid w:val="004816D3"/>
    <w:rsid w:val="004921A3"/>
    <w:rsid w:val="004A5BB6"/>
    <w:rsid w:val="004A7FCC"/>
    <w:rsid w:val="004B715C"/>
    <w:rsid w:val="004C0D0E"/>
    <w:rsid w:val="004C706A"/>
    <w:rsid w:val="004D3240"/>
    <w:rsid w:val="004D62DE"/>
    <w:rsid w:val="004E1576"/>
    <w:rsid w:val="004E65EE"/>
    <w:rsid w:val="00507B6D"/>
    <w:rsid w:val="0053139E"/>
    <w:rsid w:val="00535E05"/>
    <w:rsid w:val="005504FF"/>
    <w:rsid w:val="005560E8"/>
    <w:rsid w:val="00557574"/>
    <w:rsid w:val="0056012A"/>
    <w:rsid w:val="00560234"/>
    <w:rsid w:val="0056466E"/>
    <w:rsid w:val="00573C3E"/>
    <w:rsid w:val="00574097"/>
    <w:rsid w:val="00584067"/>
    <w:rsid w:val="005849B4"/>
    <w:rsid w:val="005870EF"/>
    <w:rsid w:val="005942BC"/>
    <w:rsid w:val="005A3ECD"/>
    <w:rsid w:val="005A71F8"/>
    <w:rsid w:val="005A754A"/>
    <w:rsid w:val="005B56DA"/>
    <w:rsid w:val="005C6004"/>
    <w:rsid w:val="005D1559"/>
    <w:rsid w:val="005E119E"/>
    <w:rsid w:val="005E2993"/>
    <w:rsid w:val="005F72FA"/>
    <w:rsid w:val="00602E3C"/>
    <w:rsid w:val="00605BBA"/>
    <w:rsid w:val="00616D22"/>
    <w:rsid w:val="00621692"/>
    <w:rsid w:val="0062226B"/>
    <w:rsid w:val="0062426E"/>
    <w:rsid w:val="00633310"/>
    <w:rsid w:val="0063492A"/>
    <w:rsid w:val="00644468"/>
    <w:rsid w:val="00676733"/>
    <w:rsid w:val="00691D1F"/>
    <w:rsid w:val="006C4981"/>
    <w:rsid w:val="006E66F8"/>
    <w:rsid w:val="0070696C"/>
    <w:rsid w:val="00723D5F"/>
    <w:rsid w:val="0073173F"/>
    <w:rsid w:val="007350C7"/>
    <w:rsid w:val="0073684D"/>
    <w:rsid w:val="00746131"/>
    <w:rsid w:val="00761CE2"/>
    <w:rsid w:val="00761E8B"/>
    <w:rsid w:val="00762286"/>
    <w:rsid w:val="00762DB8"/>
    <w:rsid w:val="007654B6"/>
    <w:rsid w:val="00774E9C"/>
    <w:rsid w:val="00784EC5"/>
    <w:rsid w:val="00790E85"/>
    <w:rsid w:val="00793264"/>
    <w:rsid w:val="007A5CDA"/>
    <w:rsid w:val="007C101D"/>
    <w:rsid w:val="007C3CDB"/>
    <w:rsid w:val="007C5E63"/>
    <w:rsid w:val="007D5631"/>
    <w:rsid w:val="007E494A"/>
    <w:rsid w:val="007F2BBB"/>
    <w:rsid w:val="00801E81"/>
    <w:rsid w:val="008021BF"/>
    <w:rsid w:val="0080289F"/>
    <w:rsid w:val="00805137"/>
    <w:rsid w:val="00806652"/>
    <w:rsid w:val="00806ABB"/>
    <w:rsid w:val="00811DFA"/>
    <w:rsid w:val="00823822"/>
    <w:rsid w:val="00824942"/>
    <w:rsid w:val="00827E1A"/>
    <w:rsid w:val="00830F32"/>
    <w:rsid w:val="008373FE"/>
    <w:rsid w:val="008506FE"/>
    <w:rsid w:val="0085339D"/>
    <w:rsid w:val="00860F41"/>
    <w:rsid w:val="00884887"/>
    <w:rsid w:val="008B0093"/>
    <w:rsid w:val="008B7CC1"/>
    <w:rsid w:val="008C6BF9"/>
    <w:rsid w:val="008D2B73"/>
    <w:rsid w:val="008D6262"/>
    <w:rsid w:val="008E1DAC"/>
    <w:rsid w:val="00903D9C"/>
    <w:rsid w:val="00906145"/>
    <w:rsid w:val="009065C8"/>
    <w:rsid w:val="00906B7D"/>
    <w:rsid w:val="00912DD0"/>
    <w:rsid w:val="00915792"/>
    <w:rsid w:val="009235F5"/>
    <w:rsid w:val="00957CE9"/>
    <w:rsid w:val="009B0722"/>
    <w:rsid w:val="009B4C60"/>
    <w:rsid w:val="009B4F16"/>
    <w:rsid w:val="009B6044"/>
    <w:rsid w:val="009F3667"/>
    <w:rsid w:val="00A04052"/>
    <w:rsid w:val="00A21E43"/>
    <w:rsid w:val="00A230D8"/>
    <w:rsid w:val="00A25349"/>
    <w:rsid w:val="00A31560"/>
    <w:rsid w:val="00A37135"/>
    <w:rsid w:val="00A43DB9"/>
    <w:rsid w:val="00A509C6"/>
    <w:rsid w:val="00A95F21"/>
    <w:rsid w:val="00AA2BFA"/>
    <w:rsid w:val="00AB0F42"/>
    <w:rsid w:val="00AB414D"/>
    <w:rsid w:val="00AC23C8"/>
    <w:rsid w:val="00AC3373"/>
    <w:rsid w:val="00AE5DA9"/>
    <w:rsid w:val="00B016B5"/>
    <w:rsid w:val="00B05D1D"/>
    <w:rsid w:val="00B07D08"/>
    <w:rsid w:val="00B16640"/>
    <w:rsid w:val="00B233A0"/>
    <w:rsid w:val="00B25FB2"/>
    <w:rsid w:val="00B46A12"/>
    <w:rsid w:val="00B522C8"/>
    <w:rsid w:val="00B55476"/>
    <w:rsid w:val="00B563FC"/>
    <w:rsid w:val="00B57F7E"/>
    <w:rsid w:val="00B94F61"/>
    <w:rsid w:val="00BA19D5"/>
    <w:rsid w:val="00BA1E8B"/>
    <w:rsid w:val="00BA34E3"/>
    <w:rsid w:val="00BC2A78"/>
    <w:rsid w:val="00BE48B9"/>
    <w:rsid w:val="00BF3B86"/>
    <w:rsid w:val="00C01693"/>
    <w:rsid w:val="00C369F2"/>
    <w:rsid w:val="00C51A8F"/>
    <w:rsid w:val="00C8433C"/>
    <w:rsid w:val="00C849B5"/>
    <w:rsid w:val="00C908FC"/>
    <w:rsid w:val="00CA5006"/>
    <w:rsid w:val="00CC0161"/>
    <w:rsid w:val="00CD070C"/>
    <w:rsid w:val="00CE3ED2"/>
    <w:rsid w:val="00CE78FE"/>
    <w:rsid w:val="00CF0CE6"/>
    <w:rsid w:val="00D147EE"/>
    <w:rsid w:val="00D22997"/>
    <w:rsid w:val="00D30C12"/>
    <w:rsid w:val="00D34741"/>
    <w:rsid w:val="00D46506"/>
    <w:rsid w:val="00D560B0"/>
    <w:rsid w:val="00D6000C"/>
    <w:rsid w:val="00D713BD"/>
    <w:rsid w:val="00D71BC0"/>
    <w:rsid w:val="00D83E07"/>
    <w:rsid w:val="00D83EA3"/>
    <w:rsid w:val="00D95708"/>
    <w:rsid w:val="00DC1653"/>
    <w:rsid w:val="00DD18E3"/>
    <w:rsid w:val="00DD7E14"/>
    <w:rsid w:val="00E2099A"/>
    <w:rsid w:val="00E31372"/>
    <w:rsid w:val="00E36B9C"/>
    <w:rsid w:val="00E43E38"/>
    <w:rsid w:val="00E53BAB"/>
    <w:rsid w:val="00E578C2"/>
    <w:rsid w:val="00E57C81"/>
    <w:rsid w:val="00E76DFA"/>
    <w:rsid w:val="00EA23A1"/>
    <w:rsid w:val="00EE4EB4"/>
    <w:rsid w:val="00EF62A8"/>
    <w:rsid w:val="00F01484"/>
    <w:rsid w:val="00F01F6C"/>
    <w:rsid w:val="00F10140"/>
    <w:rsid w:val="00F1635C"/>
    <w:rsid w:val="00F25896"/>
    <w:rsid w:val="00F35FB8"/>
    <w:rsid w:val="00F461DD"/>
    <w:rsid w:val="00F72EB1"/>
    <w:rsid w:val="00F73223"/>
    <w:rsid w:val="00F76AC7"/>
    <w:rsid w:val="00F800CF"/>
    <w:rsid w:val="00FA6ABF"/>
    <w:rsid w:val="00FB730D"/>
    <w:rsid w:val="00FD0022"/>
    <w:rsid w:val="00FD191D"/>
    <w:rsid w:val="00FD7742"/>
    <w:rsid w:val="00FE21B3"/>
    <w:rsid w:val="00FE392D"/>
    <w:rsid w:val="00FE7385"/>
    <w:rsid w:val="00FF3355"/>
    <w:rsid w:val="00FF4BD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1D"/>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7744"/>
    <w:pPr>
      <w:ind w:left="720"/>
      <w:contextualSpacing/>
    </w:pPr>
  </w:style>
  <w:style w:type="table" w:styleId="TableGrid">
    <w:name w:val="Table Grid"/>
    <w:basedOn w:val="TableNormal"/>
    <w:uiPriority w:val="99"/>
    <w:rsid w:val="00D6000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4037</TotalTime>
  <Pages>50</Pages>
  <Words>13627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dc:creator>
  <cp:keywords/>
  <dc:description/>
  <cp:lastModifiedBy>Administrator</cp:lastModifiedBy>
  <cp:revision>43</cp:revision>
  <dcterms:created xsi:type="dcterms:W3CDTF">2009-12-08T21:41:00Z</dcterms:created>
  <dcterms:modified xsi:type="dcterms:W3CDTF">2010-01-07T02:33:00Z</dcterms:modified>
</cp:coreProperties>
</file>